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F7E" w:rsidRPr="0022442D" w:rsidRDefault="00D65F7E" w:rsidP="00127AC0">
      <w:pPr>
        <w:rPr>
          <w:sz w:val="20"/>
        </w:rPr>
      </w:pPr>
    </w:p>
    <w:p w:rsidR="00D65F7E" w:rsidRPr="0022442D" w:rsidRDefault="00D65F7E" w:rsidP="00127AC0">
      <w:pPr>
        <w:rPr>
          <w:sz w:val="20"/>
        </w:rPr>
      </w:pPr>
    </w:p>
    <w:p w:rsidR="00D65F7E" w:rsidRPr="004314F3" w:rsidRDefault="00D65F7E" w:rsidP="00127AC0">
      <w:pPr>
        <w:spacing w:line="480" w:lineRule="auto"/>
        <w:rPr>
          <w:sz w:val="72"/>
          <w:szCs w:val="72"/>
        </w:rPr>
      </w:pPr>
    </w:p>
    <w:p w:rsidR="00D65F7E" w:rsidRPr="000F355E" w:rsidRDefault="00D65F7E" w:rsidP="00127AC0">
      <w:pPr>
        <w:tabs>
          <w:tab w:val="left" w:pos="1620"/>
          <w:tab w:val="center" w:pos="4479"/>
        </w:tabs>
        <w:spacing w:line="1000" w:lineRule="exact"/>
        <w:jc w:val="center"/>
        <w:rPr>
          <w:rFonts w:ascii="黑体" w:eastAsia="黑体" w:hAnsi="华文中宋"/>
          <w:sz w:val="56"/>
          <w:szCs w:val="56"/>
        </w:rPr>
      </w:pPr>
      <w:r w:rsidRPr="000F355E">
        <w:rPr>
          <w:rFonts w:ascii="黑体" w:eastAsia="黑体" w:hAnsi="华文中宋" w:hint="eastAsia"/>
          <w:sz w:val="56"/>
          <w:szCs w:val="56"/>
        </w:rPr>
        <w:t>四川奔腾信息产业公司</w:t>
      </w:r>
    </w:p>
    <w:p w:rsidR="00D65F7E" w:rsidRPr="00F73438" w:rsidRDefault="00D65F7E" w:rsidP="00127AC0">
      <w:pPr>
        <w:spacing w:line="1000" w:lineRule="exact"/>
        <w:jc w:val="center"/>
        <w:rPr>
          <w:rFonts w:ascii="华文中宋" w:eastAsia="华文中宋" w:hAnsi="华文中宋"/>
          <w:b/>
          <w:sz w:val="56"/>
          <w:szCs w:val="56"/>
        </w:rPr>
      </w:pPr>
      <w:r>
        <w:rPr>
          <w:rFonts w:ascii="华文中宋" w:eastAsia="华文中宋" w:hAnsi="华文中宋" w:hint="eastAsia"/>
          <w:b/>
          <w:sz w:val="56"/>
          <w:szCs w:val="56"/>
        </w:rPr>
        <w:t>身份证验证</w:t>
      </w:r>
      <w:r>
        <w:rPr>
          <w:rFonts w:ascii="华文中宋" w:eastAsia="华文中宋" w:hAnsi="华文中宋"/>
          <w:b/>
          <w:sz w:val="56"/>
          <w:szCs w:val="56"/>
        </w:rPr>
        <w:t>_</w:t>
      </w:r>
      <w:r>
        <w:rPr>
          <w:rFonts w:ascii="华文中宋" w:eastAsia="华文中宋" w:hAnsi="华文中宋" w:hint="eastAsia"/>
          <w:b/>
          <w:sz w:val="56"/>
          <w:szCs w:val="56"/>
        </w:rPr>
        <w:t>工具说明文档</w:t>
      </w:r>
    </w:p>
    <w:p w:rsidR="00D65F7E" w:rsidRPr="00B01928" w:rsidRDefault="00D65F7E" w:rsidP="00127AC0">
      <w:pPr>
        <w:rPr>
          <w:sz w:val="52"/>
          <w:szCs w:val="52"/>
        </w:rPr>
      </w:pPr>
    </w:p>
    <w:p w:rsidR="00D65F7E" w:rsidRPr="00294D52" w:rsidRDefault="00D65F7E" w:rsidP="00127AC0">
      <w:pPr>
        <w:rPr>
          <w:sz w:val="20"/>
        </w:rPr>
      </w:pPr>
    </w:p>
    <w:p w:rsidR="00D65F7E" w:rsidRPr="0022442D" w:rsidRDefault="00D65F7E" w:rsidP="00127AC0">
      <w:pPr>
        <w:rPr>
          <w:sz w:val="20"/>
        </w:rPr>
      </w:pPr>
    </w:p>
    <w:p w:rsidR="00D65F7E" w:rsidRPr="0022442D" w:rsidRDefault="00D65F7E" w:rsidP="00127AC0">
      <w:pPr>
        <w:rPr>
          <w:sz w:val="20"/>
        </w:rPr>
      </w:pPr>
    </w:p>
    <w:p w:rsidR="00D65F7E" w:rsidRPr="0022442D" w:rsidRDefault="00D65F7E" w:rsidP="00127AC0">
      <w:pPr>
        <w:rPr>
          <w:sz w:val="20"/>
        </w:rPr>
      </w:pPr>
    </w:p>
    <w:p w:rsidR="00D65F7E" w:rsidRPr="0022442D" w:rsidRDefault="00D65F7E" w:rsidP="00127AC0">
      <w:pPr>
        <w:rPr>
          <w:sz w:val="20"/>
        </w:rPr>
      </w:pPr>
    </w:p>
    <w:p w:rsidR="00D65F7E" w:rsidRPr="0022442D" w:rsidRDefault="00D65F7E" w:rsidP="00127AC0">
      <w:pPr>
        <w:rPr>
          <w:sz w:val="20"/>
        </w:rPr>
      </w:pPr>
    </w:p>
    <w:p w:rsidR="00D65F7E" w:rsidRDefault="00D65F7E" w:rsidP="00127AC0">
      <w:pPr>
        <w:rPr>
          <w:sz w:val="20"/>
        </w:rPr>
      </w:pPr>
    </w:p>
    <w:p w:rsidR="00D65F7E" w:rsidRPr="0022442D" w:rsidRDefault="00D65F7E" w:rsidP="00127AC0">
      <w:pPr>
        <w:rPr>
          <w:sz w:val="20"/>
        </w:rPr>
      </w:pPr>
    </w:p>
    <w:p w:rsidR="00D65F7E" w:rsidRPr="0022442D" w:rsidRDefault="00D65F7E" w:rsidP="00127AC0">
      <w:pPr>
        <w:rPr>
          <w:sz w:val="20"/>
        </w:rPr>
      </w:pPr>
    </w:p>
    <w:p w:rsidR="00D65F7E" w:rsidRPr="0022442D" w:rsidRDefault="00D65F7E" w:rsidP="00127AC0">
      <w:pPr>
        <w:rPr>
          <w:sz w:val="20"/>
        </w:rPr>
      </w:pPr>
    </w:p>
    <w:p w:rsidR="00D65F7E" w:rsidRPr="0022442D" w:rsidRDefault="00D65F7E" w:rsidP="00127AC0">
      <w:pPr>
        <w:rPr>
          <w:sz w:val="20"/>
        </w:rPr>
      </w:pPr>
    </w:p>
    <w:p w:rsidR="00D65F7E" w:rsidRPr="0022442D" w:rsidRDefault="00D65F7E" w:rsidP="00127AC0">
      <w:pPr>
        <w:rPr>
          <w:sz w:val="20"/>
        </w:rPr>
      </w:pPr>
    </w:p>
    <w:p w:rsidR="00D65F7E" w:rsidRPr="0022442D" w:rsidRDefault="00D65F7E" w:rsidP="00127AC0">
      <w:pPr>
        <w:rPr>
          <w:sz w:val="20"/>
        </w:rPr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5"/>
        <w:gridCol w:w="4394"/>
      </w:tblGrid>
      <w:tr w:rsidR="00D65F7E" w:rsidRPr="005704A2" w:rsidTr="006954AB">
        <w:trPr>
          <w:cantSplit/>
          <w:trHeight w:val="969"/>
        </w:trPr>
        <w:tc>
          <w:tcPr>
            <w:tcW w:w="1985" w:type="dxa"/>
            <w:vAlign w:val="center"/>
          </w:tcPr>
          <w:p w:rsidR="00D65F7E" w:rsidRPr="00CA3262" w:rsidRDefault="00D65F7E" w:rsidP="006954AB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编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制</w:t>
            </w:r>
          </w:p>
        </w:tc>
        <w:tc>
          <w:tcPr>
            <w:tcW w:w="4394" w:type="dxa"/>
            <w:vAlign w:val="center"/>
          </w:tcPr>
          <w:p w:rsidR="00D65F7E" w:rsidRPr="00CA3262" w:rsidRDefault="00D65F7E" w:rsidP="006954AB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  <w:tr w:rsidR="00D65F7E" w:rsidRPr="005704A2" w:rsidTr="006954AB">
        <w:trPr>
          <w:cantSplit/>
          <w:trHeight w:val="976"/>
        </w:trPr>
        <w:tc>
          <w:tcPr>
            <w:tcW w:w="1985" w:type="dxa"/>
            <w:vAlign w:val="center"/>
          </w:tcPr>
          <w:p w:rsidR="00D65F7E" w:rsidRPr="00CA3262" w:rsidRDefault="00D65F7E" w:rsidP="006954AB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审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核</w:t>
            </w:r>
          </w:p>
        </w:tc>
        <w:tc>
          <w:tcPr>
            <w:tcW w:w="4394" w:type="dxa"/>
            <w:vAlign w:val="center"/>
          </w:tcPr>
          <w:p w:rsidR="00D65F7E" w:rsidRPr="00CA3262" w:rsidRDefault="00D65F7E" w:rsidP="006954AB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  <w:tr w:rsidR="00D65F7E" w:rsidRPr="005704A2" w:rsidTr="006954AB">
        <w:trPr>
          <w:cantSplit/>
          <w:trHeight w:val="992"/>
        </w:trPr>
        <w:tc>
          <w:tcPr>
            <w:tcW w:w="1985" w:type="dxa"/>
            <w:vAlign w:val="center"/>
          </w:tcPr>
          <w:p w:rsidR="00D65F7E" w:rsidRPr="00CA3262" w:rsidRDefault="00D65F7E" w:rsidP="006954AB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批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准</w:t>
            </w:r>
          </w:p>
        </w:tc>
        <w:tc>
          <w:tcPr>
            <w:tcW w:w="4394" w:type="dxa"/>
            <w:vAlign w:val="center"/>
          </w:tcPr>
          <w:p w:rsidR="00D65F7E" w:rsidRPr="00CA3262" w:rsidRDefault="00D65F7E" w:rsidP="006954AB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</w:tbl>
    <w:p w:rsidR="00D65F7E" w:rsidRPr="005704A2" w:rsidRDefault="00D65F7E" w:rsidP="00127AC0">
      <w:pPr>
        <w:rPr>
          <w:rFonts w:ascii="仿宋_GB2312" w:eastAsia="仿宋_GB2312"/>
          <w:sz w:val="20"/>
        </w:rPr>
      </w:pPr>
    </w:p>
    <w:p w:rsidR="00D65F7E" w:rsidRPr="00D617C1" w:rsidRDefault="00D65F7E" w:rsidP="00127AC0">
      <w:pPr>
        <w:spacing w:line="580" w:lineRule="exact"/>
        <w:jc w:val="center"/>
        <w:rPr>
          <w:rFonts w:ascii="仿宋_GB2312" w:eastAsia="仿宋_GB2312" w:hAnsi="华文中宋"/>
          <w:sz w:val="30"/>
          <w:szCs w:val="30"/>
        </w:rPr>
      </w:pPr>
      <w:r w:rsidRPr="00D617C1">
        <w:rPr>
          <w:rFonts w:ascii="仿宋_GB2312" w:eastAsia="仿宋_GB2312" w:hAnsi="华文中宋"/>
          <w:sz w:val="30"/>
          <w:szCs w:val="30"/>
        </w:rPr>
        <w:fldChar w:fldCharType="begin"/>
      </w:r>
      <w:r w:rsidRPr="00D617C1">
        <w:rPr>
          <w:rFonts w:ascii="仿宋_GB2312" w:eastAsia="仿宋_GB2312" w:hAnsi="华文中宋"/>
          <w:sz w:val="30"/>
          <w:szCs w:val="30"/>
        </w:rPr>
        <w:instrText xml:space="preserve"> TIME \@ "EEEE</w:instrText>
      </w:r>
      <w:r w:rsidRPr="00D617C1">
        <w:rPr>
          <w:rFonts w:ascii="仿宋_GB2312" w:eastAsia="仿宋_GB2312" w:hAnsi="华文中宋" w:hint="eastAsia"/>
          <w:sz w:val="30"/>
          <w:szCs w:val="30"/>
        </w:rPr>
        <w:instrText>年</w:instrText>
      </w:r>
      <w:r w:rsidRPr="00D617C1">
        <w:rPr>
          <w:rFonts w:ascii="仿宋_GB2312" w:eastAsia="仿宋_GB2312" w:hAnsi="华文中宋"/>
          <w:sz w:val="30"/>
          <w:szCs w:val="30"/>
        </w:rPr>
        <w:instrText>O</w:instrText>
      </w:r>
      <w:r w:rsidRPr="00D617C1">
        <w:rPr>
          <w:rFonts w:ascii="仿宋_GB2312" w:eastAsia="仿宋_GB2312" w:hAnsi="华文中宋" w:hint="eastAsia"/>
          <w:sz w:val="30"/>
          <w:szCs w:val="30"/>
        </w:rPr>
        <w:instrText>月</w:instrText>
      </w:r>
      <w:r w:rsidRPr="00D617C1">
        <w:rPr>
          <w:rFonts w:ascii="仿宋_GB2312" w:eastAsia="仿宋_GB2312" w:hAnsi="华文中宋"/>
          <w:sz w:val="30"/>
          <w:szCs w:val="30"/>
        </w:rPr>
        <w:instrText>A</w:instrText>
      </w:r>
      <w:r w:rsidRPr="00D617C1">
        <w:rPr>
          <w:rFonts w:ascii="仿宋_GB2312" w:eastAsia="仿宋_GB2312" w:hAnsi="华文中宋" w:hint="eastAsia"/>
          <w:sz w:val="30"/>
          <w:szCs w:val="30"/>
        </w:rPr>
        <w:instrText>日</w:instrText>
      </w:r>
      <w:r w:rsidRPr="00D617C1">
        <w:rPr>
          <w:rFonts w:ascii="仿宋_GB2312" w:eastAsia="仿宋_GB2312" w:hAnsi="华文中宋"/>
          <w:sz w:val="30"/>
          <w:szCs w:val="30"/>
        </w:rPr>
        <w:instrText xml:space="preserve">" </w:instrText>
      </w:r>
      <w:r w:rsidRPr="00D617C1">
        <w:rPr>
          <w:rFonts w:ascii="仿宋_GB2312" w:eastAsia="仿宋_GB2312" w:hAnsi="华文中宋"/>
          <w:sz w:val="30"/>
          <w:szCs w:val="30"/>
        </w:rPr>
        <w:fldChar w:fldCharType="separate"/>
      </w:r>
      <w:r>
        <w:rPr>
          <w:rFonts w:ascii="仿宋_GB2312" w:eastAsia="仿宋_GB2312" w:hAnsi="华文中宋" w:hint="eastAsia"/>
          <w:noProof/>
          <w:sz w:val="30"/>
          <w:szCs w:val="30"/>
        </w:rPr>
        <w:t>二</w:t>
      </w:r>
      <w:r>
        <w:rPr>
          <w:rFonts w:ascii="宋体" w:hAnsi="宋体" w:cs="宋体" w:hint="eastAsia"/>
          <w:noProof/>
          <w:sz w:val="30"/>
          <w:szCs w:val="30"/>
        </w:rPr>
        <w:t>〇〇</w:t>
      </w:r>
      <w:r>
        <w:rPr>
          <w:rFonts w:ascii="仿宋_GB2312" w:eastAsia="仿宋_GB2312" w:hAnsi="仿宋_GB2312" w:cs="仿宋_GB2312" w:hint="eastAsia"/>
          <w:noProof/>
          <w:sz w:val="30"/>
          <w:szCs w:val="30"/>
        </w:rPr>
        <w:t>九年七月十五日</w:t>
      </w:r>
      <w:r w:rsidRPr="00D617C1">
        <w:rPr>
          <w:rFonts w:ascii="仿宋_GB2312" w:eastAsia="仿宋_GB2312" w:hAnsi="华文中宋"/>
          <w:sz w:val="30"/>
          <w:szCs w:val="30"/>
        </w:rPr>
        <w:fldChar w:fldCharType="end"/>
      </w:r>
    </w:p>
    <w:p w:rsidR="00D65F7E" w:rsidRPr="00B73056" w:rsidRDefault="00D65F7E" w:rsidP="00127AC0">
      <w:pPr>
        <w:rPr>
          <w:rFonts w:ascii="华文中宋" w:eastAsia="华文中宋" w:hAnsi="华文中宋"/>
          <w:sz w:val="20"/>
        </w:rPr>
      </w:pPr>
    </w:p>
    <w:p w:rsidR="00D65F7E" w:rsidRDefault="00D65F7E" w:rsidP="00127AC0">
      <w:pPr>
        <w:widowControl/>
        <w:jc w:val="left"/>
        <w:rPr>
          <w:sz w:val="24"/>
          <w:szCs w:val="24"/>
        </w:rPr>
        <w:sectPr w:rsidR="00D65F7E" w:rsidSect="006D4874">
          <w:footerReference w:type="even" r:id="rId7"/>
          <w:pgSz w:w="11906" w:h="16838"/>
          <w:pgMar w:top="2155" w:right="1474" w:bottom="1588" w:left="1474" w:header="851" w:footer="992" w:gutter="0"/>
          <w:cols w:space="425"/>
          <w:docGrid w:type="linesAndChars" w:linePitch="312"/>
        </w:sectPr>
      </w:pPr>
    </w:p>
    <w:p w:rsidR="00D65F7E" w:rsidRPr="00B22472" w:rsidRDefault="00D65F7E" w:rsidP="00127AC0">
      <w:pPr>
        <w:widowControl/>
        <w:jc w:val="left"/>
        <w:rPr>
          <w:sz w:val="24"/>
          <w:szCs w:val="24"/>
        </w:rPr>
      </w:pPr>
      <w:r w:rsidRPr="00B22472">
        <w:rPr>
          <w:rFonts w:hint="eastAsia"/>
          <w:sz w:val="24"/>
          <w:szCs w:val="24"/>
        </w:rPr>
        <w:t>修改历史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560"/>
        <w:gridCol w:w="1559"/>
        <w:gridCol w:w="850"/>
        <w:gridCol w:w="5097"/>
      </w:tblGrid>
      <w:tr w:rsidR="00D65F7E" w:rsidRPr="0022442D" w:rsidTr="006954AB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65F7E" w:rsidRPr="0022442D" w:rsidRDefault="00D65F7E" w:rsidP="006954AB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日</w:t>
            </w:r>
            <w:r w:rsidRPr="0022442D">
              <w:rPr>
                <w:rFonts w:ascii="仿宋_GB2312" w:eastAsia="仿宋_GB2312"/>
                <w:b/>
                <w:sz w:val="23"/>
                <w:szCs w:val="23"/>
              </w:rPr>
              <w:t xml:space="preserve">    </w:t>
            </w: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65F7E" w:rsidRPr="0022442D" w:rsidRDefault="00D65F7E" w:rsidP="006954AB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作者</w:t>
            </w:r>
            <w:r w:rsidRPr="0022442D">
              <w:rPr>
                <w:rFonts w:ascii="仿宋_GB2312" w:eastAsia="仿宋_GB2312"/>
                <w:b/>
                <w:sz w:val="23"/>
                <w:szCs w:val="23"/>
              </w:rPr>
              <w:t>/</w:t>
            </w: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修订者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65F7E" w:rsidRPr="0022442D" w:rsidRDefault="00D65F7E" w:rsidP="006954AB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版本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D65F7E" w:rsidRPr="0022442D" w:rsidRDefault="00D65F7E" w:rsidP="006954AB">
            <w:pPr>
              <w:spacing w:line="440" w:lineRule="exact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修改原因</w:t>
            </w:r>
          </w:p>
        </w:tc>
      </w:tr>
      <w:tr w:rsidR="00D65F7E" w:rsidRPr="0022442D" w:rsidTr="006954AB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F7E" w:rsidRPr="0022442D" w:rsidRDefault="00D65F7E" w:rsidP="006954A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2009-6-15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F7E" w:rsidRPr="0022442D" w:rsidRDefault="00D65F7E" w:rsidP="006954AB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  <w:r w:rsidRPr="002157C5">
              <w:rPr>
                <w:rFonts w:ascii="仿宋_GB2312" w:eastAsia="仿宋_GB2312" w:hint="eastAsia"/>
                <w:sz w:val="23"/>
                <w:szCs w:val="23"/>
              </w:rPr>
              <w:t>廖朝敏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F7E" w:rsidRPr="0022442D" w:rsidRDefault="00D65F7E" w:rsidP="006954A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1.0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5F7E" w:rsidRPr="0022442D" w:rsidRDefault="00D65F7E" w:rsidP="006954A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创建</w:t>
            </w:r>
          </w:p>
        </w:tc>
      </w:tr>
      <w:tr w:rsidR="00D65F7E" w:rsidRPr="0022442D" w:rsidTr="006954AB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F7E" w:rsidRPr="0022442D" w:rsidRDefault="00D65F7E" w:rsidP="006954A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2009-7-13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F7E" w:rsidRPr="0022442D" w:rsidRDefault="00D65F7E" w:rsidP="006954AB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王祖乐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F7E" w:rsidRPr="0022442D" w:rsidRDefault="00D65F7E" w:rsidP="006954A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1.1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5F7E" w:rsidRPr="0022442D" w:rsidRDefault="00D65F7E" w:rsidP="006954A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修改</w:t>
            </w:r>
          </w:p>
        </w:tc>
      </w:tr>
      <w:tr w:rsidR="00D65F7E" w:rsidRPr="0022442D" w:rsidTr="006954AB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F7E" w:rsidRPr="0022442D" w:rsidRDefault="00D65F7E" w:rsidP="006954A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F7E" w:rsidRPr="0022442D" w:rsidRDefault="00D65F7E" w:rsidP="006954AB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F7E" w:rsidRPr="0022442D" w:rsidRDefault="00D65F7E" w:rsidP="006954A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5F7E" w:rsidRPr="0022442D" w:rsidRDefault="00D65F7E" w:rsidP="006954A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D65F7E" w:rsidRPr="0022442D" w:rsidTr="006954AB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F7E" w:rsidRPr="0022442D" w:rsidRDefault="00D65F7E" w:rsidP="006954A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F7E" w:rsidRPr="0022442D" w:rsidRDefault="00D65F7E" w:rsidP="006954AB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F7E" w:rsidRPr="0022442D" w:rsidRDefault="00D65F7E" w:rsidP="006954A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5F7E" w:rsidRPr="0022442D" w:rsidRDefault="00D65F7E" w:rsidP="006954A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D65F7E" w:rsidRPr="0022442D" w:rsidTr="006954AB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F7E" w:rsidRPr="0022442D" w:rsidRDefault="00D65F7E" w:rsidP="006954A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F7E" w:rsidRPr="0022442D" w:rsidRDefault="00D65F7E" w:rsidP="006954AB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F7E" w:rsidRPr="0022442D" w:rsidRDefault="00D65F7E" w:rsidP="006954A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5F7E" w:rsidRPr="0022442D" w:rsidRDefault="00D65F7E" w:rsidP="006954A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D65F7E" w:rsidRPr="0022442D" w:rsidTr="006954AB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F7E" w:rsidRPr="0022442D" w:rsidRDefault="00D65F7E" w:rsidP="006954A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F7E" w:rsidRPr="0022442D" w:rsidRDefault="00D65F7E" w:rsidP="006954AB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F7E" w:rsidRPr="0022442D" w:rsidRDefault="00D65F7E" w:rsidP="006954A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5F7E" w:rsidRPr="0022442D" w:rsidRDefault="00D65F7E" w:rsidP="006954A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D65F7E" w:rsidRPr="0022442D" w:rsidTr="006954AB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F7E" w:rsidRPr="0022442D" w:rsidRDefault="00D65F7E" w:rsidP="006954A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F7E" w:rsidRPr="0022442D" w:rsidRDefault="00D65F7E" w:rsidP="006954AB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F7E" w:rsidRPr="0022442D" w:rsidRDefault="00D65F7E" w:rsidP="006954A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5F7E" w:rsidRPr="0022442D" w:rsidRDefault="00D65F7E" w:rsidP="006954A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D65F7E" w:rsidRPr="0022442D" w:rsidTr="006954AB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F7E" w:rsidRPr="0022442D" w:rsidRDefault="00D65F7E" w:rsidP="006954A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F7E" w:rsidRPr="0022442D" w:rsidRDefault="00D65F7E" w:rsidP="006954AB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F7E" w:rsidRPr="0022442D" w:rsidRDefault="00D65F7E" w:rsidP="006954A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5F7E" w:rsidRPr="0022442D" w:rsidRDefault="00D65F7E" w:rsidP="006954A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D65F7E" w:rsidRPr="0022442D" w:rsidTr="006954AB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F7E" w:rsidRPr="0022442D" w:rsidRDefault="00D65F7E" w:rsidP="006954A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F7E" w:rsidRPr="0022442D" w:rsidRDefault="00D65F7E" w:rsidP="006954AB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F7E" w:rsidRPr="0022442D" w:rsidRDefault="00D65F7E" w:rsidP="006954A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5F7E" w:rsidRPr="0022442D" w:rsidRDefault="00D65F7E" w:rsidP="006954A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D65F7E" w:rsidRPr="0022442D" w:rsidTr="006954AB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F7E" w:rsidRPr="0022442D" w:rsidRDefault="00D65F7E" w:rsidP="006954A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F7E" w:rsidRPr="0022442D" w:rsidRDefault="00D65F7E" w:rsidP="006954AB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F7E" w:rsidRPr="0022442D" w:rsidRDefault="00D65F7E" w:rsidP="006954A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5F7E" w:rsidRPr="0022442D" w:rsidRDefault="00D65F7E" w:rsidP="006954A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</w:tbl>
    <w:p w:rsidR="00D65F7E" w:rsidRPr="0022442D" w:rsidRDefault="00D65F7E" w:rsidP="00127AC0">
      <w:pPr>
        <w:rPr>
          <w:sz w:val="20"/>
        </w:rPr>
      </w:pPr>
    </w:p>
    <w:p w:rsidR="00D65F7E" w:rsidRPr="0022442D" w:rsidRDefault="00D65F7E" w:rsidP="00127AC0">
      <w:pPr>
        <w:rPr>
          <w:sz w:val="20"/>
        </w:rPr>
        <w:sectPr w:rsidR="00D65F7E" w:rsidRPr="0022442D" w:rsidSect="006D4874">
          <w:headerReference w:type="default" r:id="rId8"/>
          <w:pgSz w:w="11906" w:h="16838"/>
          <w:pgMar w:top="2155" w:right="1474" w:bottom="1588" w:left="1474" w:header="851" w:footer="992" w:gutter="0"/>
          <w:cols w:space="425"/>
          <w:docGrid w:type="linesAndChars" w:linePitch="312"/>
        </w:sectPr>
      </w:pPr>
    </w:p>
    <w:p w:rsidR="00D65F7E" w:rsidRPr="00EC32E3" w:rsidRDefault="00D65F7E" w:rsidP="00127AC0">
      <w:pPr>
        <w:jc w:val="center"/>
        <w:rPr>
          <w:sz w:val="28"/>
          <w:szCs w:val="28"/>
        </w:rPr>
      </w:pPr>
      <w:r w:rsidRPr="00EC32E3">
        <w:rPr>
          <w:rFonts w:hint="eastAsia"/>
          <w:sz w:val="28"/>
          <w:szCs w:val="28"/>
        </w:rPr>
        <w:t>目</w:t>
      </w:r>
      <w:r>
        <w:rPr>
          <w:sz w:val="28"/>
          <w:szCs w:val="28"/>
        </w:rPr>
        <w:t xml:space="preserve"> </w:t>
      </w:r>
      <w:r w:rsidRPr="00EC32E3">
        <w:rPr>
          <w:rFonts w:hint="eastAsia"/>
          <w:sz w:val="28"/>
          <w:szCs w:val="28"/>
        </w:rPr>
        <w:t>录</w:t>
      </w:r>
    </w:p>
    <w:p w:rsidR="00D65F7E" w:rsidRDefault="00D65F7E">
      <w:pPr>
        <w:pStyle w:val="TOC1"/>
        <w:tabs>
          <w:tab w:val="right" w:leader="dot" w:pos="8948"/>
        </w:tabs>
        <w:rPr>
          <w:noProof/>
          <w:szCs w:val="24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hyperlink w:anchor="_Toc235419414" w:history="1">
        <w:r w:rsidRPr="00D02E7C">
          <w:rPr>
            <w:rStyle w:val="Hyperlink"/>
            <w:noProof/>
          </w:rPr>
          <w:t>1</w:t>
        </w:r>
        <w:r w:rsidRPr="00D02E7C">
          <w:rPr>
            <w:rStyle w:val="Hyperlink"/>
            <w:rFonts w:hint="eastAsia"/>
            <w:noProof/>
          </w:rPr>
          <w:t>、目的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_Toc235419414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65F7E" w:rsidRDefault="00D65F7E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19415" w:history="1">
        <w:r w:rsidRPr="00D02E7C">
          <w:rPr>
            <w:rStyle w:val="Hyperlink"/>
            <w:noProof/>
          </w:rPr>
          <w:t>2</w:t>
        </w:r>
        <w:r w:rsidRPr="00D02E7C">
          <w:rPr>
            <w:rStyle w:val="Hyperlink"/>
            <w:rFonts w:hint="eastAsia"/>
            <w:noProof/>
          </w:rPr>
          <w:t>、名称与编号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_Toc235419415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65F7E" w:rsidRDefault="00D65F7E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19416" w:history="1">
        <w:r w:rsidRPr="00D02E7C">
          <w:rPr>
            <w:rStyle w:val="Hyperlink"/>
            <w:noProof/>
          </w:rPr>
          <w:t>3</w:t>
        </w:r>
        <w:r w:rsidRPr="00D02E7C">
          <w:rPr>
            <w:rStyle w:val="Hyperlink"/>
            <w:rFonts w:hint="eastAsia"/>
            <w:noProof/>
          </w:rPr>
          <w:t>、应用环境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_Toc235419416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65F7E" w:rsidRDefault="00D65F7E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19417" w:history="1">
        <w:r w:rsidRPr="00D02E7C">
          <w:rPr>
            <w:rStyle w:val="Hyperlink"/>
            <w:noProof/>
          </w:rPr>
          <w:t>4</w:t>
        </w:r>
        <w:r w:rsidRPr="00D02E7C">
          <w:rPr>
            <w:rStyle w:val="Hyperlink"/>
            <w:rFonts w:hint="eastAsia"/>
            <w:noProof/>
          </w:rPr>
          <w:t>、适用范围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_Toc235419417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65F7E" w:rsidRDefault="00D65F7E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19418" w:history="1">
        <w:r w:rsidRPr="00D02E7C">
          <w:rPr>
            <w:rStyle w:val="Hyperlink"/>
            <w:noProof/>
          </w:rPr>
          <w:t>5</w:t>
        </w:r>
        <w:r w:rsidRPr="00D02E7C">
          <w:rPr>
            <w:rStyle w:val="Hyperlink"/>
            <w:rFonts w:hint="eastAsia"/>
            <w:noProof/>
          </w:rPr>
          <w:t>、输入参数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_Toc235419418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65F7E" w:rsidRDefault="00D65F7E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19419" w:history="1">
        <w:r w:rsidRPr="00D02E7C">
          <w:rPr>
            <w:rStyle w:val="Hyperlink"/>
            <w:noProof/>
          </w:rPr>
          <w:t>6</w:t>
        </w:r>
        <w:r w:rsidRPr="00D02E7C">
          <w:rPr>
            <w:rStyle w:val="Hyperlink"/>
            <w:rFonts w:hint="eastAsia"/>
            <w:noProof/>
          </w:rPr>
          <w:t>、输出参数或结果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_Toc235419419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65F7E" w:rsidRDefault="00D65F7E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19420" w:history="1">
        <w:r w:rsidRPr="00D02E7C">
          <w:rPr>
            <w:rStyle w:val="Hyperlink"/>
            <w:noProof/>
          </w:rPr>
          <w:t>7</w:t>
        </w:r>
        <w:r w:rsidRPr="00D02E7C">
          <w:rPr>
            <w:rStyle w:val="Hyperlink"/>
            <w:rFonts w:hint="eastAsia"/>
            <w:noProof/>
          </w:rPr>
          <w:t>、涉及的其它工具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_Toc235419420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65F7E" w:rsidRDefault="00D65F7E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19421" w:history="1">
        <w:r w:rsidRPr="00D02E7C">
          <w:rPr>
            <w:rStyle w:val="Hyperlink"/>
            <w:noProof/>
          </w:rPr>
          <w:t>8</w:t>
        </w:r>
        <w:r w:rsidRPr="00D02E7C">
          <w:rPr>
            <w:rStyle w:val="Hyperlink"/>
            <w:rFonts w:hint="eastAsia"/>
            <w:noProof/>
          </w:rPr>
          <w:t>、使用说明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_Toc235419421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65F7E" w:rsidRDefault="00D65F7E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19422" w:history="1">
        <w:r w:rsidRPr="00D02E7C">
          <w:rPr>
            <w:rStyle w:val="Hyperlink"/>
            <w:noProof/>
          </w:rPr>
          <w:t>9</w:t>
        </w:r>
        <w:r w:rsidRPr="00D02E7C">
          <w:rPr>
            <w:rStyle w:val="Hyperlink"/>
            <w:rFonts w:hint="eastAsia"/>
            <w:noProof/>
          </w:rPr>
          <w:t>、使用示例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_Toc235419422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65F7E" w:rsidRPr="0022442D" w:rsidRDefault="00D65F7E" w:rsidP="00127AC0">
      <w:pPr>
        <w:rPr>
          <w:sz w:val="20"/>
        </w:rPr>
        <w:sectPr w:rsidR="00D65F7E" w:rsidRPr="0022442D" w:rsidSect="006D4874">
          <w:pgSz w:w="11906" w:h="16838"/>
          <w:pgMar w:top="2155" w:right="1474" w:bottom="1588" w:left="1474" w:header="851" w:footer="992" w:gutter="0"/>
          <w:cols w:space="425"/>
          <w:docGrid w:type="linesAndChars" w:linePitch="312"/>
        </w:sectPr>
      </w:pPr>
      <w:r>
        <w:rPr>
          <w:szCs w:val="21"/>
        </w:rPr>
        <w:fldChar w:fldCharType="end"/>
      </w:r>
    </w:p>
    <w:p w:rsidR="00D65F7E" w:rsidRPr="00D21C31" w:rsidRDefault="00D65F7E" w:rsidP="00127AC0">
      <w:pPr>
        <w:pStyle w:val="Heading1"/>
        <w:rPr>
          <w:sz w:val="32"/>
          <w:szCs w:val="32"/>
        </w:rPr>
      </w:pPr>
      <w:bookmarkStart w:id="0" w:name="_Toc143075552"/>
      <w:bookmarkStart w:id="1" w:name="_Toc223768641"/>
      <w:bookmarkStart w:id="2" w:name="_Toc235419414"/>
      <w:r w:rsidRPr="0022442D">
        <w:t>1</w:t>
      </w:r>
      <w:r w:rsidRPr="0022442D">
        <w:rPr>
          <w:rFonts w:hint="eastAsia"/>
        </w:rPr>
        <w:t>、</w:t>
      </w:r>
      <w:r w:rsidRPr="00D21C31">
        <w:rPr>
          <w:rFonts w:hint="eastAsia"/>
          <w:sz w:val="32"/>
          <w:szCs w:val="32"/>
        </w:rPr>
        <w:t>目的</w:t>
      </w:r>
      <w:bookmarkEnd w:id="0"/>
      <w:bookmarkEnd w:id="1"/>
      <w:bookmarkEnd w:id="2"/>
    </w:p>
    <w:p w:rsidR="00D65F7E" w:rsidRPr="00D21C31" w:rsidRDefault="00D65F7E" w:rsidP="006D4874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为了验证身份证格式是否正确</w:t>
      </w: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D65F7E" w:rsidRPr="00D21C31" w:rsidRDefault="00D65F7E" w:rsidP="00127AC0">
      <w:pPr>
        <w:pStyle w:val="Heading1"/>
        <w:rPr>
          <w:sz w:val="32"/>
          <w:szCs w:val="32"/>
        </w:rPr>
      </w:pPr>
      <w:bookmarkStart w:id="3" w:name="_Toc235419415"/>
      <w:bookmarkStart w:id="4" w:name="_Toc223768642"/>
      <w:r>
        <w:t>2</w:t>
      </w:r>
      <w:r w:rsidRPr="0022442D">
        <w:rPr>
          <w:rFonts w:hint="eastAsia"/>
        </w:rPr>
        <w:t>、</w:t>
      </w:r>
      <w:r>
        <w:rPr>
          <w:rFonts w:hint="eastAsia"/>
          <w:sz w:val="32"/>
          <w:szCs w:val="32"/>
        </w:rPr>
        <w:t>名称与编号</w:t>
      </w:r>
      <w:bookmarkEnd w:id="3"/>
    </w:p>
    <w:p w:rsidR="00D65F7E" w:rsidRDefault="00D65F7E" w:rsidP="006D4874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名称：身份证验证</w:t>
      </w:r>
    </w:p>
    <w:p w:rsidR="00D65F7E" w:rsidRPr="00D21C31" w:rsidRDefault="00D65F7E" w:rsidP="006D4874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编号：</w:t>
      </w:r>
    </w:p>
    <w:p w:rsidR="00D65F7E" w:rsidRPr="00D21C31" w:rsidRDefault="00D65F7E" w:rsidP="00127AC0">
      <w:pPr>
        <w:pStyle w:val="Heading1"/>
        <w:rPr>
          <w:sz w:val="32"/>
          <w:szCs w:val="32"/>
        </w:rPr>
      </w:pPr>
      <w:bookmarkStart w:id="5" w:name="_Toc235419416"/>
      <w:r>
        <w:rPr>
          <w:sz w:val="32"/>
          <w:szCs w:val="32"/>
        </w:rPr>
        <w:t>3</w:t>
      </w:r>
      <w:r w:rsidRPr="00D21C31">
        <w:rPr>
          <w:rFonts w:hint="eastAsia"/>
          <w:sz w:val="32"/>
          <w:szCs w:val="32"/>
        </w:rPr>
        <w:t>、</w:t>
      </w:r>
      <w:bookmarkEnd w:id="4"/>
      <w:r>
        <w:rPr>
          <w:rFonts w:hint="eastAsia"/>
          <w:sz w:val="32"/>
          <w:szCs w:val="32"/>
        </w:rPr>
        <w:t>应用环境</w:t>
      </w:r>
      <w:bookmarkEnd w:id="5"/>
    </w:p>
    <w:p w:rsidR="00D65F7E" w:rsidRPr="00D21C31" w:rsidRDefault="00D65F7E" w:rsidP="006D4874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本工具应用</w:t>
      </w:r>
      <w:r>
        <w:rPr>
          <w:rFonts w:ascii="仿宋_GB2312" w:eastAsia="仿宋_GB2312"/>
          <w:sz w:val="32"/>
          <w:szCs w:val="32"/>
        </w:rPr>
        <w:t>javascript</w:t>
      </w:r>
      <w:r>
        <w:rPr>
          <w:rFonts w:ascii="仿宋_GB2312" w:eastAsia="仿宋_GB2312" w:hint="eastAsia"/>
          <w:sz w:val="32"/>
          <w:szCs w:val="32"/>
        </w:rPr>
        <w:t>中即可。</w:t>
      </w:r>
    </w:p>
    <w:p w:rsidR="00D65F7E" w:rsidRPr="00D21C31" w:rsidRDefault="00D65F7E" w:rsidP="00127AC0">
      <w:pPr>
        <w:pStyle w:val="Heading1"/>
        <w:rPr>
          <w:sz w:val="32"/>
          <w:szCs w:val="32"/>
        </w:rPr>
      </w:pPr>
      <w:bookmarkStart w:id="6" w:name="_Toc143075556"/>
      <w:bookmarkStart w:id="7" w:name="_Toc223768643"/>
      <w:bookmarkStart w:id="8" w:name="_Toc235419417"/>
      <w:r>
        <w:rPr>
          <w:sz w:val="32"/>
          <w:szCs w:val="32"/>
        </w:rPr>
        <w:t>4</w:t>
      </w:r>
      <w:r w:rsidRPr="00D21C31">
        <w:rPr>
          <w:rFonts w:hint="eastAsia"/>
          <w:sz w:val="32"/>
          <w:szCs w:val="32"/>
        </w:rPr>
        <w:t>、</w:t>
      </w:r>
      <w:bookmarkEnd w:id="6"/>
      <w:bookmarkEnd w:id="7"/>
      <w:r>
        <w:rPr>
          <w:rFonts w:hint="eastAsia"/>
          <w:sz w:val="32"/>
          <w:szCs w:val="32"/>
        </w:rPr>
        <w:t>适用范围</w:t>
      </w:r>
      <w:bookmarkEnd w:id="8"/>
    </w:p>
    <w:p w:rsidR="00D65F7E" w:rsidRPr="00D21C31" w:rsidRDefault="00D65F7E" w:rsidP="00ED2BD9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bookmarkStart w:id="9" w:name="_Toc143075557"/>
      <w:bookmarkStart w:id="10" w:name="_Toc223768644"/>
      <w:r>
        <w:rPr>
          <w:rFonts w:ascii="仿宋_GB2312" w:eastAsia="仿宋_GB2312" w:hint="eastAsia"/>
          <w:sz w:val="32"/>
          <w:szCs w:val="32"/>
        </w:rPr>
        <w:t>无。</w:t>
      </w:r>
    </w:p>
    <w:p w:rsidR="00D65F7E" w:rsidRPr="00D21C31" w:rsidRDefault="00D65F7E" w:rsidP="00127AC0">
      <w:pPr>
        <w:pStyle w:val="Heading1"/>
        <w:rPr>
          <w:sz w:val="32"/>
          <w:szCs w:val="32"/>
        </w:rPr>
      </w:pPr>
      <w:bookmarkStart w:id="11" w:name="_Toc235419418"/>
      <w:r>
        <w:rPr>
          <w:sz w:val="32"/>
          <w:szCs w:val="32"/>
        </w:rPr>
        <w:t>5</w:t>
      </w:r>
      <w:r w:rsidRPr="00D21C31">
        <w:rPr>
          <w:rFonts w:hint="eastAsia"/>
          <w:sz w:val="32"/>
          <w:szCs w:val="32"/>
        </w:rPr>
        <w:t>、</w:t>
      </w:r>
      <w:bookmarkEnd w:id="9"/>
      <w:bookmarkEnd w:id="10"/>
      <w:r>
        <w:rPr>
          <w:rFonts w:hint="eastAsia"/>
          <w:sz w:val="32"/>
          <w:szCs w:val="32"/>
        </w:rPr>
        <w:t>输入参数</w:t>
      </w:r>
      <w:bookmarkEnd w:id="11"/>
    </w:p>
    <w:p w:rsidR="00D65F7E" w:rsidRPr="00F22ECC" w:rsidRDefault="00D65F7E" w:rsidP="006D4874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输入要验证的值。</w:t>
      </w:r>
    </w:p>
    <w:p w:rsidR="00D65F7E" w:rsidRPr="00D21C31" w:rsidRDefault="00D65F7E" w:rsidP="00127AC0">
      <w:pPr>
        <w:pStyle w:val="Heading1"/>
        <w:rPr>
          <w:sz w:val="32"/>
          <w:szCs w:val="32"/>
        </w:rPr>
      </w:pPr>
      <w:bookmarkStart w:id="12" w:name="_Toc235419419"/>
      <w:r>
        <w:rPr>
          <w:sz w:val="32"/>
          <w:szCs w:val="32"/>
        </w:rPr>
        <w:t>6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输出参数或结果</w:t>
      </w:r>
      <w:bookmarkEnd w:id="12"/>
    </w:p>
    <w:p w:rsidR="00D65F7E" w:rsidRPr="003E7344" w:rsidRDefault="00D65F7E" w:rsidP="006D4874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如果格式正确返回真，否则返回假。</w:t>
      </w:r>
    </w:p>
    <w:p w:rsidR="00D65F7E" w:rsidRPr="00D21C31" w:rsidRDefault="00D65F7E" w:rsidP="00127AC0">
      <w:pPr>
        <w:pStyle w:val="Heading1"/>
        <w:rPr>
          <w:sz w:val="32"/>
          <w:szCs w:val="32"/>
        </w:rPr>
      </w:pPr>
      <w:bookmarkStart w:id="13" w:name="_Toc235419420"/>
      <w:r>
        <w:rPr>
          <w:sz w:val="32"/>
          <w:szCs w:val="32"/>
        </w:rPr>
        <w:t>7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涉及的其它工具</w:t>
      </w:r>
      <w:bookmarkEnd w:id="13"/>
    </w:p>
    <w:p w:rsidR="00D65F7E" w:rsidRPr="00D21C31" w:rsidRDefault="00D65F7E" w:rsidP="006D4874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暂无</w:t>
      </w: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D65F7E" w:rsidRPr="00D21C31" w:rsidRDefault="00D65F7E" w:rsidP="00127AC0">
      <w:pPr>
        <w:pStyle w:val="Heading1"/>
        <w:rPr>
          <w:sz w:val="32"/>
          <w:szCs w:val="32"/>
        </w:rPr>
      </w:pPr>
      <w:bookmarkStart w:id="14" w:name="_Toc235419421"/>
      <w:r>
        <w:rPr>
          <w:sz w:val="32"/>
          <w:szCs w:val="32"/>
        </w:rPr>
        <w:t>8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使用说明</w:t>
      </w:r>
      <w:bookmarkEnd w:id="14"/>
    </w:p>
    <w:p w:rsidR="00D65F7E" w:rsidRPr="000850CC" w:rsidRDefault="00D65F7E" w:rsidP="0048462D">
      <w:pPr>
        <w:numPr>
          <w:ilvl w:val="0"/>
          <w:numId w:val="18"/>
        </w:numPr>
        <w:tabs>
          <w:tab w:val="clear" w:pos="1319"/>
          <w:tab w:val="num" w:pos="1080"/>
        </w:tabs>
        <w:spacing w:line="580" w:lineRule="exact"/>
        <w:ind w:left="1080" w:hanging="360"/>
        <w:rPr>
          <w:rFonts w:ascii="仿宋_GB2312" w:eastAsia="仿宋_GB2312"/>
          <w:sz w:val="32"/>
          <w:szCs w:val="32"/>
        </w:rPr>
      </w:pPr>
      <w:r w:rsidRPr="0048462D">
        <w:rPr>
          <w:rFonts w:ascii="仿宋_GB2312" w:eastAsia="仿宋_GB2312" w:hint="eastAsia"/>
          <w:sz w:val="32"/>
          <w:szCs w:val="32"/>
        </w:rPr>
        <w:t>在</w:t>
      </w:r>
      <w:r w:rsidRPr="0048462D">
        <w:rPr>
          <w:rFonts w:ascii="仿宋_GB2312" w:eastAsia="仿宋_GB2312"/>
          <w:sz w:val="32"/>
          <w:szCs w:val="32"/>
        </w:rPr>
        <w:t>html</w:t>
      </w:r>
      <w:r w:rsidRPr="0048462D">
        <w:rPr>
          <w:rFonts w:ascii="仿宋_GB2312" w:eastAsia="仿宋_GB2312" w:hint="eastAsia"/>
          <w:sz w:val="32"/>
          <w:szCs w:val="32"/>
        </w:rPr>
        <w:t>或</w:t>
      </w:r>
      <w:r w:rsidRPr="0048462D">
        <w:rPr>
          <w:rFonts w:ascii="仿宋_GB2312" w:eastAsia="仿宋_GB2312"/>
          <w:sz w:val="32"/>
          <w:szCs w:val="32"/>
        </w:rPr>
        <w:t>jsp</w:t>
      </w:r>
      <w:r w:rsidRPr="0048462D">
        <w:rPr>
          <w:rFonts w:ascii="仿宋_GB2312" w:eastAsia="仿宋_GB2312" w:hint="eastAsia"/>
          <w:sz w:val="32"/>
          <w:szCs w:val="32"/>
        </w:rPr>
        <w:t>页面的</w:t>
      </w:r>
      <w:r w:rsidRPr="0048462D">
        <w:rPr>
          <w:rFonts w:ascii="仿宋_GB2312" w:eastAsia="仿宋_GB2312"/>
          <w:sz w:val="32"/>
          <w:szCs w:val="32"/>
        </w:rPr>
        <w:t>&lt;head&gt;</w:t>
      </w:r>
      <w:r w:rsidRPr="0048462D">
        <w:rPr>
          <w:rFonts w:ascii="仿宋_GB2312" w:eastAsia="仿宋_GB2312" w:hint="eastAsia"/>
          <w:sz w:val="32"/>
          <w:szCs w:val="32"/>
        </w:rPr>
        <w:t>标签中加入提示信息的</w:t>
      </w:r>
      <w:r w:rsidRPr="0048462D">
        <w:rPr>
          <w:rFonts w:ascii="仿宋_GB2312" w:eastAsia="仿宋_GB2312"/>
          <w:sz w:val="32"/>
          <w:szCs w:val="32"/>
        </w:rPr>
        <w:t>css</w:t>
      </w:r>
      <w:r w:rsidRPr="0048462D">
        <w:rPr>
          <w:rFonts w:ascii="仿宋_GB2312" w:eastAsia="仿宋_GB2312" w:hint="eastAsia"/>
          <w:sz w:val="32"/>
          <w:szCs w:val="32"/>
        </w:rPr>
        <w:t>链接</w:t>
      </w:r>
      <w:r w:rsidRPr="000850CC">
        <w:rPr>
          <w:rFonts w:ascii="仿宋_GB2312" w:eastAsia="仿宋_GB2312" w:hint="eastAsia"/>
          <w:sz w:val="32"/>
          <w:szCs w:val="32"/>
        </w:rPr>
        <w:t>。</w:t>
      </w:r>
    </w:p>
    <w:p w:rsidR="00D65F7E" w:rsidRPr="0048462D" w:rsidRDefault="00D65F7E" w:rsidP="0048462D">
      <w:pPr>
        <w:numPr>
          <w:ilvl w:val="0"/>
          <w:numId w:val="18"/>
        </w:numPr>
        <w:tabs>
          <w:tab w:val="clear" w:pos="1319"/>
          <w:tab w:val="num" w:pos="1080"/>
        </w:tabs>
        <w:spacing w:line="580" w:lineRule="exact"/>
        <w:ind w:left="1080" w:hanging="360"/>
        <w:rPr>
          <w:rFonts w:ascii="仿宋_GB2312" w:eastAsia="仿宋_GB2312"/>
          <w:sz w:val="32"/>
          <w:szCs w:val="32"/>
        </w:rPr>
      </w:pPr>
      <w:r w:rsidRPr="0048462D">
        <w:rPr>
          <w:rFonts w:ascii="仿宋_GB2312" w:eastAsia="仿宋_GB2312" w:hint="eastAsia"/>
          <w:sz w:val="32"/>
          <w:szCs w:val="32"/>
        </w:rPr>
        <w:t>在</w:t>
      </w:r>
      <w:r w:rsidRPr="0048462D">
        <w:rPr>
          <w:rFonts w:ascii="仿宋_GB2312" w:eastAsia="仿宋_GB2312"/>
          <w:sz w:val="32"/>
          <w:szCs w:val="32"/>
        </w:rPr>
        <w:t>html</w:t>
      </w:r>
      <w:r w:rsidRPr="0048462D">
        <w:rPr>
          <w:rFonts w:ascii="仿宋_GB2312" w:eastAsia="仿宋_GB2312" w:hint="eastAsia"/>
          <w:sz w:val="32"/>
          <w:szCs w:val="32"/>
        </w:rPr>
        <w:t>或</w:t>
      </w:r>
      <w:r w:rsidRPr="0048462D">
        <w:rPr>
          <w:rFonts w:ascii="仿宋_GB2312" w:eastAsia="仿宋_GB2312"/>
          <w:sz w:val="32"/>
          <w:szCs w:val="32"/>
        </w:rPr>
        <w:t>jsp</w:t>
      </w:r>
      <w:r w:rsidRPr="0048462D">
        <w:rPr>
          <w:rFonts w:ascii="仿宋_GB2312" w:eastAsia="仿宋_GB2312" w:hint="eastAsia"/>
          <w:sz w:val="32"/>
          <w:szCs w:val="32"/>
        </w:rPr>
        <w:t>页面的</w:t>
      </w:r>
      <w:r w:rsidRPr="0048462D">
        <w:rPr>
          <w:rFonts w:ascii="仿宋_GB2312" w:eastAsia="仿宋_GB2312"/>
          <w:sz w:val="32"/>
          <w:szCs w:val="32"/>
        </w:rPr>
        <w:t>&lt;head&gt;</w:t>
      </w:r>
      <w:r w:rsidRPr="0048462D">
        <w:rPr>
          <w:rFonts w:ascii="仿宋_GB2312" w:eastAsia="仿宋_GB2312" w:hint="eastAsia"/>
          <w:sz w:val="32"/>
          <w:szCs w:val="32"/>
        </w:rPr>
        <w:t>标签中导入</w:t>
      </w:r>
      <w:r w:rsidRPr="0048462D">
        <w:rPr>
          <w:rFonts w:ascii="仿宋_GB2312" w:eastAsia="仿宋_GB2312"/>
          <w:sz w:val="32"/>
          <w:szCs w:val="32"/>
        </w:rPr>
        <w:t>public.js</w:t>
      </w:r>
      <w:r w:rsidRPr="0048462D">
        <w:rPr>
          <w:rFonts w:ascii="仿宋_GB2312" w:eastAsia="仿宋_GB2312" w:hint="eastAsia"/>
          <w:sz w:val="32"/>
          <w:szCs w:val="32"/>
        </w:rPr>
        <w:t>文件</w:t>
      </w:r>
    </w:p>
    <w:p w:rsidR="00D65F7E" w:rsidRDefault="00D65F7E" w:rsidP="0048462D">
      <w:pPr>
        <w:numPr>
          <w:ilvl w:val="0"/>
          <w:numId w:val="18"/>
        </w:numPr>
        <w:tabs>
          <w:tab w:val="clear" w:pos="1319"/>
          <w:tab w:val="num" w:pos="1080"/>
        </w:tabs>
        <w:spacing w:line="580" w:lineRule="exact"/>
        <w:ind w:left="1080" w:hanging="360"/>
        <w:rPr>
          <w:rFonts w:ascii="仿宋_GB2312" w:eastAsia="仿宋_GB2312"/>
          <w:sz w:val="32"/>
          <w:szCs w:val="32"/>
        </w:rPr>
      </w:pPr>
      <w:r w:rsidRPr="0048462D">
        <w:rPr>
          <w:rFonts w:ascii="仿宋_GB2312" w:eastAsia="仿宋_GB2312" w:hint="eastAsia"/>
          <w:sz w:val="32"/>
          <w:szCs w:val="32"/>
        </w:rPr>
        <w:t>在</w:t>
      </w:r>
      <w:r w:rsidRPr="0048462D">
        <w:rPr>
          <w:rFonts w:ascii="仿宋_GB2312" w:eastAsia="仿宋_GB2312"/>
          <w:sz w:val="32"/>
          <w:szCs w:val="32"/>
        </w:rPr>
        <w:t>html</w:t>
      </w:r>
      <w:r w:rsidRPr="0048462D">
        <w:rPr>
          <w:rFonts w:ascii="仿宋_GB2312" w:eastAsia="仿宋_GB2312" w:hint="eastAsia"/>
          <w:sz w:val="32"/>
          <w:szCs w:val="32"/>
        </w:rPr>
        <w:t>或</w:t>
      </w:r>
      <w:r w:rsidRPr="0048462D">
        <w:rPr>
          <w:rFonts w:ascii="仿宋_GB2312" w:eastAsia="仿宋_GB2312"/>
          <w:sz w:val="32"/>
          <w:szCs w:val="32"/>
        </w:rPr>
        <w:t>jsp</w:t>
      </w:r>
      <w:r w:rsidRPr="0048462D">
        <w:rPr>
          <w:rFonts w:ascii="仿宋_GB2312" w:eastAsia="仿宋_GB2312" w:hint="eastAsia"/>
          <w:sz w:val="32"/>
          <w:szCs w:val="32"/>
        </w:rPr>
        <w:t>页面的</w:t>
      </w:r>
      <w:r w:rsidRPr="0048462D">
        <w:rPr>
          <w:rFonts w:ascii="仿宋_GB2312" w:eastAsia="仿宋_GB2312"/>
          <w:sz w:val="32"/>
          <w:szCs w:val="32"/>
        </w:rPr>
        <w:t>&lt;head&gt;</w:t>
      </w:r>
      <w:r w:rsidRPr="0048462D">
        <w:rPr>
          <w:rFonts w:ascii="仿宋_GB2312" w:eastAsia="仿宋_GB2312" w:hint="eastAsia"/>
          <w:sz w:val="32"/>
          <w:szCs w:val="32"/>
        </w:rPr>
        <w:t>标签中加入验证</w:t>
      </w:r>
      <w:r w:rsidRPr="0048462D">
        <w:rPr>
          <w:rFonts w:ascii="仿宋_GB2312" w:eastAsia="仿宋_GB2312"/>
          <w:sz w:val="32"/>
          <w:szCs w:val="32"/>
        </w:rPr>
        <w:t>JavaScript</w:t>
      </w:r>
      <w:r w:rsidRPr="0048462D">
        <w:rPr>
          <w:rFonts w:ascii="仿宋_GB2312" w:eastAsia="仿宋_GB2312" w:hint="eastAsia"/>
          <w:sz w:val="32"/>
          <w:szCs w:val="32"/>
        </w:rPr>
        <w:t>方法</w:t>
      </w: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D65F7E" w:rsidRPr="00D21C31" w:rsidRDefault="00D65F7E" w:rsidP="00127AC0">
      <w:pPr>
        <w:pStyle w:val="Heading1"/>
        <w:rPr>
          <w:sz w:val="32"/>
          <w:szCs w:val="32"/>
        </w:rPr>
      </w:pPr>
      <w:bookmarkStart w:id="15" w:name="_Toc235419422"/>
      <w:r>
        <w:rPr>
          <w:sz w:val="32"/>
          <w:szCs w:val="32"/>
        </w:rPr>
        <w:t>9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使用示例</w:t>
      </w:r>
      <w:bookmarkEnd w:id="15"/>
    </w:p>
    <w:p w:rsidR="00D65F7E" w:rsidRPr="000850CC" w:rsidRDefault="00D65F7E" w:rsidP="0048462D">
      <w:pPr>
        <w:numPr>
          <w:ilvl w:val="0"/>
          <w:numId w:val="20"/>
        </w:numPr>
        <w:spacing w:line="580" w:lineRule="exact"/>
        <w:rPr>
          <w:rFonts w:ascii="仿宋_GB2312" w:eastAsia="仿宋_GB2312"/>
          <w:sz w:val="32"/>
          <w:szCs w:val="32"/>
        </w:rPr>
      </w:pPr>
      <w:r w:rsidRPr="0048462D">
        <w:rPr>
          <w:rFonts w:ascii="仿宋_GB2312" w:eastAsia="仿宋_GB2312" w:hint="eastAsia"/>
          <w:sz w:val="32"/>
          <w:szCs w:val="32"/>
        </w:rPr>
        <w:t>在</w:t>
      </w:r>
      <w:r w:rsidRPr="0048462D">
        <w:rPr>
          <w:rFonts w:ascii="仿宋_GB2312" w:eastAsia="仿宋_GB2312"/>
          <w:sz w:val="32"/>
          <w:szCs w:val="32"/>
        </w:rPr>
        <w:t>html</w:t>
      </w:r>
      <w:r w:rsidRPr="0048462D">
        <w:rPr>
          <w:rFonts w:ascii="仿宋_GB2312" w:eastAsia="仿宋_GB2312" w:hint="eastAsia"/>
          <w:sz w:val="32"/>
          <w:szCs w:val="32"/>
        </w:rPr>
        <w:t>或</w:t>
      </w:r>
      <w:r w:rsidRPr="0048462D">
        <w:rPr>
          <w:rFonts w:ascii="仿宋_GB2312" w:eastAsia="仿宋_GB2312"/>
          <w:sz w:val="32"/>
          <w:szCs w:val="32"/>
        </w:rPr>
        <w:t>jsp</w:t>
      </w:r>
      <w:r w:rsidRPr="0048462D">
        <w:rPr>
          <w:rFonts w:ascii="仿宋_GB2312" w:eastAsia="仿宋_GB2312" w:hint="eastAsia"/>
          <w:sz w:val="32"/>
          <w:szCs w:val="32"/>
        </w:rPr>
        <w:t>页面的</w:t>
      </w:r>
      <w:r w:rsidRPr="0048462D">
        <w:rPr>
          <w:rFonts w:ascii="仿宋_GB2312" w:eastAsia="仿宋_GB2312"/>
          <w:sz w:val="32"/>
          <w:szCs w:val="32"/>
        </w:rPr>
        <w:t>&lt;head&gt;</w:t>
      </w:r>
      <w:r w:rsidRPr="0048462D">
        <w:rPr>
          <w:rFonts w:ascii="仿宋_GB2312" w:eastAsia="仿宋_GB2312" w:hint="eastAsia"/>
          <w:sz w:val="32"/>
          <w:szCs w:val="32"/>
        </w:rPr>
        <w:t>标签中加入提示信息的</w:t>
      </w:r>
      <w:r w:rsidRPr="0048462D">
        <w:rPr>
          <w:rFonts w:ascii="仿宋_GB2312" w:eastAsia="仿宋_GB2312"/>
          <w:sz w:val="32"/>
          <w:szCs w:val="32"/>
        </w:rPr>
        <w:t>css</w:t>
      </w:r>
      <w:r w:rsidRPr="0048462D">
        <w:rPr>
          <w:rFonts w:ascii="仿宋_GB2312" w:eastAsia="仿宋_GB2312" w:hint="eastAsia"/>
          <w:sz w:val="32"/>
          <w:szCs w:val="32"/>
        </w:rPr>
        <w:t>链接</w:t>
      </w:r>
      <w:r w:rsidRPr="000850CC">
        <w:rPr>
          <w:rFonts w:ascii="仿宋_GB2312" w:eastAsia="仿宋_GB2312" w:hint="eastAsia"/>
          <w:sz w:val="32"/>
          <w:szCs w:val="32"/>
        </w:rPr>
        <w:t>。</w:t>
      </w:r>
    </w:p>
    <w:p w:rsidR="00D65F7E" w:rsidRPr="00CE4934" w:rsidRDefault="00D65F7E" w:rsidP="006D4874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E4934">
        <w:rPr>
          <w:rFonts w:cs="Courier New"/>
          <w:kern w:val="0"/>
          <w:szCs w:val="20"/>
        </w:rPr>
        <w:t>&lt;head&gt;</w:t>
      </w:r>
    </w:p>
    <w:p w:rsidR="00D65F7E" w:rsidRPr="00CE4934" w:rsidRDefault="00D65F7E" w:rsidP="006D4874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E4934">
        <w:rPr>
          <w:rFonts w:cs="Courier New"/>
          <w:kern w:val="0"/>
          <w:szCs w:val="20"/>
        </w:rPr>
        <w:t>……</w:t>
      </w:r>
    </w:p>
    <w:p w:rsidR="00D65F7E" w:rsidRPr="00CE4934" w:rsidRDefault="00D65F7E" w:rsidP="006D4874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E4934">
        <w:rPr>
          <w:rFonts w:cs="Courier New"/>
          <w:kern w:val="0"/>
          <w:szCs w:val="20"/>
        </w:rPr>
        <w:t>&lt;link rel="stylesheet" href="../css/theme/tab_main.css" type="text/css" media="screen"&gt;</w:t>
      </w:r>
    </w:p>
    <w:p w:rsidR="00D65F7E" w:rsidRPr="00CE4934" w:rsidRDefault="00D65F7E" w:rsidP="006D4874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E4934">
        <w:rPr>
          <w:rFonts w:cs="Courier New"/>
          <w:kern w:val="0"/>
          <w:szCs w:val="20"/>
        </w:rPr>
        <w:t>……</w:t>
      </w:r>
    </w:p>
    <w:p w:rsidR="00D65F7E" w:rsidRPr="00CE4934" w:rsidRDefault="00D65F7E" w:rsidP="006D4874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E4934">
        <w:rPr>
          <w:rFonts w:cs="Courier New"/>
          <w:kern w:val="0"/>
          <w:szCs w:val="20"/>
        </w:rPr>
        <w:t>&lt;/head&gt;</w:t>
      </w:r>
    </w:p>
    <w:p w:rsidR="00D65F7E" w:rsidRPr="0048462D" w:rsidRDefault="00D65F7E" w:rsidP="0048462D">
      <w:pPr>
        <w:numPr>
          <w:ilvl w:val="0"/>
          <w:numId w:val="20"/>
        </w:numPr>
        <w:spacing w:line="580" w:lineRule="exact"/>
        <w:rPr>
          <w:rFonts w:ascii="仿宋_GB2312" w:eastAsia="仿宋_GB2312"/>
          <w:sz w:val="32"/>
          <w:szCs w:val="32"/>
        </w:rPr>
      </w:pPr>
      <w:r w:rsidRPr="0048462D">
        <w:rPr>
          <w:rFonts w:ascii="仿宋_GB2312" w:eastAsia="仿宋_GB2312" w:hint="eastAsia"/>
          <w:sz w:val="32"/>
          <w:szCs w:val="32"/>
        </w:rPr>
        <w:t>在</w:t>
      </w:r>
      <w:r w:rsidRPr="0048462D">
        <w:rPr>
          <w:rFonts w:ascii="仿宋_GB2312" w:eastAsia="仿宋_GB2312"/>
          <w:sz w:val="32"/>
          <w:szCs w:val="32"/>
        </w:rPr>
        <w:t>html</w:t>
      </w:r>
      <w:r w:rsidRPr="0048462D">
        <w:rPr>
          <w:rFonts w:ascii="仿宋_GB2312" w:eastAsia="仿宋_GB2312" w:hint="eastAsia"/>
          <w:sz w:val="32"/>
          <w:szCs w:val="32"/>
        </w:rPr>
        <w:t>或</w:t>
      </w:r>
      <w:r w:rsidRPr="0048462D">
        <w:rPr>
          <w:rFonts w:ascii="仿宋_GB2312" w:eastAsia="仿宋_GB2312"/>
          <w:sz w:val="32"/>
          <w:szCs w:val="32"/>
        </w:rPr>
        <w:t>jsp</w:t>
      </w:r>
      <w:r w:rsidRPr="0048462D">
        <w:rPr>
          <w:rFonts w:ascii="仿宋_GB2312" w:eastAsia="仿宋_GB2312" w:hint="eastAsia"/>
          <w:sz w:val="32"/>
          <w:szCs w:val="32"/>
        </w:rPr>
        <w:t>页面的</w:t>
      </w:r>
      <w:r w:rsidRPr="0048462D">
        <w:rPr>
          <w:rFonts w:ascii="仿宋_GB2312" w:eastAsia="仿宋_GB2312"/>
          <w:sz w:val="32"/>
          <w:szCs w:val="32"/>
        </w:rPr>
        <w:t>&lt;head&gt;</w:t>
      </w:r>
      <w:r w:rsidRPr="0048462D">
        <w:rPr>
          <w:rFonts w:ascii="仿宋_GB2312" w:eastAsia="仿宋_GB2312" w:hint="eastAsia"/>
          <w:sz w:val="32"/>
          <w:szCs w:val="32"/>
        </w:rPr>
        <w:t>标签中导入</w:t>
      </w:r>
      <w:r w:rsidRPr="0048462D">
        <w:rPr>
          <w:rFonts w:ascii="仿宋_GB2312" w:eastAsia="仿宋_GB2312"/>
          <w:sz w:val="32"/>
          <w:szCs w:val="32"/>
        </w:rPr>
        <w:t>public.js</w:t>
      </w:r>
      <w:r w:rsidRPr="0048462D">
        <w:rPr>
          <w:rFonts w:ascii="仿宋_GB2312" w:eastAsia="仿宋_GB2312" w:hint="eastAsia"/>
          <w:sz w:val="32"/>
          <w:szCs w:val="32"/>
        </w:rPr>
        <w:t>文件</w:t>
      </w:r>
    </w:p>
    <w:p w:rsidR="00D65F7E" w:rsidRPr="00CE4934" w:rsidRDefault="00D65F7E" w:rsidP="006D4874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E4934">
        <w:rPr>
          <w:rFonts w:cs="Courier New"/>
          <w:kern w:val="0"/>
          <w:szCs w:val="20"/>
        </w:rPr>
        <w:t>&lt;head&gt;</w:t>
      </w:r>
    </w:p>
    <w:p w:rsidR="00D65F7E" w:rsidRPr="00CE4934" w:rsidRDefault="00D65F7E" w:rsidP="006D4874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E4934">
        <w:rPr>
          <w:rFonts w:cs="Courier New"/>
          <w:kern w:val="0"/>
          <w:szCs w:val="20"/>
        </w:rPr>
        <w:t>…</w:t>
      </w:r>
    </w:p>
    <w:p w:rsidR="00D65F7E" w:rsidRPr="00CE4934" w:rsidRDefault="00D65F7E" w:rsidP="006D4874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E4934">
        <w:rPr>
          <w:rFonts w:cs="Courier New"/>
          <w:kern w:val="0"/>
          <w:szCs w:val="20"/>
        </w:rPr>
        <w:t>&lt;script type="text/javascript" src="../js/public.js"&gt;&lt;/script&gt;</w:t>
      </w:r>
    </w:p>
    <w:p w:rsidR="00D65F7E" w:rsidRPr="00CE4934" w:rsidRDefault="00D65F7E" w:rsidP="006D4874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E4934">
        <w:rPr>
          <w:rFonts w:cs="Courier New"/>
          <w:kern w:val="0"/>
          <w:szCs w:val="20"/>
        </w:rPr>
        <w:t>…</w:t>
      </w:r>
    </w:p>
    <w:p w:rsidR="00D65F7E" w:rsidRPr="00CE4934" w:rsidRDefault="00D65F7E" w:rsidP="006D4874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E4934">
        <w:rPr>
          <w:rFonts w:cs="Courier New"/>
          <w:kern w:val="0"/>
          <w:szCs w:val="20"/>
        </w:rPr>
        <w:t>&lt;/head&gt;</w:t>
      </w:r>
    </w:p>
    <w:p w:rsidR="00D65F7E" w:rsidRPr="007E0EA3" w:rsidRDefault="00D65F7E" w:rsidP="0048462D">
      <w:pPr>
        <w:numPr>
          <w:ilvl w:val="0"/>
          <w:numId w:val="20"/>
        </w:numPr>
        <w:spacing w:line="580" w:lineRule="exact"/>
        <w:rPr>
          <w:rFonts w:ascii="仿宋_GB2312" w:eastAsia="仿宋_GB2312"/>
          <w:sz w:val="32"/>
          <w:szCs w:val="32"/>
        </w:rPr>
      </w:pPr>
      <w:r w:rsidRPr="0048462D">
        <w:rPr>
          <w:rFonts w:ascii="仿宋_GB2312" w:eastAsia="仿宋_GB2312" w:hint="eastAsia"/>
          <w:sz w:val="32"/>
          <w:szCs w:val="32"/>
        </w:rPr>
        <w:t>在</w:t>
      </w:r>
      <w:r w:rsidRPr="0048462D">
        <w:rPr>
          <w:rFonts w:ascii="仿宋_GB2312" w:eastAsia="仿宋_GB2312"/>
          <w:sz w:val="32"/>
          <w:szCs w:val="32"/>
        </w:rPr>
        <w:t>html</w:t>
      </w:r>
      <w:r w:rsidRPr="0048462D">
        <w:rPr>
          <w:rFonts w:ascii="仿宋_GB2312" w:eastAsia="仿宋_GB2312" w:hint="eastAsia"/>
          <w:sz w:val="32"/>
          <w:szCs w:val="32"/>
        </w:rPr>
        <w:t>或</w:t>
      </w:r>
      <w:r w:rsidRPr="0048462D">
        <w:rPr>
          <w:rFonts w:ascii="仿宋_GB2312" w:eastAsia="仿宋_GB2312"/>
          <w:sz w:val="32"/>
          <w:szCs w:val="32"/>
        </w:rPr>
        <w:t>jsp</w:t>
      </w:r>
      <w:r w:rsidRPr="0048462D">
        <w:rPr>
          <w:rFonts w:ascii="仿宋_GB2312" w:eastAsia="仿宋_GB2312" w:hint="eastAsia"/>
          <w:sz w:val="32"/>
          <w:szCs w:val="32"/>
        </w:rPr>
        <w:t>页面的</w:t>
      </w:r>
      <w:r w:rsidRPr="0048462D">
        <w:rPr>
          <w:rFonts w:ascii="仿宋_GB2312" w:eastAsia="仿宋_GB2312"/>
          <w:sz w:val="32"/>
          <w:szCs w:val="32"/>
        </w:rPr>
        <w:t>&lt;head&gt;</w:t>
      </w:r>
      <w:r w:rsidRPr="0048462D">
        <w:rPr>
          <w:rFonts w:ascii="仿宋_GB2312" w:eastAsia="仿宋_GB2312" w:hint="eastAsia"/>
          <w:sz w:val="32"/>
          <w:szCs w:val="32"/>
        </w:rPr>
        <w:t>标签中加入验证</w:t>
      </w:r>
      <w:r w:rsidRPr="0048462D">
        <w:rPr>
          <w:rFonts w:ascii="仿宋_GB2312" w:eastAsia="仿宋_GB2312"/>
          <w:sz w:val="32"/>
          <w:szCs w:val="32"/>
        </w:rPr>
        <w:t>JavaScript</w:t>
      </w:r>
      <w:r w:rsidRPr="0048462D">
        <w:rPr>
          <w:rFonts w:ascii="仿宋_GB2312" w:eastAsia="仿宋_GB2312" w:hint="eastAsia"/>
          <w:sz w:val="32"/>
          <w:szCs w:val="32"/>
        </w:rPr>
        <w:t>方法</w:t>
      </w:r>
    </w:p>
    <w:p w:rsidR="00D65F7E" w:rsidRPr="00CE4934" w:rsidRDefault="00D65F7E" w:rsidP="006D4874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E4934">
        <w:rPr>
          <w:rFonts w:cs="Courier New"/>
          <w:kern w:val="0"/>
          <w:szCs w:val="20"/>
        </w:rPr>
        <w:t>&lt;script type="text/javascript" &gt;</w:t>
      </w:r>
    </w:p>
    <w:p w:rsidR="00D65F7E" w:rsidRPr="00CE4934" w:rsidRDefault="00D65F7E" w:rsidP="006D4874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E4934">
        <w:rPr>
          <w:rFonts w:cs="Courier New"/>
          <w:kern w:val="0"/>
          <w:szCs w:val="20"/>
        </w:rPr>
        <w:t>function validation(){</w:t>
      </w:r>
    </w:p>
    <w:p w:rsidR="00D65F7E" w:rsidRPr="00CE4934" w:rsidRDefault="00D65F7E" w:rsidP="006D4874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E4934">
        <w:rPr>
          <w:rFonts w:cs="Courier New"/>
          <w:kern w:val="0"/>
          <w:szCs w:val="20"/>
        </w:rPr>
        <w:tab/>
      </w:r>
      <w:r w:rsidRPr="00CE4934">
        <w:rPr>
          <w:rFonts w:cs="Courier New"/>
          <w:kern w:val="0"/>
          <w:szCs w:val="20"/>
        </w:rPr>
        <w:tab/>
      </w:r>
      <w:r w:rsidRPr="00CE4934">
        <w:rPr>
          <w:rFonts w:cs="Courier New"/>
          <w:kern w:val="0"/>
          <w:szCs w:val="20"/>
        </w:rPr>
        <w:tab/>
      </w:r>
      <w:r w:rsidRPr="00CE4934">
        <w:rPr>
          <w:rFonts w:cs="Courier New"/>
          <w:kern w:val="0"/>
          <w:szCs w:val="20"/>
        </w:rPr>
        <w:tab/>
        <w:t>clearContext();//</w:t>
      </w:r>
      <w:r w:rsidRPr="00CE4934">
        <w:rPr>
          <w:rFonts w:cs="Courier New" w:hint="eastAsia"/>
          <w:kern w:val="0"/>
          <w:szCs w:val="20"/>
        </w:rPr>
        <w:t>在验证之前，先清空原来的提升信息</w:t>
      </w:r>
    </w:p>
    <w:p w:rsidR="00D65F7E" w:rsidRPr="00CE4934" w:rsidRDefault="00D65F7E" w:rsidP="006D4874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E4934">
        <w:rPr>
          <w:rFonts w:cs="Courier New"/>
          <w:kern w:val="0"/>
          <w:szCs w:val="20"/>
        </w:rPr>
        <w:tab/>
      </w:r>
      <w:r w:rsidRPr="00CE4934">
        <w:rPr>
          <w:rFonts w:cs="Courier New"/>
          <w:kern w:val="0"/>
          <w:szCs w:val="20"/>
        </w:rPr>
        <w:tab/>
        <w:t>var flag = true;</w:t>
      </w:r>
    </w:p>
    <w:p w:rsidR="00D65F7E" w:rsidRPr="00CE4934" w:rsidRDefault="00D65F7E" w:rsidP="006D4874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E4934">
        <w:rPr>
          <w:rFonts w:cs="Courier New"/>
          <w:kern w:val="0"/>
          <w:szCs w:val="20"/>
        </w:rPr>
        <w:tab/>
      </w:r>
      <w:r w:rsidRPr="00CE4934">
        <w:rPr>
          <w:rFonts w:cs="Courier New"/>
          <w:kern w:val="0"/>
          <w:szCs w:val="20"/>
        </w:rPr>
        <w:tab/>
        <w:t>var idcard = trim(document.getElementById("idcard").value);</w:t>
      </w:r>
    </w:p>
    <w:p w:rsidR="00D65F7E" w:rsidRPr="00CE4934" w:rsidRDefault="00D65F7E" w:rsidP="006D4874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E4934">
        <w:rPr>
          <w:rFonts w:cs="Courier New"/>
          <w:kern w:val="0"/>
          <w:szCs w:val="20"/>
        </w:rPr>
        <w:t>if(!checkCard(idcard)){</w:t>
      </w:r>
    </w:p>
    <w:p w:rsidR="00D65F7E" w:rsidRPr="00CE4934" w:rsidRDefault="00D65F7E" w:rsidP="006D4874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E4934">
        <w:rPr>
          <w:rFonts w:cs="Courier New"/>
          <w:kern w:val="0"/>
          <w:szCs w:val="20"/>
        </w:rPr>
        <w:tab/>
      </w:r>
      <w:r w:rsidRPr="00CE4934">
        <w:rPr>
          <w:rFonts w:cs="Courier New"/>
          <w:kern w:val="0"/>
          <w:szCs w:val="20"/>
        </w:rPr>
        <w:tab/>
      </w:r>
      <w:r w:rsidRPr="00CE4934">
        <w:rPr>
          <w:rFonts w:cs="Courier New"/>
          <w:kern w:val="0"/>
          <w:szCs w:val="20"/>
        </w:rPr>
        <w:tab/>
      </w:r>
      <w:r w:rsidRPr="00CE4934">
        <w:rPr>
          <w:rFonts w:cs="Courier New"/>
          <w:kern w:val="0"/>
          <w:szCs w:val="20"/>
        </w:rPr>
        <w:tab/>
      </w:r>
      <w:r w:rsidRPr="00CE4934">
        <w:rPr>
          <w:rFonts w:cs="Courier New"/>
          <w:kern w:val="0"/>
          <w:szCs w:val="20"/>
        </w:rPr>
        <w:tab/>
        <w:t>document.getElementById("idcard_error").innerHTML = "</w:t>
      </w:r>
      <w:r w:rsidRPr="00CE4934">
        <w:rPr>
          <w:rFonts w:cs="Courier New" w:hint="eastAsia"/>
          <w:kern w:val="0"/>
          <w:szCs w:val="20"/>
        </w:rPr>
        <w:t>请输入</w:t>
      </w:r>
      <w:r w:rsidRPr="00CE4934">
        <w:rPr>
          <w:rFonts w:cs="Courier New"/>
          <w:kern w:val="0"/>
          <w:szCs w:val="20"/>
        </w:rPr>
        <w:t>15</w:t>
      </w:r>
      <w:r w:rsidRPr="00CE4934">
        <w:rPr>
          <w:rFonts w:cs="Courier New" w:hint="eastAsia"/>
          <w:kern w:val="0"/>
          <w:szCs w:val="20"/>
        </w:rPr>
        <w:t>位或</w:t>
      </w:r>
      <w:r w:rsidRPr="00CE4934">
        <w:rPr>
          <w:rFonts w:cs="Courier New"/>
          <w:kern w:val="0"/>
          <w:szCs w:val="20"/>
        </w:rPr>
        <w:t>18</w:t>
      </w:r>
      <w:r w:rsidRPr="00CE4934">
        <w:rPr>
          <w:rFonts w:cs="Courier New" w:hint="eastAsia"/>
          <w:kern w:val="0"/>
          <w:szCs w:val="20"/>
        </w:rPr>
        <w:t>位身份证号码！</w:t>
      </w:r>
      <w:r w:rsidRPr="00CE4934">
        <w:rPr>
          <w:rFonts w:cs="Courier New"/>
          <w:kern w:val="0"/>
          <w:szCs w:val="20"/>
        </w:rPr>
        <w:t>";</w:t>
      </w:r>
    </w:p>
    <w:p w:rsidR="00D65F7E" w:rsidRPr="00CE4934" w:rsidRDefault="00D65F7E" w:rsidP="006D4874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E4934">
        <w:rPr>
          <w:rFonts w:cs="Courier New"/>
          <w:kern w:val="0"/>
          <w:szCs w:val="20"/>
        </w:rPr>
        <w:tab/>
      </w:r>
      <w:r w:rsidRPr="00CE4934">
        <w:rPr>
          <w:rFonts w:cs="Courier New"/>
          <w:kern w:val="0"/>
          <w:szCs w:val="20"/>
        </w:rPr>
        <w:tab/>
      </w:r>
      <w:r w:rsidRPr="00CE4934">
        <w:rPr>
          <w:rFonts w:cs="Courier New"/>
          <w:kern w:val="0"/>
          <w:szCs w:val="20"/>
        </w:rPr>
        <w:tab/>
      </w:r>
      <w:r w:rsidRPr="00CE4934">
        <w:rPr>
          <w:rFonts w:cs="Courier New"/>
          <w:kern w:val="0"/>
          <w:szCs w:val="20"/>
        </w:rPr>
        <w:tab/>
      </w:r>
      <w:r w:rsidRPr="00CE4934">
        <w:rPr>
          <w:rFonts w:cs="Courier New"/>
          <w:kern w:val="0"/>
          <w:szCs w:val="20"/>
        </w:rPr>
        <w:tab/>
        <w:t>flag = false;</w:t>
      </w:r>
    </w:p>
    <w:p w:rsidR="00D65F7E" w:rsidRPr="00CE4934" w:rsidRDefault="00D65F7E" w:rsidP="006D4874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E4934">
        <w:rPr>
          <w:rFonts w:cs="Courier New"/>
          <w:kern w:val="0"/>
          <w:szCs w:val="20"/>
        </w:rPr>
        <w:tab/>
      </w:r>
      <w:r w:rsidRPr="00CE4934">
        <w:rPr>
          <w:rFonts w:cs="Courier New"/>
          <w:kern w:val="0"/>
          <w:szCs w:val="20"/>
        </w:rPr>
        <w:tab/>
      </w:r>
      <w:r w:rsidRPr="00CE4934">
        <w:rPr>
          <w:rFonts w:cs="Courier New"/>
          <w:kern w:val="0"/>
          <w:szCs w:val="20"/>
        </w:rPr>
        <w:tab/>
      </w:r>
      <w:r w:rsidRPr="00CE4934">
        <w:rPr>
          <w:rFonts w:cs="Courier New"/>
          <w:kern w:val="0"/>
          <w:szCs w:val="20"/>
        </w:rPr>
        <w:tab/>
        <w:t>}</w:t>
      </w:r>
    </w:p>
    <w:p w:rsidR="00D65F7E" w:rsidRPr="00CE4934" w:rsidRDefault="00D65F7E" w:rsidP="006D4874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E4934">
        <w:rPr>
          <w:rFonts w:cs="Courier New"/>
          <w:kern w:val="0"/>
          <w:szCs w:val="20"/>
        </w:rPr>
        <w:t>}</w:t>
      </w:r>
    </w:p>
    <w:p w:rsidR="00D65F7E" w:rsidRPr="00CE4934" w:rsidRDefault="00D65F7E" w:rsidP="00ED2BD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E4934">
        <w:rPr>
          <w:rFonts w:cs="Courier New"/>
          <w:kern w:val="0"/>
          <w:szCs w:val="20"/>
        </w:rPr>
        <w:t>&lt;/script&gt;</w:t>
      </w:r>
    </w:p>
    <w:sectPr w:rsidR="00D65F7E" w:rsidRPr="00CE4934" w:rsidSect="006D4874">
      <w:footerReference w:type="default" r:id="rId9"/>
      <w:pgSz w:w="11906" w:h="16838"/>
      <w:pgMar w:top="2155" w:right="1474" w:bottom="1588" w:left="1474" w:header="851" w:footer="992" w:gutter="0"/>
      <w:pgNumType w:start="1"/>
      <w:cols w:space="425"/>
      <w:rtlGutter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5F7E" w:rsidRDefault="00D65F7E" w:rsidP="00127AC0">
      <w:r>
        <w:separator/>
      </w:r>
    </w:p>
  </w:endnote>
  <w:endnote w:type="continuationSeparator" w:id="1">
    <w:p w:rsidR="00D65F7E" w:rsidRDefault="00D65F7E" w:rsidP="00127A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F7E" w:rsidRDefault="00D65F7E" w:rsidP="000B24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65F7E" w:rsidRPr="003306AE" w:rsidRDefault="00D65F7E">
    <w:pPr>
      <w:pStyle w:val="Footer"/>
      <w:rPr>
        <w:rFonts w:ascii="仿宋_GB2312" w:eastAsia="仿宋_GB2312"/>
        <w:b/>
        <w:sz w:val="28"/>
        <w:szCs w:val="28"/>
      </w:rPr>
    </w:pPr>
    <w:r w:rsidRPr="003306AE">
      <w:rPr>
        <w:rFonts w:ascii="仿宋_GB2312" w:eastAsia="仿宋_GB2312" w:hAnsi="Cambria"/>
        <w:b/>
        <w:sz w:val="28"/>
        <w:szCs w:val="28"/>
        <w:lang w:val="zh-CN"/>
      </w:rPr>
      <w:t>--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F7E" w:rsidRDefault="00D65F7E" w:rsidP="000B24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D65F7E" w:rsidRPr="0022442D" w:rsidRDefault="00D65F7E" w:rsidP="006954AB">
    <w:pPr>
      <w:pStyle w:val="Footer"/>
      <w:rPr>
        <w:sz w:val="17"/>
        <w:szCs w:val="17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5F7E" w:rsidRDefault="00D65F7E" w:rsidP="00127AC0">
      <w:r>
        <w:separator/>
      </w:r>
    </w:p>
  </w:footnote>
  <w:footnote w:type="continuationSeparator" w:id="1">
    <w:p w:rsidR="00D65F7E" w:rsidRDefault="00D65F7E" w:rsidP="00127A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F7E" w:rsidRDefault="00D65F7E" w:rsidP="0048462D">
    <w:pPr>
      <w:pStyle w:val="Header"/>
      <w:jc w:val="both"/>
    </w:pPr>
    <w:r>
      <w:rPr>
        <w:rFonts w:hint="eastAsia"/>
      </w:rPr>
      <w:t>四川奔腾信息产业公司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B9C79F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8C7CE498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A13CEFC2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72F8FF5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B93CC0C4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CEEC1D4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DFEAA2A6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758CFE40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6A0489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362E43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DCD31AF"/>
    <w:multiLevelType w:val="hybridMultilevel"/>
    <w:tmpl w:val="EDAEDDE4"/>
    <w:lvl w:ilvl="0" w:tplc="3AC2B0B0">
      <w:start w:val="1"/>
      <w:numFmt w:val="decimal"/>
      <w:lvlText w:val="%1."/>
      <w:lvlJc w:val="left"/>
      <w:pPr>
        <w:ind w:left="1545" w:hanging="54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  <w:rPr>
        <w:rFonts w:cs="Times New Roman"/>
      </w:rPr>
    </w:lvl>
  </w:abstractNum>
  <w:abstractNum w:abstractNumId="11">
    <w:nsid w:val="1CF62DD7"/>
    <w:multiLevelType w:val="hybridMultilevel"/>
    <w:tmpl w:val="E68041AA"/>
    <w:lvl w:ilvl="0" w:tplc="0409000F">
      <w:start w:val="1"/>
      <w:numFmt w:val="decimal"/>
      <w:lvlText w:val="%1."/>
      <w:lvlJc w:val="left"/>
      <w:pPr>
        <w:tabs>
          <w:tab w:val="num" w:pos="1060"/>
        </w:tabs>
        <w:ind w:left="10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0"/>
        </w:tabs>
        <w:ind w:left="14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740"/>
        </w:tabs>
        <w:ind w:left="27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80"/>
        </w:tabs>
        <w:ind w:left="35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000"/>
        </w:tabs>
        <w:ind w:left="40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420"/>
        </w:tabs>
        <w:ind w:left="4420" w:hanging="420"/>
      </w:pPr>
      <w:rPr>
        <w:rFonts w:cs="Times New Roman"/>
      </w:rPr>
    </w:lvl>
  </w:abstractNum>
  <w:abstractNum w:abstractNumId="12">
    <w:nsid w:val="248C5229"/>
    <w:multiLevelType w:val="hybridMultilevel"/>
    <w:tmpl w:val="5F22F8EA"/>
    <w:lvl w:ilvl="0" w:tplc="0409000F">
      <w:start w:val="1"/>
      <w:numFmt w:val="decimal"/>
      <w:lvlText w:val="%1."/>
      <w:lvlJc w:val="left"/>
      <w:pPr>
        <w:tabs>
          <w:tab w:val="num" w:pos="1319"/>
        </w:tabs>
        <w:ind w:left="1319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39"/>
        </w:tabs>
        <w:ind w:left="1739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59"/>
        </w:tabs>
        <w:ind w:left="2159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79"/>
        </w:tabs>
        <w:ind w:left="2579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999"/>
        </w:tabs>
        <w:ind w:left="2999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419"/>
        </w:tabs>
        <w:ind w:left="3419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839"/>
        </w:tabs>
        <w:ind w:left="3839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259"/>
        </w:tabs>
        <w:ind w:left="4259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679"/>
        </w:tabs>
        <w:ind w:left="4679" w:hanging="420"/>
      </w:pPr>
      <w:rPr>
        <w:rFonts w:cs="Times New Roman"/>
      </w:rPr>
    </w:lvl>
  </w:abstractNum>
  <w:abstractNum w:abstractNumId="13">
    <w:nsid w:val="31F379CB"/>
    <w:multiLevelType w:val="hybridMultilevel"/>
    <w:tmpl w:val="A5DC568E"/>
    <w:lvl w:ilvl="0" w:tplc="C62C0EEA">
      <w:start w:val="1"/>
      <w:numFmt w:val="decimal"/>
      <w:lvlText w:val="%1."/>
      <w:lvlJc w:val="left"/>
      <w:pPr>
        <w:ind w:left="164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212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6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38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0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2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64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065" w:hanging="420"/>
      </w:pPr>
      <w:rPr>
        <w:rFonts w:cs="Times New Roman"/>
      </w:rPr>
    </w:lvl>
  </w:abstractNum>
  <w:abstractNum w:abstractNumId="14">
    <w:nsid w:val="38B53BEB"/>
    <w:multiLevelType w:val="hybridMultilevel"/>
    <w:tmpl w:val="4CF272C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>
    <w:nsid w:val="450B7A24"/>
    <w:multiLevelType w:val="hybridMultilevel"/>
    <w:tmpl w:val="15D4D9D2"/>
    <w:lvl w:ilvl="0" w:tplc="6884E836">
      <w:start w:val="3"/>
      <w:numFmt w:val="decimal"/>
      <w:lvlText w:val="%1．"/>
      <w:lvlJc w:val="left"/>
      <w:pPr>
        <w:ind w:left="1725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  <w:rPr>
        <w:rFonts w:cs="Times New Roman"/>
      </w:rPr>
    </w:lvl>
  </w:abstractNum>
  <w:abstractNum w:abstractNumId="16">
    <w:nsid w:val="5F2018FB"/>
    <w:multiLevelType w:val="hybridMultilevel"/>
    <w:tmpl w:val="EDAEDDE4"/>
    <w:lvl w:ilvl="0" w:tplc="3AC2B0B0">
      <w:start w:val="1"/>
      <w:numFmt w:val="decimal"/>
      <w:lvlText w:val="%1."/>
      <w:lvlJc w:val="left"/>
      <w:pPr>
        <w:ind w:left="1545" w:hanging="54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  <w:rPr>
        <w:rFonts w:cs="Times New Roman"/>
      </w:rPr>
    </w:lvl>
  </w:abstractNum>
  <w:abstractNum w:abstractNumId="17">
    <w:nsid w:val="64F4352E"/>
    <w:multiLevelType w:val="hybridMultilevel"/>
    <w:tmpl w:val="9058F5C4"/>
    <w:lvl w:ilvl="0" w:tplc="A526513A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73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33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  <w:rPr>
        <w:rFonts w:cs="Times New Roman"/>
      </w:rPr>
    </w:lvl>
  </w:abstractNum>
  <w:abstractNum w:abstractNumId="18">
    <w:nsid w:val="6A9808DF"/>
    <w:multiLevelType w:val="hybridMultilevel"/>
    <w:tmpl w:val="1B62035C"/>
    <w:lvl w:ilvl="0" w:tplc="58204BF2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39"/>
        </w:tabs>
        <w:ind w:left="1739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59"/>
        </w:tabs>
        <w:ind w:left="2159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79"/>
        </w:tabs>
        <w:ind w:left="2579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999"/>
        </w:tabs>
        <w:ind w:left="2999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419"/>
        </w:tabs>
        <w:ind w:left="3419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839"/>
        </w:tabs>
        <w:ind w:left="3839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259"/>
        </w:tabs>
        <w:ind w:left="4259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679"/>
        </w:tabs>
        <w:ind w:left="4679" w:hanging="420"/>
      </w:pPr>
      <w:rPr>
        <w:rFonts w:cs="Times New Roman"/>
      </w:rPr>
    </w:lvl>
  </w:abstractNum>
  <w:abstractNum w:abstractNumId="19">
    <w:nsid w:val="75C85C57"/>
    <w:multiLevelType w:val="hybridMultilevel"/>
    <w:tmpl w:val="61660DBA"/>
    <w:lvl w:ilvl="0" w:tplc="741CF388">
      <w:start w:val="1"/>
      <w:numFmt w:val="decimal"/>
      <w:lvlText w:val="%1."/>
      <w:lvlJc w:val="left"/>
      <w:pPr>
        <w:ind w:left="100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2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8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  <w:rPr>
        <w:rFonts w:cs="Times New Roman"/>
      </w:rPr>
    </w:lvl>
  </w:abstractNum>
  <w:num w:numId="1">
    <w:abstractNumId w:val="13"/>
  </w:num>
  <w:num w:numId="2">
    <w:abstractNumId w:val="19"/>
  </w:num>
  <w:num w:numId="3">
    <w:abstractNumId w:val="17"/>
  </w:num>
  <w:num w:numId="4">
    <w:abstractNumId w:val="10"/>
  </w:num>
  <w:num w:numId="5">
    <w:abstractNumId w:val="15"/>
  </w:num>
  <w:num w:numId="6">
    <w:abstractNumId w:val="16"/>
  </w:num>
  <w:num w:numId="7">
    <w:abstractNumId w:val="1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12"/>
  </w:num>
  <w:num w:numId="19">
    <w:abstractNumId w:val="18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27AC0"/>
    <w:rsid w:val="000000F3"/>
    <w:rsid w:val="00042957"/>
    <w:rsid w:val="00051995"/>
    <w:rsid w:val="00060D3A"/>
    <w:rsid w:val="000850CC"/>
    <w:rsid w:val="000A1926"/>
    <w:rsid w:val="000B24AD"/>
    <w:rsid w:val="000C0812"/>
    <w:rsid w:val="000E6E82"/>
    <w:rsid w:val="000F355E"/>
    <w:rsid w:val="000F4EAC"/>
    <w:rsid w:val="00104DAC"/>
    <w:rsid w:val="001111A5"/>
    <w:rsid w:val="00115514"/>
    <w:rsid w:val="00127AC0"/>
    <w:rsid w:val="00132D10"/>
    <w:rsid w:val="00173030"/>
    <w:rsid w:val="001845BC"/>
    <w:rsid w:val="00187710"/>
    <w:rsid w:val="001A0888"/>
    <w:rsid w:val="001A0AFE"/>
    <w:rsid w:val="001A6AFF"/>
    <w:rsid w:val="001B0CAF"/>
    <w:rsid w:val="001F5AC8"/>
    <w:rsid w:val="002157C5"/>
    <w:rsid w:val="0022442D"/>
    <w:rsid w:val="00267503"/>
    <w:rsid w:val="002727F4"/>
    <w:rsid w:val="00294D52"/>
    <w:rsid w:val="002B746E"/>
    <w:rsid w:val="002C6741"/>
    <w:rsid w:val="003306AE"/>
    <w:rsid w:val="003434D4"/>
    <w:rsid w:val="003906E8"/>
    <w:rsid w:val="003B36D7"/>
    <w:rsid w:val="003E4FDB"/>
    <w:rsid w:val="003E7344"/>
    <w:rsid w:val="003F4654"/>
    <w:rsid w:val="0041455E"/>
    <w:rsid w:val="0042244A"/>
    <w:rsid w:val="0042259F"/>
    <w:rsid w:val="004314F3"/>
    <w:rsid w:val="0044430D"/>
    <w:rsid w:val="004709CF"/>
    <w:rsid w:val="00473B25"/>
    <w:rsid w:val="00483A91"/>
    <w:rsid w:val="0048462D"/>
    <w:rsid w:val="004B751A"/>
    <w:rsid w:val="004C7352"/>
    <w:rsid w:val="004E2BF4"/>
    <w:rsid w:val="004F1697"/>
    <w:rsid w:val="00531A95"/>
    <w:rsid w:val="00537703"/>
    <w:rsid w:val="0054111D"/>
    <w:rsid w:val="005614D4"/>
    <w:rsid w:val="005704A2"/>
    <w:rsid w:val="00570F2A"/>
    <w:rsid w:val="00575CB3"/>
    <w:rsid w:val="005A7930"/>
    <w:rsid w:val="005A7DC3"/>
    <w:rsid w:val="00627E15"/>
    <w:rsid w:val="006334A6"/>
    <w:rsid w:val="00646800"/>
    <w:rsid w:val="0067504A"/>
    <w:rsid w:val="006954AB"/>
    <w:rsid w:val="006B59EC"/>
    <w:rsid w:val="006D4874"/>
    <w:rsid w:val="00711DA5"/>
    <w:rsid w:val="0071272A"/>
    <w:rsid w:val="0074423B"/>
    <w:rsid w:val="00750EA9"/>
    <w:rsid w:val="00786E9C"/>
    <w:rsid w:val="007B1D0E"/>
    <w:rsid w:val="007B5CD4"/>
    <w:rsid w:val="007E0EA3"/>
    <w:rsid w:val="007F51FC"/>
    <w:rsid w:val="007F7DD9"/>
    <w:rsid w:val="00800603"/>
    <w:rsid w:val="00805081"/>
    <w:rsid w:val="0084412A"/>
    <w:rsid w:val="008516CD"/>
    <w:rsid w:val="0087742F"/>
    <w:rsid w:val="008A257F"/>
    <w:rsid w:val="008B2B20"/>
    <w:rsid w:val="008B4B89"/>
    <w:rsid w:val="008B6FEB"/>
    <w:rsid w:val="008D446D"/>
    <w:rsid w:val="008E68B5"/>
    <w:rsid w:val="008F71D3"/>
    <w:rsid w:val="00902A10"/>
    <w:rsid w:val="00904BD2"/>
    <w:rsid w:val="009354B9"/>
    <w:rsid w:val="009361BD"/>
    <w:rsid w:val="00952EB9"/>
    <w:rsid w:val="009C67D4"/>
    <w:rsid w:val="009C6F6F"/>
    <w:rsid w:val="009E5EE8"/>
    <w:rsid w:val="009F635D"/>
    <w:rsid w:val="00A24CB6"/>
    <w:rsid w:val="00A3099F"/>
    <w:rsid w:val="00A318E1"/>
    <w:rsid w:val="00A33597"/>
    <w:rsid w:val="00A57BDF"/>
    <w:rsid w:val="00A76978"/>
    <w:rsid w:val="00A77891"/>
    <w:rsid w:val="00A968AB"/>
    <w:rsid w:val="00AD2CD6"/>
    <w:rsid w:val="00B01928"/>
    <w:rsid w:val="00B117FD"/>
    <w:rsid w:val="00B22472"/>
    <w:rsid w:val="00B7255B"/>
    <w:rsid w:val="00B73056"/>
    <w:rsid w:val="00B8295B"/>
    <w:rsid w:val="00B95C90"/>
    <w:rsid w:val="00B970B3"/>
    <w:rsid w:val="00BA4C9D"/>
    <w:rsid w:val="00BB19C0"/>
    <w:rsid w:val="00BC34CF"/>
    <w:rsid w:val="00BF1F81"/>
    <w:rsid w:val="00C2271D"/>
    <w:rsid w:val="00C23ADB"/>
    <w:rsid w:val="00C50A57"/>
    <w:rsid w:val="00CA3262"/>
    <w:rsid w:val="00CA5A96"/>
    <w:rsid w:val="00CC0AC9"/>
    <w:rsid w:val="00CD28EB"/>
    <w:rsid w:val="00CE0FE3"/>
    <w:rsid w:val="00CE4934"/>
    <w:rsid w:val="00CF06EF"/>
    <w:rsid w:val="00D02E7C"/>
    <w:rsid w:val="00D21C31"/>
    <w:rsid w:val="00D44B28"/>
    <w:rsid w:val="00D55224"/>
    <w:rsid w:val="00D617C1"/>
    <w:rsid w:val="00D65F7E"/>
    <w:rsid w:val="00D80052"/>
    <w:rsid w:val="00D824B1"/>
    <w:rsid w:val="00DA58AC"/>
    <w:rsid w:val="00DB2229"/>
    <w:rsid w:val="00E00A62"/>
    <w:rsid w:val="00E72AF7"/>
    <w:rsid w:val="00E827C2"/>
    <w:rsid w:val="00EA6EF2"/>
    <w:rsid w:val="00EB68C5"/>
    <w:rsid w:val="00EC1D84"/>
    <w:rsid w:val="00EC32E3"/>
    <w:rsid w:val="00ED2BD9"/>
    <w:rsid w:val="00ED3850"/>
    <w:rsid w:val="00F04356"/>
    <w:rsid w:val="00F108B0"/>
    <w:rsid w:val="00F22ECC"/>
    <w:rsid w:val="00F36C10"/>
    <w:rsid w:val="00F55A1B"/>
    <w:rsid w:val="00F61347"/>
    <w:rsid w:val="00F619FB"/>
    <w:rsid w:val="00F7022B"/>
    <w:rsid w:val="00F73438"/>
    <w:rsid w:val="00FA08CA"/>
    <w:rsid w:val="00FF5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AC0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127AC0"/>
    <w:pPr>
      <w:keepNext/>
      <w:keepLines/>
      <w:spacing w:line="580" w:lineRule="exact"/>
      <w:outlineLvl w:val="0"/>
    </w:pPr>
    <w:rPr>
      <w:rFonts w:ascii="Times New Roman" w:eastAsia="黑体" w:hAnsi="Times New Roman"/>
      <w:b/>
      <w:bCs/>
      <w:kern w:val="44"/>
      <w:sz w:val="30"/>
      <w:szCs w:val="3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27AC0"/>
    <w:rPr>
      <w:rFonts w:ascii="Times New Roman" w:eastAsia="黑体" w:hAnsi="Times New Roman" w:cs="Times New Roman"/>
      <w:b/>
      <w:bCs/>
      <w:kern w:val="44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rsid w:val="00127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27AC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27A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27AC0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127AC0"/>
    <w:pPr>
      <w:ind w:firstLineChars="200" w:firstLine="420"/>
    </w:pPr>
    <w:rPr>
      <w:rFonts w:ascii="Times New Roman" w:hAnsi="Times New Roman"/>
      <w:szCs w:val="20"/>
    </w:rPr>
  </w:style>
  <w:style w:type="paragraph" w:styleId="TOC1">
    <w:name w:val="toc 1"/>
    <w:basedOn w:val="Normal"/>
    <w:next w:val="Normal"/>
    <w:autoRedefine/>
    <w:uiPriority w:val="99"/>
    <w:rsid w:val="00127AC0"/>
    <w:rPr>
      <w:rFonts w:ascii="Times New Roman" w:hAnsi="Times New Roman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127AC0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127AC0"/>
    <w:rPr>
      <w:rFonts w:ascii="宋体" w:eastAsia="宋体" w:hAnsi="Calibri"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48462D"/>
    <w:rPr>
      <w:rFonts w:cs="Times New Roman"/>
    </w:rPr>
  </w:style>
  <w:style w:type="character" w:styleId="Hyperlink">
    <w:name w:val="Hyperlink"/>
    <w:basedOn w:val="DefaultParagraphFont"/>
    <w:uiPriority w:val="99"/>
    <w:rsid w:val="0048462D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443</TotalTime>
  <Pages>5</Pages>
  <Words>262</Words>
  <Characters>1500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王广龙</dc:creator>
  <cp:keywords/>
  <dc:description/>
  <cp:lastModifiedBy>微软用户</cp:lastModifiedBy>
  <cp:revision>111</cp:revision>
  <dcterms:created xsi:type="dcterms:W3CDTF">2009-05-13T07:14:00Z</dcterms:created>
  <dcterms:modified xsi:type="dcterms:W3CDTF">2009-07-15T07:40:00Z</dcterms:modified>
</cp:coreProperties>
</file>