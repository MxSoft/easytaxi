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452" w:rsidRPr="0022442D" w:rsidRDefault="00687452" w:rsidP="00720B2C">
      <w:pPr>
        <w:rPr>
          <w:sz w:val="20"/>
        </w:rPr>
      </w:pPr>
    </w:p>
    <w:p w:rsidR="00687452" w:rsidRPr="0022442D" w:rsidRDefault="00687452" w:rsidP="00720B2C">
      <w:pPr>
        <w:rPr>
          <w:sz w:val="20"/>
        </w:rPr>
      </w:pPr>
    </w:p>
    <w:p w:rsidR="00687452" w:rsidRPr="004314F3" w:rsidRDefault="00687452" w:rsidP="00720B2C">
      <w:pPr>
        <w:spacing w:line="480" w:lineRule="auto"/>
        <w:rPr>
          <w:sz w:val="72"/>
          <w:szCs w:val="72"/>
        </w:rPr>
      </w:pPr>
    </w:p>
    <w:p w:rsidR="00687452" w:rsidRPr="000F355E" w:rsidRDefault="00687452" w:rsidP="00720B2C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687452" w:rsidRPr="00F73438" w:rsidRDefault="00687452" w:rsidP="00720B2C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日期编辑框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687452" w:rsidRPr="00E375AC" w:rsidRDefault="00687452" w:rsidP="00720B2C">
      <w:pPr>
        <w:rPr>
          <w:sz w:val="52"/>
          <w:szCs w:val="52"/>
        </w:rPr>
      </w:pPr>
    </w:p>
    <w:p w:rsidR="00687452" w:rsidRPr="0022442D" w:rsidRDefault="00687452" w:rsidP="00720B2C">
      <w:pPr>
        <w:rPr>
          <w:sz w:val="20"/>
        </w:rPr>
      </w:pPr>
    </w:p>
    <w:p w:rsidR="00687452" w:rsidRPr="0022442D" w:rsidRDefault="00687452" w:rsidP="00720B2C">
      <w:pPr>
        <w:rPr>
          <w:sz w:val="20"/>
        </w:rPr>
      </w:pPr>
    </w:p>
    <w:p w:rsidR="00687452" w:rsidRPr="0022442D" w:rsidRDefault="00687452" w:rsidP="00720B2C">
      <w:pPr>
        <w:rPr>
          <w:sz w:val="20"/>
        </w:rPr>
      </w:pPr>
    </w:p>
    <w:p w:rsidR="00687452" w:rsidRPr="0022442D" w:rsidRDefault="00687452" w:rsidP="00720B2C">
      <w:pPr>
        <w:rPr>
          <w:sz w:val="20"/>
        </w:rPr>
      </w:pPr>
    </w:p>
    <w:p w:rsidR="00687452" w:rsidRPr="0022442D" w:rsidRDefault="00687452" w:rsidP="00720B2C">
      <w:pPr>
        <w:rPr>
          <w:sz w:val="20"/>
        </w:rPr>
      </w:pPr>
    </w:p>
    <w:p w:rsidR="00687452" w:rsidRPr="0022442D" w:rsidRDefault="00687452" w:rsidP="00720B2C">
      <w:pPr>
        <w:rPr>
          <w:sz w:val="20"/>
        </w:rPr>
      </w:pPr>
    </w:p>
    <w:p w:rsidR="00687452" w:rsidRDefault="00687452" w:rsidP="00720B2C">
      <w:pPr>
        <w:rPr>
          <w:sz w:val="20"/>
        </w:rPr>
      </w:pPr>
    </w:p>
    <w:p w:rsidR="00687452" w:rsidRPr="0022442D" w:rsidRDefault="00687452" w:rsidP="00720B2C">
      <w:pPr>
        <w:rPr>
          <w:sz w:val="20"/>
        </w:rPr>
      </w:pPr>
    </w:p>
    <w:p w:rsidR="00687452" w:rsidRPr="0022442D" w:rsidRDefault="00687452" w:rsidP="00720B2C">
      <w:pPr>
        <w:rPr>
          <w:sz w:val="20"/>
        </w:rPr>
      </w:pPr>
    </w:p>
    <w:p w:rsidR="00687452" w:rsidRPr="0022442D" w:rsidRDefault="00687452" w:rsidP="00720B2C">
      <w:pPr>
        <w:rPr>
          <w:sz w:val="20"/>
        </w:rPr>
      </w:pPr>
    </w:p>
    <w:p w:rsidR="00687452" w:rsidRPr="0022442D" w:rsidRDefault="00687452" w:rsidP="00720B2C">
      <w:pPr>
        <w:rPr>
          <w:sz w:val="20"/>
        </w:rPr>
      </w:pPr>
    </w:p>
    <w:p w:rsidR="00687452" w:rsidRPr="0022442D" w:rsidRDefault="00687452" w:rsidP="00720B2C">
      <w:pPr>
        <w:rPr>
          <w:sz w:val="20"/>
        </w:rPr>
      </w:pPr>
    </w:p>
    <w:p w:rsidR="00687452" w:rsidRPr="0022442D" w:rsidRDefault="00687452" w:rsidP="00720B2C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687452" w:rsidRPr="005704A2" w:rsidTr="00090BC2">
        <w:trPr>
          <w:cantSplit/>
          <w:trHeight w:val="969"/>
        </w:trPr>
        <w:tc>
          <w:tcPr>
            <w:tcW w:w="1985" w:type="dxa"/>
            <w:vAlign w:val="center"/>
          </w:tcPr>
          <w:p w:rsidR="00687452" w:rsidRPr="00CA3262" w:rsidRDefault="00687452" w:rsidP="00090BC2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687452" w:rsidRPr="00CA3262" w:rsidRDefault="00687452" w:rsidP="00090BC2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鲜穆军</w:t>
            </w:r>
          </w:p>
        </w:tc>
      </w:tr>
      <w:tr w:rsidR="00687452" w:rsidRPr="005704A2" w:rsidTr="00090BC2">
        <w:trPr>
          <w:cantSplit/>
          <w:trHeight w:val="976"/>
        </w:trPr>
        <w:tc>
          <w:tcPr>
            <w:tcW w:w="1985" w:type="dxa"/>
            <w:vAlign w:val="center"/>
          </w:tcPr>
          <w:p w:rsidR="00687452" w:rsidRPr="00CA3262" w:rsidRDefault="00687452" w:rsidP="00090BC2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687452" w:rsidRPr="00CA3262" w:rsidRDefault="00687452" w:rsidP="00090BC2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687452" w:rsidRPr="005704A2" w:rsidTr="00090BC2">
        <w:trPr>
          <w:cantSplit/>
          <w:trHeight w:val="992"/>
        </w:trPr>
        <w:tc>
          <w:tcPr>
            <w:tcW w:w="1985" w:type="dxa"/>
            <w:vAlign w:val="center"/>
          </w:tcPr>
          <w:p w:rsidR="00687452" w:rsidRPr="00CA3262" w:rsidRDefault="00687452" w:rsidP="00090BC2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687452" w:rsidRPr="00CA3262" w:rsidRDefault="00687452" w:rsidP="00090BC2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687452" w:rsidRPr="005704A2" w:rsidRDefault="00687452" w:rsidP="00720B2C">
      <w:pPr>
        <w:rPr>
          <w:rFonts w:ascii="仿宋_GB2312" w:eastAsia="仿宋_GB2312"/>
          <w:sz w:val="20"/>
        </w:rPr>
      </w:pPr>
    </w:p>
    <w:p w:rsidR="00687452" w:rsidRPr="00D617C1" w:rsidRDefault="00687452" w:rsidP="00720B2C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687452" w:rsidRPr="00B73056" w:rsidRDefault="00687452" w:rsidP="00720B2C">
      <w:pPr>
        <w:rPr>
          <w:rFonts w:ascii="华文中宋" w:eastAsia="华文中宋" w:hAnsi="华文中宋"/>
          <w:sz w:val="20"/>
        </w:rPr>
      </w:pPr>
    </w:p>
    <w:p w:rsidR="00687452" w:rsidRDefault="00687452" w:rsidP="00720B2C">
      <w:pPr>
        <w:widowControl/>
        <w:jc w:val="left"/>
        <w:rPr>
          <w:sz w:val="24"/>
          <w:szCs w:val="24"/>
        </w:rPr>
        <w:sectPr w:rsidR="00687452" w:rsidSect="004E1EAC">
          <w:footerReference w:type="even" r:id="rId7"/>
          <w:pgSz w:w="11906" w:h="16838"/>
          <w:pgMar w:top="2155" w:right="1474" w:bottom="1588" w:left="1474" w:header="851" w:footer="992" w:gutter="0"/>
          <w:cols w:space="425"/>
          <w:docGrid w:type="lines" w:linePitch="312"/>
        </w:sectPr>
      </w:pPr>
    </w:p>
    <w:p w:rsidR="00687452" w:rsidRPr="00B22472" w:rsidRDefault="00687452" w:rsidP="00720B2C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687452" w:rsidRPr="0022442D" w:rsidTr="00090BC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87452" w:rsidRPr="0022442D" w:rsidRDefault="00687452" w:rsidP="00090BC2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87452" w:rsidRPr="0022442D" w:rsidRDefault="00687452" w:rsidP="00090BC2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87452" w:rsidRPr="0022442D" w:rsidRDefault="00687452" w:rsidP="00090BC2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687452" w:rsidRPr="0022442D" w:rsidTr="00090BC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2009-6-9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鲜穆军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687452" w:rsidRPr="0022442D" w:rsidTr="00090BC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任勉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界面风格的统一</w:t>
            </w:r>
          </w:p>
        </w:tc>
      </w:tr>
      <w:tr w:rsidR="00687452" w:rsidRPr="0022442D" w:rsidTr="00090BC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87452" w:rsidRPr="0022442D" w:rsidTr="00090BC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87452" w:rsidRPr="0022442D" w:rsidTr="00090BC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87452" w:rsidRPr="0022442D" w:rsidTr="00090BC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87452" w:rsidRPr="0022442D" w:rsidTr="00090BC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87452" w:rsidRPr="0022442D" w:rsidTr="00090BC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87452" w:rsidRPr="0022442D" w:rsidTr="00090BC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87452" w:rsidRPr="0022442D" w:rsidTr="00090BC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7452" w:rsidRPr="0022442D" w:rsidRDefault="00687452" w:rsidP="00090BC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687452" w:rsidRPr="0022442D" w:rsidRDefault="00687452" w:rsidP="00720B2C">
      <w:pPr>
        <w:rPr>
          <w:sz w:val="20"/>
        </w:rPr>
      </w:pPr>
    </w:p>
    <w:p w:rsidR="00687452" w:rsidRPr="0022442D" w:rsidRDefault="00687452" w:rsidP="00720B2C">
      <w:pPr>
        <w:rPr>
          <w:sz w:val="20"/>
        </w:rPr>
        <w:sectPr w:rsidR="00687452" w:rsidRPr="0022442D" w:rsidSect="004E1EAC">
          <w:headerReference w:type="default" r:id="rId8"/>
          <w:pgSz w:w="11906" w:h="16838"/>
          <w:pgMar w:top="2155" w:right="1474" w:bottom="1588" w:left="1474" w:header="851" w:footer="992" w:gutter="0"/>
          <w:cols w:space="425"/>
          <w:docGrid w:type="lines" w:linePitch="312"/>
        </w:sectPr>
      </w:pPr>
    </w:p>
    <w:p w:rsidR="00687452" w:rsidRPr="00EC32E3" w:rsidRDefault="00687452" w:rsidP="00720B2C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687452" w:rsidRDefault="00687452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429357" w:history="1">
        <w:r w:rsidRPr="000A158C">
          <w:rPr>
            <w:rStyle w:val="Hyperlink"/>
            <w:noProof/>
          </w:rPr>
          <w:t>1</w:t>
        </w:r>
        <w:r w:rsidRPr="000A158C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7452" w:rsidRDefault="0068745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358" w:history="1">
        <w:r w:rsidRPr="000A158C">
          <w:rPr>
            <w:rStyle w:val="Hyperlink"/>
            <w:noProof/>
          </w:rPr>
          <w:t>2</w:t>
        </w:r>
        <w:r w:rsidRPr="000A158C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7452" w:rsidRDefault="0068745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359" w:history="1">
        <w:r w:rsidRPr="000A158C">
          <w:rPr>
            <w:rStyle w:val="Hyperlink"/>
            <w:noProof/>
          </w:rPr>
          <w:t>3</w:t>
        </w:r>
        <w:r w:rsidRPr="000A158C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7452" w:rsidRDefault="0068745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360" w:history="1">
        <w:r w:rsidRPr="000A158C">
          <w:rPr>
            <w:rStyle w:val="Hyperlink"/>
            <w:noProof/>
          </w:rPr>
          <w:t>4</w:t>
        </w:r>
        <w:r w:rsidRPr="000A158C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7452" w:rsidRDefault="0068745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361" w:history="1">
        <w:r w:rsidRPr="000A158C">
          <w:rPr>
            <w:rStyle w:val="Hyperlink"/>
            <w:noProof/>
          </w:rPr>
          <w:t>5</w:t>
        </w:r>
        <w:r w:rsidRPr="000A158C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7452" w:rsidRDefault="0068745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362" w:history="1">
        <w:r w:rsidRPr="000A158C">
          <w:rPr>
            <w:rStyle w:val="Hyperlink"/>
            <w:noProof/>
          </w:rPr>
          <w:t>6</w:t>
        </w:r>
        <w:r w:rsidRPr="000A158C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7452" w:rsidRDefault="0068745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363" w:history="1">
        <w:r w:rsidRPr="000A158C">
          <w:rPr>
            <w:rStyle w:val="Hyperlink"/>
            <w:noProof/>
          </w:rPr>
          <w:t>7</w:t>
        </w:r>
        <w:r w:rsidRPr="000A158C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7452" w:rsidRDefault="00687452">
      <w:pPr>
        <w:pStyle w:val="TOC1"/>
        <w:tabs>
          <w:tab w:val="left" w:pos="630"/>
          <w:tab w:val="right" w:leader="dot" w:pos="8948"/>
        </w:tabs>
        <w:rPr>
          <w:noProof/>
          <w:szCs w:val="24"/>
        </w:rPr>
      </w:pPr>
      <w:hyperlink w:anchor="_Toc235429364" w:history="1">
        <w:r w:rsidRPr="000A158C">
          <w:rPr>
            <w:rStyle w:val="Hyperlink"/>
            <w:noProof/>
          </w:rPr>
          <w:t>8</w:t>
        </w:r>
        <w:r w:rsidRPr="000A158C">
          <w:rPr>
            <w:rStyle w:val="Hyperlink"/>
            <w:rFonts w:hint="eastAsia"/>
            <w:noProof/>
          </w:rPr>
          <w:t>、</w:t>
        </w:r>
        <w:r>
          <w:rPr>
            <w:noProof/>
            <w:szCs w:val="24"/>
          </w:rPr>
          <w:tab/>
        </w:r>
        <w:r w:rsidRPr="000A158C">
          <w:rPr>
            <w:rStyle w:val="Hyperlink"/>
            <w:rFonts w:hint="eastAsia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7452" w:rsidRDefault="00687452">
      <w:pPr>
        <w:pStyle w:val="TOC1"/>
        <w:tabs>
          <w:tab w:val="left" w:pos="630"/>
          <w:tab w:val="right" w:leader="dot" w:pos="8948"/>
        </w:tabs>
        <w:rPr>
          <w:noProof/>
          <w:szCs w:val="24"/>
        </w:rPr>
      </w:pPr>
      <w:hyperlink w:anchor="_Toc235429365" w:history="1">
        <w:r w:rsidRPr="000A158C">
          <w:rPr>
            <w:rStyle w:val="Hyperlink"/>
            <w:noProof/>
          </w:rPr>
          <w:t>9</w:t>
        </w:r>
        <w:r w:rsidRPr="000A158C">
          <w:rPr>
            <w:rStyle w:val="Hyperlink"/>
            <w:rFonts w:hint="eastAsia"/>
            <w:noProof/>
          </w:rPr>
          <w:t>、</w:t>
        </w:r>
        <w:r>
          <w:rPr>
            <w:noProof/>
            <w:szCs w:val="24"/>
          </w:rPr>
          <w:tab/>
        </w:r>
        <w:r w:rsidRPr="000A158C">
          <w:rPr>
            <w:rStyle w:val="Hyperlink"/>
            <w:rFonts w:hint="eastAsia"/>
            <w:noProof/>
          </w:rPr>
          <w:t>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7452" w:rsidRPr="0022442D" w:rsidRDefault="00687452" w:rsidP="00720B2C">
      <w:pPr>
        <w:rPr>
          <w:sz w:val="20"/>
        </w:rPr>
        <w:sectPr w:rsidR="00687452" w:rsidRPr="0022442D" w:rsidSect="004E1EAC">
          <w:pgSz w:w="11906" w:h="16838"/>
          <w:pgMar w:top="2155" w:right="1474" w:bottom="1588" w:left="1474" w:header="851" w:footer="992" w:gutter="0"/>
          <w:cols w:space="425"/>
          <w:docGrid w:type="lines" w:linePitch="312"/>
        </w:sectPr>
      </w:pPr>
      <w:r>
        <w:rPr>
          <w:szCs w:val="21"/>
        </w:rPr>
        <w:fldChar w:fldCharType="end"/>
      </w:r>
    </w:p>
    <w:p w:rsidR="00687452" w:rsidRPr="00D21C31" w:rsidRDefault="00687452" w:rsidP="00720B2C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429357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687452" w:rsidRPr="00D21C31" w:rsidRDefault="00687452" w:rsidP="004E1EA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提供日期编辑框工具使用说明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687452" w:rsidRPr="00D21C31" w:rsidRDefault="00687452" w:rsidP="00720B2C">
      <w:pPr>
        <w:pStyle w:val="Heading1"/>
        <w:rPr>
          <w:sz w:val="32"/>
          <w:szCs w:val="32"/>
        </w:rPr>
      </w:pPr>
      <w:bookmarkStart w:id="3" w:name="_Toc235429358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687452" w:rsidRDefault="00687452" w:rsidP="004E1EA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名称：日期编辑框</w:t>
      </w:r>
    </w:p>
    <w:p w:rsidR="00687452" w:rsidRPr="00720B2C" w:rsidRDefault="00687452" w:rsidP="00720B2C">
      <w:pPr>
        <w:rPr>
          <w:rFonts w:ascii="宋体" w:cs="宋体"/>
          <w:b/>
          <w:bCs/>
          <w:color w:val="92D050"/>
          <w:kern w:val="0"/>
          <w:sz w:val="22"/>
        </w:rPr>
      </w:pPr>
      <w:r>
        <w:rPr>
          <w:rFonts w:ascii="仿宋_GB2312" w:eastAsia="仿宋_GB2312" w:hint="eastAsia"/>
          <w:sz w:val="32"/>
          <w:szCs w:val="32"/>
        </w:rPr>
        <w:t>编号：</w:t>
      </w:r>
      <w:r w:rsidRPr="00720B2C">
        <w:rPr>
          <w:rFonts w:ascii="宋体" w:hAnsi="宋体" w:cs="宋体"/>
          <w:b/>
          <w:bCs/>
          <w:color w:val="000000"/>
          <w:kern w:val="0"/>
          <w:sz w:val="22"/>
        </w:rPr>
        <w:t>DATE_INPUT</w:t>
      </w:r>
    </w:p>
    <w:p w:rsidR="00687452" w:rsidRPr="00D21C31" w:rsidRDefault="00687452" w:rsidP="00720B2C">
      <w:pPr>
        <w:pStyle w:val="Heading1"/>
        <w:rPr>
          <w:sz w:val="32"/>
          <w:szCs w:val="32"/>
        </w:rPr>
      </w:pPr>
      <w:bookmarkStart w:id="5" w:name="_Toc235429359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687452" w:rsidRPr="00D21C31" w:rsidRDefault="00687452" w:rsidP="004E1EA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或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页面的表单中，使用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技术。</w:t>
      </w:r>
    </w:p>
    <w:p w:rsidR="00687452" w:rsidRPr="00D21C31" w:rsidRDefault="00687452" w:rsidP="00720B2C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429360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687452" w:rsidRPr="00D21C31" w:rsidRDefault="00687452" w:rsidP="002A62E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技术的浏览器环境</w:t>
      </w:r>
      <w:r>
        <w:rPr>
          <w:rFonts w:ascii="仿宋_GB2312" w:eastAsia="仿宋_GB2312"/>
          <w:sz w:val="32"/>
          <w:szCs w:val="32"/>
        </w:rPr>
        <w:t>(</w:t>
      </w:r>
      <w:r>
        <w:rPr>
          <w:rFonts w:ascii="仿宋_GB2312" w:eastAsia="仿宋_GB2312" w:hint="eastAsia"/>
          <w:sz w:val="32"/>
          <w:szCs w:val="32"/>
        </w:rPr>
        <w:t>目前仅支持</w:t>
      </w:r>
      <w:r>
        <w:rPr>
          <w:rFonts w:ascii="仿宋_GB2312" w:eastAsia="仿宋_GB2312"/>
          <w:sz w:val="32"/>
          <w:szCs w:val="32"/>
        </w:rPr>
        <w:t>IE)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687452" w:rsidRPr="00D21C31" w:rsidRDefault="00687452" w:rsidP="00720B2C">
      <w:pPr>
        <w:pStyle w:val="Heading1"/>
        <w:rPr>
          <w:sz w:val="32"/>
          <w:szCs w:val="32"/>
        </w:rPr>
      </w:pPr>
      <w:bookmarkStart w:id="11" w:name="_Toc235429361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687452" w:rsidRPr="00F22ECC" w:rsidRDefault="00687452" w:rsidP="004E1EA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空或者写入一个固定日期。</w:t>
      </w:r>
    </w:p>
    <w:p w:rsidR="00687452" w:rsidRPr="00D21C31" w:rsidRDefault="00687452" w:rsidP="00720B2C">
      <w:pPr>
        <w:pStyle w:val="Heading1"/>
        <w:rPr>
          <w:sz w:val="32"/>
          <w:szCs w:val="32"/>
        </w:rPr>
      </w:pPr>
      <w:bookmarkStart w:id="12" w:name="_Toc235429362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输出结果</w:t>
      </w:r>
      <w:bookmarkEnd w:id="12"/>
    </w:p>
    <w:p w:rsidR="00687452" w:rsidRDefault="00687452" w:rsidP="004E1EA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687452" w:rsidRDefault="00687452" w:rsidP="004E1EA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以一定的格式显示你所选择的日期</w:t>
      </w:r>
    </w:p>
    <w:p w:rsidR="00687452" w:rsidRPr="00D21C31" w:rsidRDefault="00687452" w:rsidP="00720B2C">
      <w:pPr>
        <w:pStyle w:val="Heading1"/>
        <w:rPr>
          <w:sz w:val="32"/>
          <w:szCs w:val="32"/>
        </w:rPr>
      </w:pPr>
      <w:bookmarkStart w:id="13" w:name="_Toc235429363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687452" w:rsidRPr="00D21C31" w:rsidRDefault="00687452" w:rsidP="004E1EA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687452" w:rsidRDefault="00687452" w:rsidP="00720B2C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id="14" w:name="_Toc235429364"/>
      <w:r>
        <w:rPr>
          <w:rFonts w:hint="eastAsia"/>
          <w:sz w:val="32"/>
          <w:szCs w:val="32"/>
        </w:rPr>
        <w:t>使用说明</w:t>
      </w:r>
      <w:bookmarkEnd w:id="14"/>
    </w:p>
    <w:p w:rsidR="00687452" w:rsidRPr="006F2F98" w:rsidRDefault="00687452" w:rsidP="00055AE6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hAnsi="Calibri"/>
          <w:sz w:val="32"/>
          <w:szCs w:val="32"/>
        </w:rPr>
      </w:pPr>
      <w:r w:rsidRPr="006F2F98">
        <w:rPr>
          <w:rFonts w:ascii="仿宋_GB2312" w:eastAsia="仿宋_GB2312" w:hAnsi="Calibri" w:hint="eastAsia"/>
          <w:sz w:val="32"/>
          <w:szCs w:val="32"/>
        </w:rPr>
        <w:t>在需要使用日期输入的页面标签</w:t>
      </w:r>
      <w:r w:rsidRPr="006F2F98">
        <w:rPr>
          <w:rFonts w:ascii="仿宋_GB2312" w:eastAsia="仿宋_GB2312" w:hAnsi="Calibri"/>
          <w:sz w:val="32"/>
          <w:szCs w:val="32"/>
        </w:rPr>
        <w:t>&lt;head&gt;</w:t>
      </w:r>
      <w:r w:rsidRPr="006F2F98">
        <w:rPr>
          <w:rFonts w:ascii="仿宋_GB2312" w:eastAsia="仿宋_GB2312" w:hAnsi="Calibri" w:hint="eastAsia"/>
          <w:sz w:val="32"/>
          <w:szCs w:val="32"/>
        </w:rPr>
        <w:t>里引入</w:t>
      </w:r>
      <w:r w:rsidRPr="006F2F98">
        <w:rPr>
          <w:rFonts w:ascii="仿宋_GB2312" w:eastAsia="仿宋_GB2312" w:hAnsi="Calibri"/>
          <w:sz w:val="32"/>
          <w:szCs w:val="32"/>
        </w:rPr>
        <w:t>JS</w:t>
      </w:r>
      <w:r w:rsidRPr="006F2F98">
        <w:rPr>
          <w:rFonts w:ascii="仿宋_GB2312" w:eastAsia="仿宋_GB2312" w:hAnsi="Calibri" w:hint="eastAsia"/>
          <w:sz w:val="32"/>
          <w:szCs w:val="32"/>
        </w:rPr>
        <w:t>日</w:t>
      </w:r>
      <w:r>
        <w:rPr>
          <w:rFonts w:ascii="仿宋_GB2312" w:eastAsia="仿宋_GB2312" w:hAnsi="Calibri" w:hint="eastAsia"/>
          <w:sz w:val="32"/>
          <w:szCs w:val="32"/>
        </w:rPr>
        <w:t>历</w:t>
      </w:r>
      <w:r w:rsidRPr="006F2F98">
        <w:rPr>
          <w:rFonts w:ascii="仿宋_GB2312" w:eastAsia="仿宋_GB2312" w:hAnsi="Calibri" w:hint="eastAsia"/>
          <w:sz w:val="32"/>
          <w:szCs w:val="32"/>
        </w:rPr>
        <w:t>文件。</w:t>
      </w:r>
    </w:p>
    <w:p w:rsidR="00687452" w:rsidRDefault="00687452" w:rsidP="00055AE6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hAnsi="Calibri"/>
          <w:sz w:val="32"/>
          <w:szCs w:val="32"/>
        </w:rPr>
      </w:pPr>
      <w:r w:rsidRPr="006F2F98">
        <w:rPr>
          <w:rFonts w:ascii="仿宋_GB2312" w:eastAsia="仿宋_GB2312" w:hAnsi="Calibri" w:hint="eastAsia"/>
          <w:sz w:val="32"/>
          <w:szCs w:val="32"/>
        </w:rPr>
        <w:t>在表单里写出日期输入框</w:t>
      </w:r>
      <w:r w:rsidRPr="006F2F98">
        <w:rPr>
          <w:rFonts w:ascii="仿宋_GB2312" w:eastAsia="仿宋_GB2312" w:hAnsi="Calibri"/>
          <w:sz w:val="32"/>
          <w:szCs w:val="32"/>
        </w:rPr>
        <w:t>,</w:t>
      </w:r>
      <w:r w:rsidRPr="006F2F98">
        <w:rPr>
          <w:rFonts w:ascii="仿宋_GB2312" w:eastAsia="仿宋_GB2312" w:hAnsi="Calibri" w:hint="eastAsia"/>
          <w:sz w:val="32"/>
          <w:szCs w:val="32"/>
        </w:rPr>
        <w:t>并指明触发的</w:t>
      </w:r>
      <w:r w:rsidRPr="006F2F98">
        <w:rPr>
          <w:rFonts w:ascii="仿宋_GB2312" w:eastAsia="仿宋_GB2312" w:hAnsi="Calibri"/>
          <w:sz w:val="32"/>
          <w:szCs w:val="32"/>
        </w:rPr>
        <w:t>JS</w:t>
      </w:r>
      <w:r w:rsidRPr="006F2F98">
        <w:rPr>
          <w:rFonts w:ascii="仿宋_GB2312" w:eastAsia="仿宋_GB2312" w:hAnsi="Calibri" w:hint="eastAsia"/>
          <w:sz w:val="32"/>
          <w:szCs w:val="32"/>
        </w:rPr>
        <w:t>函数。</w:t>
      </w:r>
    </w:p>
    <w:p w:rsidR="00687452" w:rsidRDefault="00687452" w:rsidP="006F2F98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id="15" w:name="_Toc235429365"/>
      <w:r>
        <w:rPr>
          <w:rFonts w:hint="eastAsia"/>
          <w:sz w:val="32"/>
          <w:szCs w:val="32"/>
        </w:rPr>
        <w:t>使用示例</w:t>
      </w:r>
      <w:bookmarkEnd w:id="15"/>
    </w:p>
    <w:p w:rsidR="00687452" w:rsidRPr="00EB795F" w:rsidRDefault="00687452" w:rsidP="00EB795F">
      <w:pPr>
        <w:numPr>
          <w:ilvl w:val="0"/>
          <w:numId w:val="23"/>
        </w:numPr>
      </w:pPr>
    </w:p>
    <w:p w:rsidR="00687452" w:rsidRPr="00EB795F" w:rsidRDefault="00687452" w:rsidP="004E1EA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EB795F">
        <w:rPr>
          <w:rFonts w:cs="Courier New"/>
          <w:kern w:val="0"/>
          <w:szCs w:val="20"/>
        </w:rPr>
        <w:t>&lt;html&gt;&lt;body&gt;</w:t>
      </w:r>
    </w:p>
    <w:p w:rsidR="00687452" w:rsidRPr="00EB795F" w:rsidRDefault="00687452" w:rsidP="004E1EA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EB795F">
        <w:rPr>
          <w:rFonts w:cs="Courier New"/>
          <w:kern w:val="0"/>
          <w:szCs w:val="20"/>
        </w:rPr>
        <w:t>&lt;head&gt;……..</w:t>
      </w:r>
    </w:p>
    <w:p w:rsidR="00687452" w:rsidRPr="00EB795F" w:rsidRDefault="00687452" w:rsidP="004E1EA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EB795F">
        <w:rPr>
          <w:rFonts w:cs="Courier New"/>
          <w:kern w:val="0"/>
          <w:szCs w:val="20"/>
        </w:rPr>
        <w:t>&lt;script type="text/javascript"src="*/*/calendar.js"&gt;&lt;/script&gt;//</w:t>
      </w:r>
      <w:r w:rsidRPr="00EB795F">
        <w:rPr>
          <w:rFonts w:cs="Courier New" w:hint="eastAsia"/>
          <w:kern w:val="0"/>
          <w:szCs w:val="20"/>
        </w:rPr>
        <w:t>此处</w:t>
      </w:r>
      <w:r w:rsidRPr="00EB795F">
        <w:rPr>
          <w:rFonts w:cs="Courier New"/>
          <w:kern w:val="0"/>
          <w:szCs w:val="20"/>
        </w:rPr>
        <w:t>*</w:t>
      </w:r>
      <w:r w:rsidRPr="00EB795F">
        <w:rPr>
          <w:rFonts w:cs="Courier New" w:hint="eastAsia"/>
          <w:kern w:val="0"/>
          <w:szCs w:val="20"/>
        </w:rPr>
        <w:t>号所指是此日历</w:t>
      </w:r>
      <w:r w:rsidRPr="00EB795F">
        <w:rPr>
          <w:rFonts w:cs="Courier New"/>
          <w:kern w:val="0"/>
          <w:szCs w:val="20"/>
        </w:rPr>
        <w:t>JS</w:t>
      </w:r>
      <w:r w:rsidRPr="00EB795F">
        <w:rPr>
          <w:rFonts w:cs="Courier New" w:hint="eastAsia"/>
          <w:kern w:val="0"/>
          <w:szCs w:val="20"/>
        </w:rPr>
        <w:t>文件所在的路径</w:t>
      </w:r>
    </w:p>
    <w:p w:rsidR="00687452" w:rsidRPr="00EB795F" w:rsidRDefault="00687452" w:rsidP="004E1EA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EB795F">
        <w:rPr>
          <w:rFonts w:cs="Courier New"/>
          <w:kern w:val="0"/>
          <w:szCs w:val="20"/>
        </w:rPr>
        <w:t>………&lt;/head&gt;</w:t>
      </w:r>
    </w:p>
    <w:p w:rsidR="00687452" w:rsidRPr="00EB795F" w:rsidRDefault="00687452" w:rsidP="00EB795F">
      <w:pPr>
        <w:numPr>
          <w:ilvl w:val="0"/>
          <w:numId w:val="23"/>
        </w:numPr>
      </w:pPr>
    </w:p>
    <w:p w:rsidR="00687452" w:rsidRPr="00EB795F" w:rsidRDefault="00687452" w:rsidP="004E1EA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EB795F">
        <w:rPr>
          <w:rFonts w:cs="Courier New"/>
          <w:kern w:val="0"/>
          <w:szCs w:val="20"/>
        </w:rPr>
        <w:t>……………………&lt;form&gt;…..</w:t>
      </w:r>
    </w:p>
    <w:p w:rsidR="00687452" w:rsidRPr="00EB795F" w:rsidRDefault="00687452" w:rsidP="004E1EA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EB795F">
        <w:rPr>
          <w:rFonts w:cs="Courier New"/>
          <w:kern w:val="0"/>
          <w:szCs w:val="20"/>
        </w:rPr>
        <w:t>&lt;input type="text" id="begindate" onclick="ShowCalendar(this);" readonly="true"/&gt;</w:t>
      </w:r>
    </w:p>
    <w:p w:rsidR="00687452" w:rsidRDefault="00687452" w:rsidP="004E1EAC">
      <w:pPr>
        <w:autoSpaceDE w:val="0"/>
        <w:autoSpaceDN w:val="0"/>
        <w:adjustRightInd w:val="0"/>
        <w:ind w:firstLineChars="225" w:firstLine="3168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………………………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>用法说明：此处</w:t>
      </w:r>
      <w:r>
        <w:rPr>
          <w:rFonts w:ascii="仿宋_GB2312" w:eastAsia="仿宋_GB2312"/>
          <w:sz w:val="32"/>
          <w:szCs w:val="32"/>
        </w:rPr>
        <w:t>id name</w:t>
      </w:r>
      <w:r>
        <w:rPr>
          <w:rFonts w:ascii="仿宋_GB2312" w:eastAsia="仿宋_GB2312" w:hint="eastAsia"/>
          <w:sz w:val="32"/>
          <w:szCs w:val="32"/>
        </w:rPr>
        <w:t>根据你具体的情况命名，用于后台取值与处理的。日历</w:t>
      </w:r>
      <w:r>
        <w:rPr>
          <w:rFonts w:ascii="仿宋_GB2312" w:eastAsia="仿宋_GB2312"/>
          <w:sz w:val="32"/>
          <w:szCs w:val="32"/>
        </w:rPr>
        <w:t>JS</w:t>
      </w:r>
      <w:r>
        <w:rPr>
          <w:rFonts w:ascii="仿宋_GB2312" w:eastAsia="仿宋_GB2312" w:hint="eastAsia"/>
          <w:sz w:val="32"/>
          <w:szCs w:val="32"/>
        </w:rPr>
        <w:t>提供的方法</w:t>
      </w:r>
      <w:r>
        <w:rPr>
          <w:rFonts w:ascii="仿宋_GB2312" w:eastAsia="仿宋_GB2312"/>
          <w:sz w:val="32"/>
          <w:szCs w:val="32"/>
        </w:rPr>
        <w:t>calendar()</w:t>
      </w:r>
    </w:p>
    <w:p w:rsidR="00687452" w:rsidRDefault="00687452" w:rsidP="002F7219">
      <w:pPr>
        <w:autoSpaceDE w:val="0"/>
        <w:autoSpaceDN w:val="0"/>
        <w:adjustRightInd w:val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函数有两个参数。前一个是格式化的日期格式。就是要显示成什么样子。</w:t>
      </w:r>
      <w:r>
        <w:rPr>
          <w:rFonts w:ascii="仿宋_GB2312" w:eastAsia="仿宋_GB2312"/>
          <w:sz w:val="32"/>
          <w:szCs w:val="32"/>
        </w:rPr>
        <w:t xml:space="preserve">Y- 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/>
          <w:sz w:val="32"/>
          <w:szCs w:val="32"/>
        </w:rPr>
        <w:t>,m-</w:t>
      </w:r>
      <w:r>
        <w:rPr>
          <w:rFonts w:ascii="仿宋_GB2312" w:eastAsia="仿宋_GB2312" w:hint="eastAsia"/>
          <w:sz w:val="32"/>
          <w:szCs w:val="32"/>
        </w:rPr>
        <w:t>月，</w:t>
      </w:r>
      <w:r>
        <w:rPr>
          <w:rFonts w:ascii="仿宋_GB2312" w:eastAsia="仿宋_GB2312"/>
          <w:sz w:val="32"/>
          <w:szCs w:val="32"/>
        </w:rPr>
        <w:t>d-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>后一个布尔值是指明是否显示时间。</w:t>
      </w:r>
      <w:r>
        <w:rPr>
          <w:rFonts w:ascii="仿宋_GB2312" w:eastAsia="仿宋_GB2312"/>
          <w:sz w:val="32"/>
          <w:szCs w:val="32"/>
        </w:rPr>
        <w:t>False</w:t>
      </w:r>
      <w:r>
        <w:rPr>
          <w:rFonts w:ascii="仿宋_GB2312" w:eastAsia="仿宋_GB2312" w:hint="eastAsia"/>
          <w:sz w:val="32"/>
          <w:szCs w:val="32"/>
        </w:rPr>
        <w:t>表示只显示日期！最后一个</w:t>
      </w:r>
      <w:r>
        <w:rPr>
          <w:rFonts w:ascii="仿宋_GB2312" w:eastAsia="仿宋_GB2312"/>
          <w:sz w:val="32"/>
          <w:szCs w:val="32"/>
        </w:rPr>
        <w:t>value</w:t>
      </w:r>
      <w:r>
        <w:rPr>
          <w:rFonts w:ascii="仿宋_GB2312" w:eastAsia="仿宋_GB2312" w:hint="eastAsia"/>
          <w:sz w:val="32"/>
          <w:szCs w:val="32"/>
        </w:rPr>
        <w:t>是指明此输入框的默认值，不是必须的。</w:t>
      </w:r>
    </w:p>
    <w:p w:rsidR="00687452" w:rsidRPr="00C7637F" w:rsidRDefault="00687452" w:rsidP="00C7637F">
      <w:pPr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实际效果：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26pt;height:170.25pt;visibility:visible">
            <v:imagedata r:id="rId9" o:title=""/>
          </v:shape>
        </w:pict>
      </w:r>
      <w:r>
        <w:rPr>
          <w:rFonts w:ascii="仿宋_GB2312" w:eastAsia="仿宋_GB2312" w:hint="eastAsia"/>
          <w:sz w:val="32"/>
          <w:szCs w:val="32"/>
        </w:rPr>
        <w:t>此日期编辑框功能强大。除了可以单击旁边图标选择外还可以双击由下拉列表选择！（日除外）也能单击今天取日期。如果不选择今天，选择其它则最后要点击确实按钮才能显示</w:t>
      </w:r>
      <w:r>
        <w:rPr>
          <w:rFonts w:ascii="仿宋_GB2312" w:eastAsia="仿宋_GB2312"/>
          <w:sz w:val="32"/>
          <w:szCs w:val="32"/>
        </w:rPr>
        <w:t>!</w:t>
      </w:r>
    </w:p>
    <w:sectPr w:rsidR="00687452" w:rsidRPr="00C7637F" w:rsidSect="004E1EAC">
      <w:headerReference w:type="default" r:id="rId10"/>
      <w:footerReference w:type="default" r:id="rId11"/>
      <w:pgSz w:w="11906" w:h="16838"/>
      <w:pgMar w:top="2155" w:right="1474" w:bottom="1588" w:left="1474" w:header="851" w:footer="992" w:gutter="0"/>
      <w:pgNumType w:start="1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452" w:rsidRDefault="00687452" w:rsidP="00720B2C">
      <w:r>
        <w:separator/>
      </w:r>
    </w:p>
  </w:endnote>
  <w:endnote w:type="continuationSeparator" w:id="1">
    <w:p w:rsidR="00687452" w:rsidRDefault="00687452" w:rsidP="00720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452" w:rsidRDefault="00687452" w:rsidP="004637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7452" w:rsidRPr="003306AE" w:rsidRDefault="00687452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452" w:rsidRDefault="00687452" w:rsidP="004637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87452" w:rsidRPr="0022442D" w:rsidRDefault="00687452" w:rsidP="00090BC2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452" w:rsidRDefault="00687452" w:rsidP="00720B2C">
      <w:r>
        <w:separator/>
      </w:r>
    </w:p>
  </w:footnote>
  <w:footnote w:type="continuationSeparator" w:id="1">
    <w:p w:rsidR="00687452" w:rsidRDefault="00687452" w:rsidP="00720B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452" w:rsidRDefault="00687452" w:rsidP="00055AE6">
    <w:pPr>
      <w:pStyle w:val="Header"/>
      <w:jc w:val="both"/>
    </w:pPr>
    <w:r>
      <w:rPr>
        <w:rFonts w:hint="eastAsia"/>
      </w:rPr>
      <w:t>四川奔腾信息产业公司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452" w:rsidRDefault="00687452" w:rsidP="00055AE6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628FC7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8B2CE3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1974D5A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DAB2821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30D249D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B668BE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E48B21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60CD2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0E20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9CC043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091735"/>
    <w:multiLevelType w:val="hybridMultilevel"/>
    <w:tmpl w:val="8D3E0130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1">
    <w:nsid w:val="13247A07"/>
    <w:multiLevelType w:val="hybridMultilevel"/>
    <w:tmpl w:val="4578744A"/>
    <w:lvl w:ilvl="0" w:tplc="04090019">
      <w:start w:val="1"/>
      <w:numFmt w:val="lowerLetter"/>
      <w:lvlText w:val="%1)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2">
    <w:nsid w:val="148733C0"/>
    <w:multiLevelType w:val="hybridMultilevel"/>
    <w:tmpl w:val="216C83B4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cs="Times New Roman"/>
      </w:rPr>
    </w:lvl>
  </w:abstractNum>
  <w:abstractNum w:abstractNumId="13">
    <w:nsid w:val="1B024A5E"/>
    <w:multiLevelType w:val="multilevel"/>
    <w:tmpl w:val="6A4078AC"/>
    <w:lvl w:ilvl="0">
      <w:start w:val="1"/>
      <w:numFmt w:val="decimal"/>
      <w:lvlText w:val="%1．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4">
    <w:nsid w:val="25FB36BB"/>
    <w:multiLevelType w:val="hybridMultilevel"/>
    <w:tmpl w:val="AA8093B4"/>
    <w:lvl w:ilvl="0" w:tplc="04090019">
      <w:start w:val="1"/>
      <w:numFmt w:val="lowerLetter"/>
      <w:lvlText w:val="%1)"/>
      <w:lvlJc w:val="left"/>
      <w:pPr>
        <w:ind w:left="11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  <w:rPr>
        <w:rFonts w:cs="Times New Roman"/>
      </w:rPr>
    </w:lvl>
  </w:abstractNum>
  <w:abstractNum w:abstractNumId="15">
    <w:nsid w:val="26D74BAA"/>
    <w:multiLevelType w:val="hybridMultilevel"/>
    <w:tmpl w:val="B5587AD4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29276499"/>
    <w:multiLevelType w:val="multilevel"/>
    <w:tmpl w:val="B5587AD4"/>
    <w:lvl w:ilvl="0">
      <w:start w:val="8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515688C"/>
    <w:multiLevelType w:val="hybridMultilevel"/>
    <w:tmpl w:val="D8CCBD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46C368F1"/>
    <w:multiLevelType w:val="hybridMultilevel"/>
    <w:tmpl w:val="7DE665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4F552471"/>
    <w:multiLevelType w:val="hybridMultilevel"/>
    <w:tmpl w:val="8D0EF6EE"/>
    <w:lvl w:ilvl="0" w:tplc="04090019">
      <w:start w:val="1"/>
      <w:numFmt w:val="lowerLetter"/>
      <w:lvlText w:val="%1)"/>
      <w:lvlJc w:val="left"/>
      <w:pPr>
        <w:ind w:left="11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  <w:rPr>
        <w:rFonts w:cs="Times New Roman"/>
      </w:rPr>
    </w:lvl>
  </w:abstractNum>
  <w:abstractNum w:abstractNumId="20">
    <w:nsid w:val="64672027"/>
    <w:multiLevelType w:val="hybridMultilevel"/>
    <w:tmpl w:val="4A505DA0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21">
    <w:nsid w:val="661E4C13"/>
    <w:multiLevelType w:val="hybridMultilevel"/>
    <w:tmpl w:val="6BA4DAE2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2">
    <w:nsid w:val="75C7341F"/>
    <w:multiLevelType w:val="hybridMultilevel"/>
    <w:tmpl w:val="87A65A40"/>
    <w:lvl w:ilvl="0" w:tplc="04090011">
      <w:start w:val="1"/>
      <w:numFmt w:val="decimal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5"/>
  </w:num>
  <w:num w:numId="2">
    <w:abstractNumId w:val="20"/>
  </w:num>
  <w:num w:numId="3">
    <w:abstractNumId w:val="11"/>
  </w:num>
  <w:num w:numId="4">
    <w:abstractNumId w:val="21"/>
  </w:num>
  <w:num w:numId="5">
    <w:abstractNumId w:val="22"/>
  </w:num>
  <w:num w:numId="6">
    <w:abstractNumId w:val="14"/>
  </w:num>
  <w:num w:numId="7">
    <w:abstractNumId w:val="19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3"/>
  </w:num>
  <w:num w:numId="20">
    <w:abstractNumId w:val="18"/>
  </w:num>
  <w:num w:numId="21">
    <w:abstractNumId w:val="16"/>
  </w:num>
  <w:num w:numId="22">
    <w:abstractNumId w:val="12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0B2C"/>
    <w:rsid w:val="00055AE6"/>
    <w:rsid w:val="00090BC2"/>
    <w:rsid w:val="000A158C"/>
    <w:rsid w:val="000E1BBC"/>
    <w:rsid w:val="000F355E"/>
    <w:rsid w:val="00111DA7"/>
    <w:rsid w:val="0013367A"/>
    <w:rsid w:val="001845BC"/>
    <w:rsid w:val="0018482A"/>
    <w:rsid w:val="0018551F"/>
    <w:rsid w:val="001B7114"/>
    <w:rsid w:val="001E0F6E"/>
    <w:rsid w:val="001E4636"/>
    <w:rsid w:val="00207C0A"/>
    <w:rsid w:val="0022442D"/>
    <w:rsid w:val="002A62E0"/>
    <w:rsid w:val="002B6A24"/>
    <w:rsid w:val="002D5CCE"/>
    <w:rsid w:val="002F2D7F"/>
    <w:rsid w:val="002F7219"/>
    <w:rsid w:val="00303B3B"/>
    <w:rsid w:val="00325D01"/>
    <w:rsid w:val="003306AE"/>
    <w:rsid w:val="003C772E"/>
    <w:rsid w:val="003E38D5"/>
    <w:rsid w:val="004314F3"/>
    <w:rsid w:val="00463761"/>
    <w:rsid w:val="00473492"/>
    <w:rsid w:val="004E1EAC"/>
    <w:rsid w:val="005066CD"/>
    <w:rsid w:val="005552D3"/>
    <w:rsid w:val="005704A2"/>
    <w:rsid w:val="005860E0"/>
    <w:rsid w:val="005D4BFF"/>
    <w:rsid w:val="00644255"/>
    <w:rsid w:val="006636FF"/>
    <w:rsid w:val="0066680C"/>
    <w:rsid w:val="0068370E"/>
    <w:rsid w:val="00687452"/>
    <w:rsid w:val="006A0BBB"/>
    <w:rsid w:val="006F2F98"/>
    <w:rsid w:val="00720B2C"/>
    <w:rsid w:val="007A6ED4"/>
    <w:rsid w:val="008A666E"/>
    <w:rsid w:val="008E25E8"/>
    <w:rsid w:val="009373DE"/>
    <w:rsid w:val="00944246"/>
    <w:rsid w:val="009C5E66"/>
    <w:rsid w:val="00AA0EAC"/>
    <w:rsid w:val="00AA2B31"/>
    <w:rsid w:val="00AD79BA"/>
    <w:rsid w:val="00B22472"/>
    <w:rsid w:val="00B31F4C"/>
    <w:rsid w:val="00B56260"/>
    <w:rsid w:val="00B73056"/>
    <w:rsid w:val="00BD7078"/>
    <w:rsid w:val="00C173AC"/>
    <w:rsid w:val="00C32BAA"/>
    <w:rsid w:val="00C7637F"/>
    <w:rsid w:val="00CA3262"/>
    <w:rsid w:val="00CC5EDA"/>
    <w:rsid w:val="00D21C31"/>
    <w:rsid w:val="00D40F40"/>
    <w:rsid w:val="00D47F92"/>
    <w:rsid w:val="00D617C1"/>
    <w:rsid w:val="00DB6580"/>
    <w:rsid w:val="00E21455"/>
    <w:rsid w:val="00E375AC"/>
    <w:rsid w:val="00E424CA"/>
    <w:rsid w:val="00E70AE8"/>
    <w:rsid w:val="00EB795F"/>
    <w:rsid w:val="00EC32E3"/>
    <w:rsid w:val="00F21BEC"/>
    <w:rsid w:val="00F22D12"/>
    <w:rsid w:val="00F22ECC"/>
    <w:rsid w:val="00F40321"/>
    <w:rsid w:val="00F6379E"/>
    <w:rsid w:val="00F73438"/>
    <w:rsid w:val="00FD58D6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B2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20B2C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20B2C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720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20B2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20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20B2C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720B2C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720B2C"/>
    <w:rPr>
      <w:rFonts w:ascii="Times New Roman" w:hAnsi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F72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7219"/>
    <w:rPr>
      <w:rFonts w:ascii="Calibri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055AE6"/>
    <w:rPr>
      <w:rFonts w:cs="Times New Roman"/>
    </w:rPr>
  </w:style>
  <w:style w:type="character" w:styleId="Hyperlink">
    <w:name w:val="Hyperlink"/>
    <w:basedOn w:val="DefaultParagraphFont"/>
    <w:uiPriority w:val="99"/>
    <w:rsid w:val="00C7637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05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5</Pages>
  <Words>244</Words>
  <Characters>1393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四川奔腾信息产业公司</dc:title>
  <dc:subject/>
  <dc:creator>xianmujun</dc:creator>
  <cp:keywords/>
  <dc:description/>
  <cp:lastModifiedBy>微软用户</cp:lastModifiedBy>
  <cp:revision>6</cp:revision>
  <dcterms:created xsi:type="dcterms:W3CDTF">2009-07-15T05:35:00Z</dcterms:created>
  <dcterms:modified xsi:type="dcterms:W3CDTF">2009-07-15T07:46:00Z</dcterms:modified>
</cp:coreProperties>
</file>