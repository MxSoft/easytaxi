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CA5" w:rsidRDefault="00952CA5" w:rsidP="000B30BA">
      <w:pPr>
        <w:rPr>
          <w:sz w:val="20"/>
        </w:rPr>
      </w:pPr>
    </w:p>
    <w:p w:rsidR="00952CA5" w:rsidRDefault="00952CA5" w:rsidP="000B30BA">
      <w:pPr>
        <w:rPr>
          <w:sz w:val="20"/>
        </w:rPr>
      </w:pPr>
    </w:p>
    <w:p w:rsidR="00952CA5" w:rsidRDefault="00952CA5" w:rsidP="000B30BA">
      <w:pPr>
        <w:spacing w:line="480" w:lineRule="auto"/>
        <w:rPr>
          <w:sz w:val="72"/>
          <w:szCs w:val="72"/>
        </w:rPr>
      </w:pPr>
    </w:p>
    <w:p w:rsidR="00952CA5" w:rsidRDefault="00952CA5" w:rsidP="000B30BA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952CA5" w:rsidRDefault="00952CA5" w:rsidP="000B30BA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系统配置与调用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952CA5" w:rsidRDefault="00952CA5" w:rsidP="000B30BA">
      <w:pPr>
        <w:rPr>
          <w:sz w:val="52"/>
          <w:szCs w:val="52"/>
        </w:rPr>
      </w:pPr>
    </w:p>
    <w:p w:rsidR="00952CA5" w:rsidRDefault="00952CA5" w:rsidP="000B30BA">
      <w:pPr>
        <w:rPr>
          <w:sz w:val="20"/>
        </w:rPr>
      </w:pPr>
    </w:p>
    <w:p w:rsidR="00952CA5" w:rsidRDefault="00952CA5" w:rsidP="000B30BA">
      <w:pPr>
        <w:rPr>
          <w:sz w:val="20"/>
        </w:rPr>
      </w:pPr>
    </w:p>
    <w:p w:rsidR="00952CA5" w:rsidRDefault="00952CA5" w:rsidP="000B30BA">
      <w:pPr>
        <w:rPr>
          <w:sz w:val="20"/>
        </w:rPr>
      </w:pPr>
    </w:p>
    <w:p w:rsidR="00952CA5" w:rsidRDefault="00952CA5" w:rsidP="000B30BA">
      <w:pPr>
        <w:rPr>
          <w:sz w:val="20"/>
        </w:rPr>
      </w:pPr>
    </w:p>
    <w:p w:rsidR="00952CA5" w:rsidRDefault="00952CA5" w:rsidP="000B30BA">
      <w:pPr>
        <w:rPr>
          <w:sz w:val="20"/>
        </w:rPr>
      </w:pPr>
    </w:p>
    <w:p w:rsidR="00952CA5" w:rsidRDefault="00952CA5" w:rsidP="000B30BA">
      <w:pPr>
        <w:rPr>
          <w:sz w:val="20"/>
        </w:rPr>
      </w:pPr>
    </w:p>
    <w:p w:rsidR="00952CA5" w:rsidRDefault="00952CA5" w:rsidP="000B30BA">
      <w:pPr>
        <w:rPr>
          <w:sz w:val="20"/>
        </w:rPr>
      </w:pPr>
    </w:p>
    <w:p w:rsidR="00952CA5" w:rsidRDefault="00952CA5" w:rsidP="000B30BA">
      <w:pPr>
        <w:rPr>
          <w:sz w:val="20"/>
        </w:rPr>
      </w:pPr>
    </w:p>
    <w:p w:rsidR="00952CA5" w:rsidRDefault="00952CA5" w:rsidP="000B30BA">
      <w:pPr>
        <w:rPr>
          <w:sz w:val="20"/>
        </w:rPr>
      </w:pPr>
    </w:p>
    <w:p w:rsidR="00952CA5" w:rsidRDefault="00952CA5" w:rsidP="000B30BA">
      <w:pPr>
        <w:rPr>
          <w:sz w:val="20"/>
        </w:rPr>
      </w:pPr>
    </w:p>
    <w:p w:rsidR="00952CA5" w:rsidRDefault="00952CA5" w:rsidP="000B30BA">
      <w:pPr>
        <w:rPr>
          <w:sz w:val="20"/>
        </w:rPr>
      </w:pPr>
    </w:p>
    <w:p w:rsidR="00952CA5" w:rsidRDefault="00952CA5" w:rsidP="000B30BA">
      <w:pPr>
        <w:rPr>
          <w:sz w:val="20"/>
        </w:rPr>
      </w:pPr>
    </w:p>
    <w:p w:rsidR="00952CA5" w:rsidRDefault="00952CA5" w:rsidP="000B30BA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85"/>
        <w:gridCol w:w="4394"/>
      </w:tblGrid>
      <w:tr w:rsidR="00952CA5" w:rsidTr="00A61EA4">
        <w:trPr>
          <w:cantSplit/>
          <w:trHeight w:val="969"/>
        </w:trPr>
        <w:tc>
          <w:tcPr>
            <w:tcW w:w="1985" w:type="dxa"/>
            <w:vAlign w:val="center"/>
          </w:tcPr>
          <w:p w:rsidR="00952CA5" w:rsidRDefault="00952CA5" w:rsidP="00A61EA4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952CA5" w:rsidRDefault="00952CA5" w:rsidP="00A61EA4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鲜穆军</w:t>
            </w:r>
          </w:p>
        </w:tc>
      </w:tr>
      <w:tr w:rsidR="00952CA5" w:rsidTr="00A61EA4">
        <w:trPr>
          <w:cantSplit/>
          <w:trHeight w:val="976"/>
        </w:trPr>
        <w:tc>
          <w:tcPr>
            <w:tcW w:w="1985" w:type="dxa"/>
            <w:vAlign w:val="center"/>
          </w:tcPr>
          <w:p w:rsidR="00952CA5" w:rsidRDefault="00952CA5" w:rsidP="00A61EA4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952CA5" w:rsidRDefault="00952CA5" w:rsidP="00A61EA4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952CA5" w:rsidTr="00A61EA4">
        <w:trPr>
          <w:cantSplit/>
          <w:trHeight w:val="992"/>
        </w:trPr>
        <w:tc>
          <w:tcPr>
            <w:tcW w:w="1985" w:type="dxa"/>
            <w:vAlign w:val="center"/>
          </w:tcPr>
          <w:p w:rsidR="00952CA5" w:rsidRDefault="00952CA5" w:rsidP="00A61EA4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952CA5" w:rsidRDefault="00952CA5" w:rsidP="00A61EA4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952CA5" w:rsidRDefault="00952CA5" w:rsidP="000B30BA">
      <w:pPr>
        <w:rPr>
          <w:rFonts w:ascii="仿宋_GB2312" w:eastAsia="仿宋_GB2312"/>
          <w:sz w:val="20"/>
        </w:rPr>
      </w:pPr>
    </w:p>
    <w:p w:rsidR="00952CA5" w:rsidRDefault="00952CA5" w:rsidP="000B30BA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/>
          <w:sz w:val="30"/>
          <w:szCs w:val="30"/>
        </w:rPr>
        <w:fldChar w:fldCharType="begin"/>
      </w:r>
      <w:r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>
        <w:rPr>
          <w:rFonts w:ascii="仿宋_GB2312" w:eastAsia="仿宋_GB2312" w:hAnsi="华文中宋" w:hint="eastAsia"/>
          <w:sz w:val="30"/>
          <w:szCs w:val="30"/>
        </w:rPr>
        <w:instrText>年</w:instrText>
      </w:r>
      <w:r>
        <w:rPr>
          <w:rFonts w:ascii="仿宋_GB2312" w:eastAsia="仿宋_GB2312" w:hAnsi="华文中宋"/>
          <w:sz w:val="30"/>
          <w:szCs w:val="30"/>
        </w:rPr>
        <w:instrText>O</w:instrText>
      </w:r>
      <w:r>
        <w:rPr>
          <w:rFonts w:ascii="仿宋_GB2312" w:eastAsia="仿宋_GB2312" w:hAnsi="华文中宋" w:hint="eastAsia"/>
          <w:sz w:val="30"/>
          <w:szCs w:val="30"/>
        </w:rPr>
        <w:instrText>月</w:instrText>
      </w:r>
      <w:r>
        <w:rPr>
          <w:rFonts w:ascii="仿宋_GB2312" w:eastAsia="仿宋_GB2312" w:hAnsi="华文中宋"/>
          <w:sz w:val="30"/>
          <w:szCs w:val="30"/>
        </w:rPr>
        <w:instrText>A</w:instrText>
      </w:r>
      <w:r>
        <w:rPr>
          <w:rFonts w:ascii="仿宋_GB2312" w:eastAsia="仿宋_GB2312" w:hAnsi="华文中宋" w:hint="eastAsia"/>
          <w:sz w:val="30"/>
          <w:szCs w:val="30"/>
        </w:rPr>
        <w:instrText>日</w:instrText>
      </w:r>
      <w:r>
        <w:rPr>
          <w:rFonts w:ascii="仿宋_GB2312" w:eastAsia="仿宋_GB2312" w:hAnsi="华文中宋"/>
          <w:sz w:val="30"/>
          <w:szCs w:val="30"/>
        </w:rPr>
        <w:instrText xml:space="preserve">" </w:instrText>
      </w:r>
      <w:r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九年七月二十一日</w:t>
      </w:r>
      <w:r>
        <w:rPr>
          <w:rFonts w:ascii="仿宋_GB2312" w:eastAsia="仿宋_GB2312" w:hAnsi="华文中宋"/>
          <w:sz w:val="30"/>
          <w:szCs w:val="30"/>
        </w:rPr>
        <w:fldChar w:fldCharType="end"/>
      </w:r>
    </w:p>
    <w:p w:rsidR="00952CA5" w:rsidRDefault="00952CA5" w:rsidP="000B30BA">
      <w:pPr>
        <w:rPr>
          <w:rFonts w:ascii="华文中宋" w:eastAsia="华文中宋" w:hAnsi="华文中宋"/>
          <w:sz w:val="20"/>
        </w:rPr>
      </w:pPr>
    </w:p>
    <w:p w:rsidR="00952CA5" w:rsidRDefault="00952CA5" w:rsidP="000B30BA">
      <w:pPr>
        <w:widowControl/>
        <w:jc w:val="left"/>
        <w:rPr>
          <w:sz w:val="24"/>
          <w:szCs w:val="24"/>
        </w:rPr>
        <w:sectPr w:rsidR="00952CA5" w:rsidSect="00B27682">
          <w:footerReference w:type="even" r:id="rId7"/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952CA5" w:rsidRDefault="00952CA5" w:rsidP="000B30B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1559"/>
        <w:gridCol w:w="850"/>
        <w:gridCol w:w="5097"/>
      </w:tblGrid>
      <w:tr w:rsidR="00952CA5" w:rsidTr="00A61EA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52CA5" w:rsidRDefault="00952CA5" w:rsidP="00A61EA4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52CA5" w:rsidRDefault="00952CA5" w:rsidP="00A61EA4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52CA5" w:rsidRDefault="00952CA5" w:rsidP="00A61EA4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952CA5" w:rsidTr="00A61EA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鲜穆军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952CA5" w:rsidTr="00A61EA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952CA5" w:rsidTr="00A61EA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952CA5" w:rsidTr="00A61EA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952CA5" w:rsidTr="00A61EA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952CA5" w:rsidTr="00A61EA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952CA5" w:rsidTr="00A61EA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952CA5" w:rsidTr="00A61EA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952CA5" w:rsidTr="00A61EA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952CA5" w:rsidTr="00A61EA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CA5" w:rsidRDefault="00952CA5" w:rsidP="00A61EA4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952CA5" w:rsidRDefault="00952CA5" w:rsidP="000B30BA">
      <w:pPr>
        <w:rPr>
          <w:sz w:val="20"/>
        </w:rPr>
      </w:pPr>
    </w:p>
    <w:p w:rsidR="00952CA5" w:rsidRDefault="00952CA5" w:rsidP="000B30BA">
      <w:pPr>
        <w:widowControl/>
        <w:jc w:val="left"/>
        <w:rPr>
          <w:kern w:val="0"/>
          <w:sz w:val="20"/>
        </w:rPr>
        <w:sectPr w:rsidR="00952CA5" w:rsidSect="00B27682">
          <w:headerReference w:type="default" r:id="rId8"/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952CA5" w:rsidRDefault="00952CA5" w:rsidP="000B30B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录</w:t>
      </w:r>
    </w:p>
    <w:p w:rsidR="00952CA5" w:rsidRDefault="00952CA5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939652" w:history="1">
        <w:r w:rsidRPr="00DA2520">
          <w:rPr>
            <w:rStyle w:val="Hyperlink"/>
            <w:noProof/>
          </w:rPr>
          <w:t>1</w:t>
        </w:r>
        <w:r w:rsidRPr="00DA2520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_Toc235939652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2CA5" w:rsidRDefault="00952CA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653" w:history="1">
        <w:r w:rsidRPr="00DA2520">
          <w:rPr>
            <w:rStyle w:val="Hyperlink"/>
            <w:noProof/>
          </w:rPr>
          <w:t>2</w:t>
        </w:r>
        <w:r w:rsidRPr="00DA2520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_Toc235939653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2CA5" w:rsidRDefault="00952CA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654" w:history="1">
        <w:r w:rsidRPr="00DA2520">
          <w:rPr>
            <w:rStyle w:val="Hyperlink"/>
            <w:noProof/>
          </w:rPr>
          <w:t>3</w:t>
        </w:r>
        <w:r w:rsidRPr="00DA2520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_Toc235939654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2CA5" w:rsidRDefault="00952CA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655" w:history="1">
        <w:r w:rsidRPr="00DA2520">
          <w:rPr>
            <w:rStyle w:val="Hyperlink"/>
            <w:noProof/>
          </w:rPr>
          <w:t>4</w:t>
        </w:r>
        <w:r w:rsidRPr="00DA2520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_Toc235939655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2CA5" w:rsidRDefault="00952CA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656" w:history="1">
        <w:r w:rsidRPr="00DA2520">
          <w:rPr>
            <w:rStyle w:val="Hyperlink"/>
            <w:noProof/>
          </w:rPr>
          <w:t>5</w:t>
        </w:r>
        <w:r w:rsidRPr="00DA2520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_Toc235939656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2CA5" w:rsidRDefault="00952CA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657" w:history="1">
        <w:r w:rsidRPr="00DA2520">
          <w:rPr>
            <w:rStyle w:val="Hyperlink"/>
            <w:noProof/>
          </w:rPr>
          <w:t>6</w:t>
        </w:r>
        <w:r w:rsidRPr="00DA2520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_Toc235939657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2CA5" w:rsidRDefault="00952CA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658" w:history="1">
        <w:r w:rsidRPr="00DA2520">
          <w:rPr>
            <w:rStyle w:val="Hyperlink"/>
            <w:noProof/>
          </w:rPr>
          <w:t>7</w:t>
        </w:r>
        <w:r w:rsidRPr="00DA2520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_Toc235939658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2CA5" w:rsidRDefault="00952CA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659" w:history="1">
        <w:r w:rsidRPr="00DA2520">
          <w:rPr>
            <w:rStyle w:val="Hyperlink"/>
            <w:noProof/>
          </w:rPr>
          <w:t>8</w:t>
        </w:r>
        <w:r w:rsidRPr="00DA2520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_Toc235939659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2CA5" w:rsidRDefault="00952CA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9660" w:history="1">
        <w:r w:rsidRPr="00DA2520">
          <w:rPr>
            <w:rStyle w:val="Hyperlink"/>
            <w:noProof/>
          </w:rPr>
          <w:t>9</w:t>
        </w:r>
        <w:r w:rsidRPr="00DA2520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_Toc235939660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2CA5" w:rsidRDefault="00952CA5" w:rsidP="000B30BA">
      <w:pPr>
        <w:rPr>
          <w:sz w:val="20"/>
        </w:rPr>
      </w:pPr>
      <w:r>
        <w:rPr>
          <w:szCs w:val="21"/>
        </w:rPr>
        <w:fldChar w:fldCharType="end"/>
      </w:r>
    </w:p>
    <w:p w:rsidR="00952CA5" w:rsidRDefault="00952CA5" w:rsidP="000B30BA">
      <w:pPr>
        <w:widowControl/>
        <w:jc w:val="left"/>
        <w:rPr>
          <w:kern w:val="0"/>
          <w:sz w:val="20"/>
        </w:rPr>
        <w:sectPr w:rsidR="00952CA5" w:rsidSect="00B27682"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952CA5" w:rsidRDefault="00952CA5" w:rsidP="000B30BA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939652"/>
      <w:r>
        <w:t>1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952CA5" w:rsidRDefault="00952CA5" w:rsidP="00B2768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系统配置与调用工具使用说明。</w:t>
      </w:r>
    </w:p>
    <w:p w:rsidR="00952CA5" w:rsidRDefault="00952CA5" w:rsidP="000B30BA">
      <w:pPr>
        <w:pStyle w:val="Heading1"/>
        <w:rPr>
          <w:sz w:val="32"/>
          <w:szCs w:val="32"/>
        </w:rPr>
      </w:pPr>
      <w:bookmarkStart w:id="3" w:name="_Toc235939653"/>
      <w:bookmarkStart w:id="4" w:name="_Toc223768642"/>
      <w:r>
        <w:t>2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952CA5" w:rsidRDefault="00952CA5" w:rsidP="00B2768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名称：系统配置与调用</w:t>
      </w:r>
    </w:p>
    <w:p w:rsidR="00952CA5" w:rsidRDefault="00952CA5" w:rsidP="00B27682">
      <w:pPr>
        <w:spacing w:line="580" w:lineRule="exact"/>
        <w:ind w:firstLineChars="200" w:firstLine="31680"/>
        <w:rPr>
          <w:rFonts w:ascii="宋体" w:cs="宋体"/>
          <w:b/>
          <w:bCs/>
          <w:color w:val="92D050"/>
          <w:kern w:val="0"/>
          <w:sz w:val="2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952CA5" w:rsidRDefault="00952CA5" w:rsidP="000B30BA">
      <w:pPr>
        <w:pStyle w:val="Heading1"/>
        <w:rPr>
          <w:sz w:val="32"/>
          <w:szCs w:val="32"/>
        </w:rPr>
      </w:pPr>
      <w:bookmarkStart w:id="5" w:name="_Toc235939654"/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952CA5" w:rsidRDefault="00952CA5" w:rsidP="00B2768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本工具应用在</w:t>
      </w:r>
      <w:r>
        <w:rPr>
          <w:rFonts w:ascii="仿宋_GB2312" w:eastAsia="仿宋_GB2312"/>
          <w:sz w:val="32"/>
          <w:szCs w:val="32"/>
        </w:rPr>
        <w:t>java</w:t>
      </w:r>
      <w:r>
        <w:rPr>
          <w:rFonts w:ascii="仿宋_GB2312" w:eastAsia="仿宋_GB2312" w:hint="eastAsia"/>
          <w:sz w:val="32"/>
          <w:szCs w:val="32"/>
        </w:rPr>
        <w:t>类中，做为工具类</w:t>
      </w:r>
      <w:r>
        <w:rPr>
          <w:rFonts w:ascii="仿宋_GB2312" w:eastAsia="仿宋_GB2312"/>
          <w:sz w:val="32"/>
          <w:szCs w:val="32"/>
        </w:rPr>
        <w:t>!</w:t>
      </w:r>
    </w:p>
    <w:p w:rsidR="00952CA5" w:rsidRDefault="00952CA5" w:rsidP="000B30BA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939655"/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952CA5" w:rsidRPr="000C4A79" w:rsidRDefault="00952CA5" w:rsidP="00B27682">
      <w:pPr>
        <w:ind w:firstLineChars="200" w:firstLine="31680"/>
        <w:rPr>
          <w:rFonts w:ascii="仿宋_GB2312" w:eastAsia="仿宋_GB2312"/>
          <w:sz w:val="32"/>
          <w:szCs w:val="32"/>
        </w:rPr>
      </w:pPr>
      <w:r w:rsidRPr="000C4A79">
        <w:rPr>
          <w:rFonts w:ascii="仿宋_GB2312" w:eastAsia="仿宋_GB2312" w:hint="eastAsia"/>
          <w:sz w:val="32"/>
          <w:szCs w:val="32"/>
        </w:rPr>
        <w:t>无</w:t>
      </w:r>
      <w:r>
        <w:rPr>
          <w:rFonts w:ascii="仿宋_GB2312" w:eastAsia="仿宋_GB2312"/>
          <w:sz w:val="32"/>
          <w:szCs w:val="32"/>
        </w:rPr>
        <w:t>;</w:t>
      </w:r>
    </w:p>
    <w:p w:rsidR="00952CA5" w:rsidRDefault="00952CA5" w:rsidP="000B30BA">
      <w:pPr>
        <w:pStyle w:val="Heading1"/>
        <w:rPr>
          <w:sz w:val="32"/>
          <w:szCs w:val="32"/>
        </w:rPr>
      </w:pPr>
      <w:bookmarkStart w:id="9" w:name="_Toc143075557"/>
      <w:bookmarkStart w:id="10" w:name="_Toc223768644"/>
      <w:bookmarkStart w:id="11" w:name="_Toc235939656"/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952CA5" w:rsidRDefault="00952CA5" w:rsidP="00B2768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需要读取的配置文件。</w:t>
      </w:r>
    </w:p>
    <w:p w:rsidR="00952CA5" w:rsidRDefault="00952CA5" w:rsidP="000B30BA">
      <w:pPr>
        <w:pStyle w:val="Heading1"/>
        <w:rPr>
          <w:sz w:val="32"/>
          <w:szCs w:val="32"/>
        </w:rPr>
      </w:pPr>
      <w:bookmarkStart w:id="12" w:name="_Toc235939657"/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、输出结果</w:t>
      </w:r>
      <w:bookmarkEnd w:id="12"/>
    </w:p>
    <w:p w:rsidR="00952CA5" w:rsidRDefault="00952CA5" w:rsidP="00B2768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952CA5" w:rsidRDefault="00952CA5" w:rsidP="00B2768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输出配置文件所有的内容和指定项目的内容</w:t>
      </w:r>
    </w:p>
    <w:p w:rsidR="00952CA5" w:rsidRDefault="00952CA5" w:rsidP="000B30BA">
      <w:pPr>
        <w:pStyle w:val="Heading1"/>
        <w:rPr>
          <w:sz w:val="32"/>
          <w:szCs w:val="32"/>
        </w:rPr>
      </w:pPr>
      <w:bookmarkStart w:id="13" w:name="_Toc235939658"/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、涉及的其它工具</w:t>
      </w:r>
      <w:bookmarkEnd w:id="13"/>
    </w:p>
    <w:p w:rsidR="00952CA5" w:rsidRDefault="00952CA5" w:rsidP="00B2768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暂无。</w:t>
      </w:r>
    </w:p>
    <w:p w:rsidR="00952CA5" w:rsidRDefault="00952CA5" w:rsidP="000B30BA">
      <w:pPr>
        <w:pStyle w:val="Heading1"/>
        <w:rPr>
          <w:sz w:val="32"/>
          <w:szCs w:val="32"/>
        </w:rPr>
      </w:pPr>
      <w:bookmarkStart w:id="14" w:name="_Toc235939659"/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、使用说明</w:t>
      </w:r>
      <w:bookmarkEnd w:id="14"/>
    </w:p>
    <w:p w:rsidR="00952CA5" w:rsidRPr="00397B6A" w:rsidRDefault="00952CA5" w:rsidP="00B27682">
      <w:pPr>
        <w:ind w:firstLineChars="200" w:firstLine="31680"/>
        <w:rPr>
          <w:rFonts w:ascii="仿宋_GB2312" w:eastAsia="仿宋_GB2312"/>
          <w:sz w:val="32"/>
          <w:szCs w:val="32"/>
        </w:rPr>
      </w:pPr>
      <w:r w:rsidRPr="00397B6A">
        <w:rPr>
          <w:rFonts w:ascii="仿宋_GB2312" w:eastAsia="仿宋_GB2312" w:hint="eastAsia"/>
          <w:sz w:val="32"/>
          <w:szCs w:val="32"/>
        </w:rPr>
        <w:t>编写测试类</w:t>
      </w:r>
    </w:p>
    <w:p w:rsidR="00952CA5" w:rsidRDefault="00952CA5" w:rsidP="000B30BA">
      <w:pPr>
        <w:pStyle w:val="Heading1"/>
        <w:rPr>
          <w:sz w:val="32"/>
          <w:szCs w:val="32"/>
        </w:rPr>
      </w:pPr>
      <w:bookmarkStart w:id="15" w:name="_Toc235939660"/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、使用示例</w:t>
      </w:r>
      <w:bookmarkEnd w:id="15"/>
    </w:p>
    <w:p w:rsidR="00952CA5" w:rsidRDefault="00952CA5" w:rsidP="00B27682">
      <w:pPr>
        <w:ind w:firstLineChars="200" w:firstLine="31680"/>
        <w:rPr>
          <w:rFonts w:ascii="仿宋_GB2312" w:eastAsia="仿宋_GB2312"/>
          <w:sz w:val="32"/>
          <w:szCs w:val="32"/>
        </w:rPr>
      </w:pPr>
      <w:r w:rsidRPr="00397B6A">
        <w:rPr>
          <w:rFonts w:ascii="仿宋_GB2312" w:eastAsia="仿宋_GB2312" w:hint="eastAsia"/>
          <w:sz w:val="32"/>
          <w:szCs w:val="32"/>
        </w:rPr>
        <w:t>编写测试类</w:t>
      </w:r>
      <w:r>
        <w:rPr>
          <w:rFonts w:ascii="仿宋_GB2312" w:eastAsia="仿宋_GB2312"/>
          <w:sz w:val="32"/>
          <w:szCs w:val="32"/>
        </w:rPr>
        <w:t>:</w:t>
      </w:r>
    </w:p>
    <w:p w:rsidR="00952CA5" w:rsidRDefault="00952CA5" w:rsidP="00B27682">
      <w:pPr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构造函数加载配置文件</w:t>
      </w:r>
      <w:r>
        <w:rPr>
          <w:rFonts w:ascii="仿宋_GB2312" w:eastAsia="仿宋_GB2312"/>
          <w:sz w:val="32"/>
          <w:szCs w:val="32"/>
        </w:rPr>
        <w:t>:</w:t>
      </w:r>
    </w:p>
    <w:p w:rsidR="00952CA5" w:rsidRPr="00B27682" w:rsidRDefault="00952CA5" w:rsidP="00EA057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>private Properties config=new Properties();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  <w:t>public SysConfig(String fileName){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try {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FileInputStream fin = new FileInputStream(fileName);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config.load(fin); //</w:t>
      </w:r>
      <w:r w:rsidRPr="00B27682">
        <w:rPr>
          <w:rFonts w:cs="Courier New" w:hint="eastAsia"/>
          <w:kern w:val="0"/>
          <w:szCs w:val="20"/>
        </w:rPr>
        <w:t>载入文件</w:t>
      </w:r>
      <w:r w:rsidRPr="00B27682">
        <w:rPr>
          <w:rFonts w:cs="Courier New"/>
          <w:kern w:val="0"/>
          <w:szCs w:val="20"/>
        </w:rPr>
        <w:t xml:space="preserve"> 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fin.close();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} catch (IOException ex) {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System.err.println("</w:t>
      </w:r>
      <w:r w:rsidRPr="00B27682">
        <w:rPr>
          <w:rFonts w:cs="Courier New" w:hint="eastAsia"/>
          <w:kern w:val="0"/>
          <w:szCs w:val="20"/>
        </w:rPr>
        <w:t>无法读取指定的配置文件</w:t>
      </w:r>
      <w:r w:rsidRPr="00B27682">
        <w:rPr>
          <w:rFonts w:cs="Courier New"/>
          <w:kern w:val="0"/>
          <w:szCs w:val="20"/>
        </w:rPr>
        <w:t>:" + fileName);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ex.printStackTrace(System.err);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}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  <w:t>}</w:t>
      </w:r>
    </w:p>
    <w:p w:rsidR="00952CA5" w:rsidRDefault="00952CA5" w:rsidP="00B27682">
      <w:pPr>
        <w:ind w:firstLineChars="200" w:firstLine="31680"/>
        <w:rPr>
          <w:rFonts w:ascii="仿宋_GB2312" w:eastAsia="仿宋_GB2312"/>
          <w:sz w:val="32"/>
          <w:szCs w:val="32"/>
        </w:rPr>
      </w:pPr>
      <w:r w:rsidRPr="00397B6A">
        <w:rPr>
          <w:rFonts w:ascii="仿宋_GB2312" w:eastAsia="仿宋_GB2312" w:hint="eastAsia"/>
          <w:sz w:val="32"/>
          <w:szCs w:val="32"/>
        </w:rPr>
        <w:t>根据指定名字取值</w:t>
      </w:r>
      <w:r w:rsidRPr="00397B6A">
        <w:rPr>
          <w:rFonts w:ascii="仿宋_GB2312" w:eastAsia="仿宋_GB2312"/>
          <w:sz w:val="32"/>
          <w:szCs w:val="32"/>
        </w:rPr>
        <w:t>: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>public String getValue(String itemName){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 xml:space="preserve">return config.getProperty(itemName); 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  <w:t>}</w:t>
      </w:r>
    </w:p>
    <w:p w:rsidR="00952CA5" w:rsidRDefault="00952CA5" w:rsidP="00B27682">
      <w:pPr>
        <w:ind w:firstLineChars="200" w:firstLine="31680"/>
        <w:rPr>
          <w:rFonts w:ascii="仿宋_GB2312" w:eastAsia="仿宋_GB2312"/>
          <w:sz w:val="32"/>
          <w:szCs w:val="32"/>
        </w:rPr>
      </w:pPr>
      <w:r w:rsidRPr="005F5A9C">
        <w:rPr>
          <w:rFonts w:ascii="仿宋_GB2312" w:eastAsia="仿宋_GB2312" w:hint="eastAsia"/>
          <w:sz w:val="32"/>
          <w:szCs w:val="32"/>
        </w:rPr>
        <w:t>取全部值</w:t>
      </w:r>
      <w:r w:rsidRPr="005F5A9C">
        <w:rPr>
          <w:rFonts w:ascii="仿宋_GB2312" w:eastAsia="仿宋_GB2312"/>
          <w:sz w:val="32"/>
          <w:szCs w:val="32"/>
        </w:rPr>
        <w:t>: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>public void showConfig(){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if(config != null){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Set keySet = config.keySet();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Iterator iterator = keySet.iterator();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while(iterator.hasNext()){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String key = (String)iterator.next();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String value = config.getProperty(key);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 xml:space="preserve">   System.out.println(key+":   "+value);</w:t>
      </w:r>
      <w:r w:rsidRPr="00B27682">
        <w:rPr>
          <w:rFonts w:cs="Courier New"/>
          <w:kern w:val="0"/>
          <w:szCs w:val="20"/>
        </w:rPr>
        <w:tab/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  <w:t>}</w:t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  <w:r w:rsidRPr="00B27682">
        <w:rPr>
          <w:rFonts w:cs="Courier New"/>
          <w:kern w:val="0"/>
          <w:szCs w:val="20"/>
        </w:rPr>
        <w:tab/>
      </w:r>
    </w:p>
    <w:p w:rsidR="00952CA5" w:rsidRPr="00B27682" w:rsidRDefault="00952CA5" w:rsidP="00B2768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27682">
        <w:rPr>
          <w:rFonts w:cs="Courier New"/>
          <w:kern w:val="0"/>
          <w:szCs w:val="20"/>
        </w:rPr>
        <w:tab/>
        <w:t>}</w:t>
      </w:r>
    </w:p>
    <w:sectPr w:rsidR="00952CA5" w:rsidRPr="00B27682" w:rsidSect="00B27682">
      <w:footerReference w:type="default" r:id="rId9"/>
      <w:pgSz w:w="11906" w:h="16838" w:code="9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CA5" w:rsidRDefault="00952CA5" w:rsidP="000B30BA">
      <w:r>
        <w:separator/>
      </w:r>
    </w:p>
  </w:endnote>
  <w:endnote w:type="continuationSeparator" w:id="1">
    <w:p w:rsidR="00952CA5" w:rsidRDefault="00952CA5" w:rsidP="000B30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CA5" w:rsidRDefault="00952CA5" w:rsidP="00B40E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2CA5" w:rsidRDefault="00952C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CA5" w:rsidRDefault="00952CA5" w:rsidP="00B40E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52CA5" w:rsidRDefault="00952C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CA5" w:rsidRDefault="00952CA5" w:rsidP="000B30BA">
      <w:r>
        <w:separator/>
      </w:r>
    </w:p>
  </w:footnote>
  <w:footnote w:type="continuationSeparator" w:id="1">
    <w:p w:rsidR="00952CA5" w:rsidRDefault="00952CA5" w:rsidP="000B30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CA5" w:rsidRDefault="00952CA5" w:rsidP="00B27682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1DA998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AB14C5A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0DE0CD7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36A6FC0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9146CC6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E24909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800A98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92C025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430E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820D54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091735"/>
    <w:multiLevelType w:val="hybridMultilevel"/>
    <w:tmpl w:val="6A4078AC"/>
    <w:lvl w:ilvl="0" w:tplc="C8AE3952">
      <w:start w:val="1"/>
      <w:numFmt w:val="decimal"/>
      <w:lvlText w:val="%1．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6D74BAA"/>
    <w:multiLevelType w:val="hybridMultilevel"/>
    <w:tmpl w:val="46800B5A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30BA"/>
    <w:rsid w:val="00035564"/>
    <w:rsid w:val="000B30BA"/>
    <w:rsid w:val="000C0A24"/>
    <w:rsid w:val="000C4A79"/>
    <w:rsid w:val="00125567"/>
    <w:rsid w:val="0013367A"/>
    <w:rsid w:val="00192731"/>
    <w:rsid w:val="001B7114"/>
    <w:rsid w:val="001E08F3"/>
    <w:rsid w:val="001E4636"/>
    <w:rsid w:val="00207C0A"/>
    <w:rsid w:val="00216FEA"/>
    <w:rsid w:val="00241EF6"/>
    <w:rsid w:val="00286D9E"/>
    <w:rsid w:val="002B6A24"/>
    <w:rsid w:val="002D5CCE"/>
    <w:rsid w:val="00303B3B"/>
    <w:rsid w:val="0037139F"/>
    <w:rsid w:val="00380E5B"/>
    <w:rsid w:val="00381AC2"/>
    <w:rsid w:val="00385F43"/>
    <w:rsid w:val="00397B6A"/>
    <w:rsid w:val="003B0A3B"/>
    <w:rsid w:val="003C772E"/>
    <w:rsid w:val="003E38D5"/>
    <w:rsid w:val="00414B2F"/>
    <w:rsid w:val="00473492"/>
    <w:rsid w:val="00477F53"/>
    <w:rsid w:val="004E038F"/>
    <w:rsid w:val="004E207C"/>
    <w:rsid w:val="004F118F"/>
    <w:rsid w:val="00545014"/>
    <w:rsid w:val="0055149B"/>
    <w:rsid w:val="005552D3"/>
    <w:rsid w:val="005860E0"/>
    <w:rsid w:val="005E0981"/>
    <w:rsid w:val="005F5A9C"/>
    <w:rsid w:val="006010DF"/>
    <w:rsid w:val="00657368"/>
    <w:rsid w:val="006636FF"/>
    <w:rsid w:val="0066680C"/>
    <w:rsid w:val="00693416"/>
    <w:rsid w:val="006A0BBB"/>
    <w:rsid w:val="006B5833"/>
    <w:rsid w:val="006C7E0D"/>
    <w:rsid w:val="006D1AA4"/>
    <w:rsid w:val="007A11E6"/>
    <w:rsid w:val="007A79B1"/>
    <w:rsid w:val="007B751F"/>
    <w:rsid w:val="007C1AE0"/>
    <w:rsid w:val="007F62DC"/>
    <w:rsid w:val="00835375"/>
    <w:rsid w:val="0084287F"/>
    <w:rsid w:val="0089056F"/>
    <w:rsid w:val="008A3561"/>
    <w:rsid w:val="008A666E"/>
    <w:rsid w:val="008E25E8"/>
    <w:rsid w:val="008E7754"/>
    <w:rsid w:val="0090022F"/>
    <w:rsid w:val="009373DE"/>
    <w:rsid w:val="00952CA5"/>
    <w:rsid w:val="00956CF2"/>
    <w:rsid w:val="009B1432"/>
    <w:rsid w:val="009D44DC"/>
    <w:rsid w:val="009E288B"/>
    <w:rsid w:val="009E6952"/>
    <w:rsid w:val="009F0916"/>
    <w:rsid w:val="00A61EA4"/>
    <w:rsid w:val="00A74779"/>
    <w:rsid w:val="00AA0EAC"/>
    <w:rsid w:val="00AF6141"/>
    <w:rsid w:val="00B16E7B"/>
    <w:rsid w:val="00B27682"/>
    <w:rsid w:val="00B31F4C"/>
    <w:rsid w:val="00B40EED"/>
    <w:rsid w:val="00B51321"/>
    <w:rsid w:val="00B56260"/>
    <w:rsid w:val="00B94559"/>
    <w:rsid w:val="00BD7078"/>
    <w:rsid w:val="00BE1A0A"/>
    <w:rsid w:val="00C156D4"/>
    <w:rsid w:val="00C16A8E"/>
    <w:rsid w:val="00C32BAA"/>
    <w:rsid w:val="00CB5621"/>
    <w:rsid w:val="00D40F40"/>
    <w:rsid w:val="00D561FC"/>
    <w:rsid w:val="00D8015D"/>
    <w:rsid w:val="00DA2520"/>
    <w:rsid w:val="00DA466C"/>
    <w:rsid w:val="00DB6580"/>
    <w:rsid w:val="00E03AA6"/>
    <w:rsid w:val="00E34962"/>
    <w:rsid w:val="00E424CA"/>
    <w:rsid w:val="00EA0578"/>
    <w:rsid w:val="00EF5879"/>
    <w:rsid w:val="00F21BEC"/>
    <w:rsid w:val="00F22D12"/>
    <w:rsid w:val="00F27E7F"/>
    <w:rsid w:val="00F6379E"/>
    <w:rsid w:val="00FD58D6"/>
    <w:rsid w:val="00FE13B1"/>
    <w:rsid w:val="00FF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B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B30BA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30BA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0B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30B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B3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30BA"/>
    <w:rPr>
      <w:rFonts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0B30BA"/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99"/>
    <w:qFormat/>
    <w:rsid w:val="000B30BA"/>
    <w:pPr>
      <w:ind w:firstLineChars="200" w:firstLine="42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  <w:uiPriority w:val="99"/>
    <w:rsid w:val="00B27682"/>
    <w:rPr>
      <w:rFonts w:cs="Times New Roman"/>
    </w:rPr>
  </w:style>
  <w:style w:type="character" w:styleId="Hyperlink">
    <w:name w:val="Hyperlink"/>
    <w:basedOn w:val="DefaultParagraphFont"/>
    <w:uiPriority w:val="99"/>
    <w:rsid w:val="00B2768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5</Pages>
  <Words>268</Words>
  <Characters>1529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xianmujun</dc:creator>
  <cp:keywords/>
  <dc:description/>
  <cp:lastModifiedBy>微软用户</cp:lastModifiedBy>
  <cp:revision>10</cp:revision>
  <dcterms:created xsi:type="dcterms:W3CDTF">2009-07-21T02:40:00Z</dcterms:created>
  <dcterms:modified xsi:type="dcterms:W3CDTF">2009-07-21T03:39:00Z</dcterms:modified>
</cp:coreProperties>
</file>