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1D7" w:rsidRDefault="00F821D7" w:rsidP="005C5D95">
      <w:pPr>
        <w:rPr>
          <w:sz w:val="20"/>
        </w:rPr>
      </w:pPr>
    </w:p>
    <w:p w:rsidR="00F821D7" w:rsidRDefault="00F821D7" w:rsidP="005C5D95">
      <w:pPr>
        <w:rPr>
          <w:sz w:val="20"/>
        </w:rPr>
      </w:pPr>
    </w:p>
    <w:p w:rsidR="00F821D7" w:rsidRDefault="00F821D7" w:rsidP="005C5D95">
      <w:pPr>
        <w:spacing w:line="480" w:lineRule="auto"/>
        <w:rPr>
          <w:sz w:val="72"/>
          <w:szCs w:val="72"/>
        </w:rPr>
      </w:pPr>
    </w:p>
    <w:p w:rsidR="00F821D7" w:rsidRDefault="00F821D7" w:rsidP="005C5D95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F821D7" w:rsidRDefault="00F821D7" w:rsidP="005C5D95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文件下载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F821D7" w:rsidRDefault="00F821D7" w:rsidP="005C5D95">
      <w:pPr>
        <w:rPr>
          <w:sz w:val="52"/>
          <w:szCs w:val="52"/>
        </w:rPr>
      </w:pPr>
    </w:p>
    <w:p w:rsidR="00F821D7" w:rsidRDefault="00F821D7" w:rsidP="005C5D95">
      <w:pPr>
        <w:rPr>
          <w:sz w:val="20"/>
        </w:rPr>
      </w:pPr>
    </w:p>
    <w:p w:rsidR="00F821D7" w:rsidRDefault="00F821D7" w:rsidP="005C5D95">
      <w:pPr>
        <w:rPr>
          <w:sz w:val="20"/>
        </w:rPr>
      </w:pPr>
    </w:p>
    <w:p w:rsidR="00F821D7" w:rsidRDefault="00F821D7" w:rsidP="005C5D95">
      <w:pPr>
        <w:rPr>
          <w:sz w:val="20"/>
        </w:rPr>
      </w:pPr>
    </w:p>
    <w:p w:rsidR="00F821D7" w:rsidRDefault="00F821D7" w:rsidP="005C5D95">
      <w:pPr>
        <w:rPr>
          <w:sz w:val="20"/>
        </w:rPr>
      </w:pPr>
    </w:p>
    <w:p w:rsidR="00F821D7" w:rsidRDefault="00F821D7" w:rsidP="005C5D95">
      <w:pPr>
        <w:rPr>
          <w:sz w:val="20"/>
        </w:rPr>
      </w:pPr>
    </w:p>
    <w:p w:rsidR="00F821D7" w:rsidRDefault="00F821D7" w:rsidP="005C5D95">
      <w:pPr>
        <w:rPr>
          <w:sz w:val="20"/>
        </w:rPr>
      </w:pPr>
    </w:p>
    <w:p w:rsidR="00F821D7" w:rsidRDefault="00F821D7" w:rsidP="005C5D95">
      <w:pPr>
        <w:rPr>
          <w:sz w:val="20"/>
        </w:rPr>
      </w:pPr>
    </w:p>
    <w:p w:rsidR="00F821D7" w:rsidRDefault="00F821D7" w:rsidP="005C5D95">
      <w:pPr>
        <w:rPr>
          <w:sz w:val="20"/>
        </w:rPr>
      </w:pPr>
    </w:p>
    <w:p w:rsidR="00F821D7" w:rsidRDefault="00F821D7" w:rsidP="005C5D95">
      <w:pPr>
        <w:rPr>
          <w:sz w:val="20"/>
        </w:rPr>
      </w:pPr>
    </w:p>
    <w:p w:rsidR="00F821D7" w:rsidRDefault="00F821D7" w:rsidP="005C5D95">
      <w:pPr>
        <w:rPr>
          <w:sz w:val="20"/>
        </w:rPr>
      </w:pPr>
    </w:p>
    <w:p w:rsidR="00F821D7" w:rsidRDefault="00F821D7" w:rsidP="005C5D95">
      <w:pPr>
        <w:rPr>
          <w:sz w:val="20"/>
        </w:rPr>
      </w:pPr>
    </w:p>
    <w:p w:rsidR="00F821D7" w:rsidRDefault="00F821D7" w:rsidP="005C5D95">
      <w:pPr>
        <w:rPr>
          <w:sz w:val="20"/>
        </w:rPr>
      </w:pPr>
    </w:p>
    <w:p w:rsidR="00F821D7" w:rsidRDefault="00F821D7" w:rsidP="005C5D95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85"/>
        <w:gridCol w:w="4394"/>
      </w:tblGrid>
      <w:tr w:rsidR="00F821D7" w:rsidTr="005C5D95">
        <w:trPr>
          <w:cantSplit/>
          <w:trHeight w:val="969"/>
        </w:trPr>
        <w:tc>
          <w:tcPr>
            <w:tcW w:w="1985" w:type="dxa"/>
            <w:vAlign w:val="center"/>
          </w:tcPr>
          <w:p w:rsidR="00F821D7" w:rsidRDefault="00F821D7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F821D7" w:rsidRDefault="00F821D7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鲜穆军</w:t>
            </w:r>
          </w:p>
        </w:tc>
      </w:tr>
      <w:tr w:rsidR="00F821D7" w:rsidTr="005C5D95">
        <w:trPr>
          <w:cantSplit/>
          <w:trHeight w:val="976"/>
        </w:trPr>
        <w:tc>
          <w:tcPr>
            <w:tcW w:w="1985" w:type="dxa"/>
            <w:vAlign w:val="center"/>
          </w:tcPr>
          <w:p w:rsidR="00F821D7" w:rsidRDefault="00F821D7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F821D7" w:rsidRDefault="00F821D7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F821D7" w:rsidTr="005C5D95">
        <w:trPr>
          <w:cantSplit/>
          <w:trHeight w:val="992"/>
        </w:trPr>
        <w:tc>
          <w:tcPr>
            <w:tcW w:w="1985" w:type="dxa"/>
            <w:vAlign w:val="center"/>
          </w:tcPr>
          <w:p w:rsidR="00F821D7" w:rsidRDefault="00F821D7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F821D7" w:rsidRDefault="00F821D7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F821D7" w:rsidRDefault="00F821D7" w:rsidP="005C5D95">
      <w:pPr>
        <w:rPr>
          <w:rFonts w:ascii="仿宋_GB2312" w:eastAsia="仿宋_GB2312"/>
          <w:sz w:val="20"/>
        </w:rPr>
      </w:pPr>
    </w:p>
    <w:p w:rsidR="00F821D7" w:rsidRDefault="00F821D7" w:rsidP="005C5D95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/>
          <w:sz w:val="30"/>
          <w:szCs w:val="30"/>
        </w:rPr>
        <w:fldChar w:fldCharType="begin"/>
      </w:r>
      <w:r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>
        <w:rPr>
          <w:rFonts w:ascii="仿宋_GB2312" w:eastAsia="仿宋_GB2312" w:hAnsi="华文中宋" w:hint="eastAsia"/>
          <w:sz w:val="30"/>
          <w:szCs w:val="30"/>
        </w:rPr>
        <w:instrText>年</w:instrText>
      </w:r>
      <w:r>
        <w:rPr>
          <w:rFonts w:ascii="仿宋_GB2312" w:eastAsia="仿宋_GB2312" w:hAnsi="华文中宋"/>
          <w:sz w:val="30"/>
          <w:szCs w:val="30"/>
        </w:rPr>
        <w:instrText>O</w:instrText>
      </w:r>
      <w:r>
        <w:rPr>
          <w:rFonts w:ascii="仿宋_GB2312" w:eastAsia="仿宋_GB2312" w:hAnsi="华文中宋" w:hint="eastAsia"/>
          <w:sz w:val="30"/>
          <w:szCs w:val="30"/>
        </w:rPr>
        <w:instrText>月</w:instrText>
      </w:r>
      <w:r>
        <w:rPr>
          <w:rFonts w:ascii="仿宋_GB2312" w:eastAsia="仿宋_GB2312" w:hAnsi="华文中宋"/>
          <w:sz w:val="30"/>
          <w:szCs w:val="30"/>
        </w:rPr>
        <w:instrText>A</w:instrText>
      </w:r>
      <w:r>
        <w:rPr>
          <w:rFonts w:ascii="仿宋_GB2312" w:eastAsia="仿宋_GB2312" w:hAnsi="华文中宋" w:hint="eastAsia"/>
          <w:sz w:val="30"/>
          <w:szCs w:val="30"/>
        </w:rPr>
        <w:instrText>日</w:instrText>
      </w:r>
      <w:r>
        <w:rPr>
          <w:rFonts w:ascii="仿宋_GB2312" w:eastAsia="仿宋_GB2312" w:hAnsi="华文中宋"/>
          <w:sz w:val="30"/>
          <w:szCs w:val="30"/>
        </w:rPr>
        <w:instrText xml:space="preserve">" </w:instrText>
      </w:r>
      <w:r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九年七月二十一日</w:t>
      </w:r>
      <w:r>
        <w:rPr>
          <w:rFonts w:ascii="仿宋_GB2312" w:eastAsia="仿宋_GB2312" w:hAnsi="华文中宋"/>
          <w:sz w:val="30"/>
          <w:szCs w:val="30"/>
        </w:rPr>
        <w:fldChar w:fldCharType="end"/>
      </w:r>
    </w:p>
    <w:p w:rsidR="00F821D7" w:rsidRDefault="00F821D7" w:rsidP="005C5D95">
      <w:pPr>
        <w:rPr>
          <w:rFonts w:ascii="华文中宋" w:eastAsia="华文中宋" w:hAnsi="华文中宋"/>
          <w:sz w:val="20"/>
        </w:rPr>
      </w:pPr>
    </w:p>
    <w:p w:rsidR="00F821D7" w:rsidRDefault="00F821D7" w:rsidP="005C5D95">
      <w:pPr>
        <w:widowControl/>
        <w:jc w:val="left"/>
        <w:rPr>
          <w:sz w:val="24"/>
          <w:szCs w:val="24"/>
        </w:rPr>
        <w:sectPr w:rsidR="00F821D7" w:rsidSect="00F400F9">
          <w:footerReference w:type="even" r:id="rId7"/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F821D7" w:rsidRDefault="00F821D7" w:rsidP="005C5D95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1559"/>
        <w:gridCol w:w="850"/>
        <w:gridCol w:w="5097"/>
      </w:tblGrid>
      <w:tr w:rsidR="00F821D7" w:rsidTr="005C5D9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821D7" w:rsidRDefault="00F821D7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821D7" w:rsidRDefault="00F821D7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821D7" w:rsidRDefault="00F821D7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F821D7" w:rsidTr="005C5D9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 w:rsidP="00DD7A5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鲜穆军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F821D7" w:rsidTr="005C5D9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21D7" w:rsidTr="005C5D9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21D7" w:rsidTr="005C5D9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21D7" w:rsidTr="005C5D9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21D7" w:rsidTr="005C5D9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21D7" w:rsidTr="005C5D9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21D7" w:rsidTr="005C5D9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21D7" w:rsidTr="005C5D9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21D7" w:rsidTr="005C5D9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21D7" w:rsidRDefault="00F821D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F821D7" w:rsidRDefault="00F821D7" w:rsidP="005C5D95">
      <w:pPr>
        <w:rPr>
          <w:sz w:val="20"/>
        </w:rPr>
      </w:pPr>
    </w:p>
    <w:p w:rsidR="00F821D7" w:rsidRDefault="00F821D7" w:rsidP="005C5D95">
      <w:pPr>
        <w:widowControl/>
        <w:jc w:val="left"/>
        <w:rPr>
          <w:kern w:val="0"/>
          <w:sz w:val="20"/>
        </w:rPr>
        <w:sectPr w:rsidR="00F821D7" w:rsidSect="00F400F9">
          <w:headerReference w:type="default" r:id="rId8"/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F821D7" w:rsidRDefault="00F821D7" w:rsidP="005C5D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</w:t>
      </w:r>
    </w:p>
    <w:p w:rsidR="00F821D7" w:rsidRDefault="00F821D7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939197" w:history="1">
        <w:r w:rsidRPr="00EC5FAE">
          <w:rPr>
            <w:rStyle w:val="Hyperlink"/>
            <w:noProof/>
          </w:rPr>
          <w:t>1</w:t>
        </w:r>
        <w:r w:rsidRPr="00EC5FAE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_Toc235939197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21D7" w:rsidRDefault="00F821D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198" w:history="1">
        <w:r w:rsidRPr="00EC5FAE">
          <w:rPr>
            <w:rStyle w:val="Hyperlink"/>
            <w:noProof/>
          </w:rPr>
          <w:t>2</w:t>
        </w:r>
        <w:r w:rsidRPr="00EC5FAE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_Toc235939198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21D7" w:rsidRDefault="00F821D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199" w:history="1">
        <w:r w:rsidRPr="00EC5FAE">
          <w:rPr>
            <w:rStyle w:val="Hyperlink"/>
            <w:noProof/>
          </w:rPr>
          <w:t>3</w:t>
        </w:r>
        <w:r w:rsidRPr="00EC5FAE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_Toc235939199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21D7" w:rsidRDefault="00F821D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200" w:history="1">
        <w:r w:rsidRPr="00EC5FAE">
          <w:rPr>
            <w:rStyle w:val="Hyperlink"/>
            <w:noProof/>
          </w:rPr>
          <w:t>4</w:t>
        </w:r>
        <w:r w:rsidRPr="00EC5FAE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_Toc235939200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21D7" w:rsidRDefault="00F821D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201" w:history="1">
        <w:r w:rsidRPr="00EC5FAE">
          <w:rPr>
            <w:rStyle w:val="Hyperlink"/>
            <w:noProof/>
          </w:rPr>
          <w:t>5</w:t>
        </w:r>
        <w:r w:rsidRPr="00EC5FAE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_Toc235939201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21D7" w:rsidRDefault="00F821D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202" w:history="1">
        <w:r w:rsidRPr="00EC5FAE">
          <w:rPr>
            <w:rStyle w:val="Hyperlink"/>
            <w:noProof/>
          </w:rPr>
          <w:t>6</w:t>
        </w:r>
        <w:r w:rsidRPr="00EC5FAE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_Toc235939202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21D7" w:rsidRDefault="00F821D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203" w:history="1">
        <w:r w:rsidRPr="00EC5FAE">
          <w:rPr>
            <w:rStyle w:val="Hyperlink"/>
            <w:noProof/>
          </w:rPr>
          <w:t>7</w:t>
        </w:r>
        <w:r w:rsidRPr="00EC5FAE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_Toc235939203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21D7" w:rsidRDefault="00F821D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204" w:history="1">
        <w:r w:rsidRPr="00EC5FAE">
          <w:rPr>
            <w:rStyle w:val="Hyperlink"/>
            <w:noProof/>
          </w:rPr>
          <w:t>8</w:t>
        </w:r>
        <w:r w:rsidRPr="00EC5FAE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_Toc235939204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21D7" w:rsidRDefault="00F821D7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205" w:history="1">
        <w:r w:rsidRPr="00EC5FAE">
          <w:rPr>
            <w:rStyle w:val="Hyperlink"/>
            <w:noProof/>
          </w:rPr>
          <w:t>9</w:t>
        </w:r>
        <w:r w:rsidRPr="00EC5FAE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_Toc235939205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21D7" w:rsidRDefault="00F821D7" w:rsidP="005C5D95">
      <w:pPr>
        <w:rPr>
          <w:sz w:val="20"/>
        </w:rPr>
      </w:pPr>
      <w:r>
        <w:rPr>
          <w:szCs w:val="21"/>
        </w:rPr>
        <w:fldChar w:fldCharType="end"/>
      </w:r>
    </w:p>
    <w:p w:rsidR="00F821D7" w:rsidRDefault="00F821D7" w:rsidP="005C5D95">
      <w:pPr>
        <w:widowControl/>
        <w:jc w:val="left"/>
        <w:rPr>
          <w:kern w:val="0"/>
          <w:sz w:val="20"/>
        </w:rPr>
        <w:sectPr w:rsidR="00F821D7" w:rsidSect="00F400F9"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F821D7" w:rsidRDefault="00F821D7" w:rsidP="005C5D95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939197"/>
      <w:r>
        <w:t>1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F821D7" w:rsidRDefault="00F821D7" w:rsidP="00F400F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文件下载工具使用说明。</w:t>
      </w:r>
    </w:p>
    <w:p w:rsidR="00F821D7" w:rsidRDefault="00F821D7" w:rsidP="005C5D95">
      <w:pPr>
        <w:pStyle w:val="Heading1"/>
        <w:rPr>
          <w:sz w:val="32"/>
          <w:szCs w:val="32"/>
        </w:rPr>
      </w:pPr>
      <w:bookmarkStart w:id="3" w:name="_Toc235939198"/>
      <w:bookmarkStart w:id="4" w:name="_Toc223768642"/>
      <w:r>
        <w:t>2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F821D7" w:rsidRDefault="00F821D7" w:rsidP="00F400F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名称：文件下载</w:t>
      </w:r>
    </w:p>
    <w:p w:rsidR="00F821D7" w:rsidRDefault="00F821D7" w:rsidP="00F400F9">
      <w:pPr>
        <w:ind w:firstLineChars="200" w:firstLine="31680"/>
        <w:rPr>
          <w:rFonts w:ascii="宋体" w:cs="宋体"/>
          <w:b/>
          <w:bCs/>
          <w:color w:val="92D050"/>
          <w:kern w:val="0"/>
          <w:sz w:val="2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F821D7" w:rsidRDefault="00F821D7" w:rsidP="005C5D95">
      <w:pPr>
        <w:pStyle w:val="Heading1"/>
        <w:rPr>
          <w:sz w:val="32"/>
          <w:szCs w:val="32"/>
        </w:rPr>
      </w:pPr>
      <w:bookmarkStart w:id="5" w:name="_Toc235939199"/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F821D7" w:rsidRDefault="00F821D7" w:rsidP="00F400F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或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页面的表单或表格中，使用</w:t>
      </w:r>
      <w:r>
        <w:rPr>
          <w:rFonts w:ascii="仿宋_GB2312" w:eastAsia="仿宋_GB2312"/>
          <w:sz w:val="32"/>
          <w:szCs w:val="32"/>
        </w:rPr>
        <w:t>struts2</w:t>
      </w:r>
      <w:r>
        <w:rPr>
          <w:rFonts w:ascii="仿宋_GB2312" w:eastAsia="仿宋_GB2312" w:hint="eastAsia"/>
          <w:sz w:val="32"/>
          <w:szCs w:val="32"/>
        </w:rPr>
        <w:t>标签技术。</w:t>
      </w:r>
    </w:p>
    <w:p w:rsidR="00F821D7" w:rsidRDefault="00F821D7" w:rsidP="005C5D95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939200"/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F821D7" w:rsidRDefault="00F821D7" w:rsidP="0067311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技术的浏览器环境。</w:t>
      </w:r>
    </w:p>
    <w:p w:rsidR="00F821D7" w:rsidRDefault="00F821D7" w:rsidP="005C5D95">
      <w:pPr>
        <w:pStyle w:val="Heading1"/>
        <w:rPr>
          <w:sz w:val="32"/>
          <w:szCs w:val="32"/>
        </w:rPr>
      </w:pPr>
      <w:bookmarkStart w:id="11" w:name="_Toc235939201"/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F821D7" w:rsidRDefault="00F821D7" w:rsidP="00F400F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页面上显示的服务器下载目录的文件列表。</w:t>
      </w:r>
    </w:p>
    <w:p w:rsidR="00F821D7" w:rsidRDefault="00F821D7" w:rsidP="005C5D95">
      <w:pPr>
        <w:pStyle w:val="Heading1"/>
        <w:rPr>
          <w:sz w:val="32"/>
          <w:szCs w:val="32"/>
        </w:rPr>
      </w:pPr>
      <w:bookmarkStart w:id="12" w:name="_Toc235939202"/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、输出结果</w:t>
      </w:r>
      <w:bookmarkEnd w:id="12"/>
    </w:p>
    <w:p w:rsidR="00F821D7" w:rsidRDefault="00F821D7" w:rsidP="00F400F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F821D7" w:rsidRDefault="00F821D7" w:rsidP="00F400F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下载到本地，有中文文件名时不出现乱码</w:t>
      </w:r>
    </w:p>
    <w:p w:rsidR="00F821D7" w:rsidRDefault="00F821D7" w:rsidP="005C5D95">
      <w:pPr>
        <w:pStyle w:val="Heading1"/>
        <w:rPr>
          <w:sz w:val="32"/>
          <w:szCs w:val="32"/>
        </w:rPr>
      </w:pPr>
      <w:bookmarkStart w:id="13" w:name="_Toc235939203"/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、涉及的其它工具</w:t>
      </w:r>
      <w:bookmarkEnd w:id="13"/>
    </w:p>
    <w:p w:rsidR="00F821D7" w:rsidRDefault="00F821D7" w:rsidP="00F400F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暂无。</w:t>
      </w:r>
    </w:p>
    <w:p w:rsidR="00F821D7" w:rsidRDefault="00F821D7" w:rsidP="005C5D95">
      <w:pPr>
        <w:pStyle w:val="Heading1"/>
        <w:rPr>
          <w:sz w:val="32"/>
          <w:szCs w:val="32"/>
        </w:rPr>
      </w:pPr>
      <w:bookmarkStart w:id="14" w:name="_Toc235939204"/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、使用说明</w:t>
      </w:r>
      <w:bookmarkEnd w:id="14"/>
    </w:p>
    <w:p w:rsidR="00F821D7" w:rsidRPr="00F400F9" w:rsidRDefault="00F821D7" w:rsidP="00F400F9">
      <w:pPr>
        <w:pStyle w:val="ListParagraph"/>
        <w:numPr>
          <w:ilvl w:val="1"/>
          <w:numId w:val="1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F400F9">
        <w:rPr>
          <w:rFonts w:ascii="仿宋_GB2312" w:eastAsia="仿宋_GB2312" w:hAnsi="Calibri" w:hint="eastAsia"/>
          <w:sz w:val="32"/>
          <w:szCs w:val="32"/>
        </w:rPr>
        <w:t>编写文件下载的页面</w:t>
      </w:r>
    </w:p>
    <w:p w:rsidR="00F821D7" w:rsidRPr="00F400F9" w:rsidRDefault="00F821D7" w:rsidP="00F400F9">
      <w:pPr>
        <w:pStyle w:val="ListParagraph"/>
        <w:numPr>
          <w:ilvl w:val="1"/>
          <w:numId w:val="1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F400F9">
        <w:rPr>
          <w:rFonts w:ascii="仿宋_GB2312" w:eastAsia="仿宋_GB2312" w:hAnsi="Calibri" w:hint="eastAsia"/>
          <w:sz w:val="32"/>
          <w:szCs w:val="32"/>
        </w:rPr>
        <w:t>编写文件下载处理的</w:t>
      </w:r>
      <w:r w:rsidRPr="00F400F9">
        <w:rPr>
          <w:rFonts w:ascii="仿宋_GB2312" w:eastAsia="仿宋_GB2312" w:hAnsi="Calibri"/>
          <w:sz w:val="32"/>
          <w:szCs w:val="32"/>
        </w:rPr>
        <w:t>action</w:t>
      </w:r>
    </w:p>
    <w:p w:rsidR="00F821D7" w:rsidRPr="00F400F9" w:rsidRDefault="00F821D7" w:rsidP="00F400F9">
      <w:pPr>
        <w:pStyle w:val="ListParagraph"/>
        <w:numPr>
          <w:ilvl w:val="1"/>
          <w:numId w:val="1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F400F9">
        <w:rPr>
          <w:rFonts w:ascii="仿宋_GB2312" w:eastAsia="仿宋_GB2312" w:hAnsi="Calibri" w:hint="eastAsia"/>
          <w:sz w:val="32"/>
          <w:szCs w:val="32"/>
        </w:rPr>
        <w:t>配置</w:t>
      </w:r>
      <w:r w:rsidRPr="00F400F9">
        <w:rPr>
          <w:rFonts w:ascii="仿宋_GB2312" w:eastAsia="仿宋_GB2312" w:hAnsi="Calibri"/>
          <w:sz w:val="32"/>
          <w:szCs w:val="32"/>
        </w:rPr>
        <w:t>action</w:t>
      </w:r>
    </w:p>
    <w:p w:rsidR="00F821D7" w:rsidRDefault="00F821D7" w:rsidP="00F400F9">
      <w:pPr>
        <w:pStyle w:val="Heading1"/>
      </w:pPr>
      <w:bookmarkStart w:id="15" w:name="_Toc235939205"/>
      <w:r>
        <w:t>9</w:t>
      </w:r>
      <w:r>
        <w:rPr>
          <w:rFonts w:hint="eastAsia"/>
        </w:rPr>
        <w:t>、使用示例</w:t>
      </w:r>
      <w:bookmarkEnd w:id="15"/>
    </w:p>
    <w:p w:rsidR="00F821D7" w:rsidRPr="00F400F9" w:rsidRDefault="00F821D7" w:rsidP="00F400F9">
      <w:pPr>
        <w:pStyle w:val="ListParagraph"/>
        <w:numPr>
          <w:ilvl w:val="0"/>
          <w:numId w:val="16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F400F9">
        <w:rPr>
          <w:rFonts w:ascii="仿宋_GB2312" w:eastAsia="仿宋_GB2312" w:hAnsi="Calibri" w:hint="eastAsia"/>
          <w:sz w:val="32"/>
          <w:szCs w:val="32"/>
        </w:rPr>
        <w:t>文件下载页面部分代码</w:t>
      </w:r>
      <w:r w:rsidRPr="00F400F9">
        <w:rPr>
          <w:rFonts w:ascii="仿宋_GB2312" w:eastAsia="仿宋_GB2312" w:hAnsi="Calibri"/>
          <w:sz w:val="32"/>
          <w:szCs w:val="32"/>
        </w:rPr>
        <w:t>: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&lt;body&gt;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&lt;%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//</w:t>
      </w:r>
      <w:r w:rsidRPr="00F400F9">
        <w:rPr>
          <w:rFonts w:cs="Courier New" w:hint="eastAsia"/>
          <w:kern w:val="0"/>
          <w:szCs w:val="20"/>
        </w:rPr>
        <w:t>取得服务器</w:t>
      </w:r>
      <w:r w:rsidRPr="00F400F9">
        <w:rPr>
          <w:rFonts w:cs="Courier New"/>
          <w:kern w:val="0"/>
          <w:szCs w:val="20"/>
        </w:rPr>
        <w:t>"/download/file"</w:t>
      </w:r>
      <w:r w:rsidRPr="00F400F9">
        <w:rPr>
          <w:rFonts w:cs="Courier New" w:hint="eastAsia"/>
          <w:kern w:val="0"/>
          <w:szCs w:val="20"/>
        </w:rPr>
        <w:t>目录的物理路径</w:t>
      </w:r>
      <w:r w:rsidRPr="00F400F9">
        <w:rPr>
          <w:rFonts w:cs="Courier New"/>
          <w:kern w:val="0"/>
          <w:szCs w:val="20"/>
        </w:rPr>
        <w:t xml:space="preserve">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String path = request.getRealPath("/download/file");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//</w:t>
      </w:r>
      <w:r w:rsidRPr="00F400F9">
        <w:rPr>
          <w:rFonts w:cs="Courier New" w:hint="eastAsia"/>
          <w:kern w:val="0"/>
          <w:szCs w:val="20"/>
        </w:rPr>
        <w:t>取得</w:t>
      </w:r>
      <w:r w:rsidRPr="00F400F9">
        <w:rPr>
          <w:rFonts w:cs="Courier New"/>
          <w:kern w:val="0"/>
          <w:szCs w:val="20"/>
        </w:rPr>
        <w:t>"/download/file"</w:t>
      </w:r>
      <w:r w:rsidRPr="00F400F9">
        <w:rPr>
          <w:rFonts w:cs="Courier New" w:hint="eastAsia"/>
          <w:kern w:val="0"/>
          <w:szCs w:val="20"/>
        </w:rPr>
        <w:t>目录的</w:t>
      </w:r>
      <w:r w:rsidRPr="00F400F9">
        <w:rPr>
          <w:rFonts w:cs="Courier New"/>
          <w:kern w:val="0"/>
          <w:szCs w:val="20"/>
        </w:rPr>
        <w:t>file</w:t>
      </w:r>
      <w:r w:rsidRPr="00F400F9">
        <w:rPr>
          <w:rFonts w:cs="Courier New" w:hint="eastAsia"/>
          <w:kern w:val="0"/>
          <w:szCs w:val="20"/>
        </w:rPr>
        <w:t>对象</w:t>
      </w:r>
      <w:r w:rsidRPr="00F400F9">
        <w:rPr>
          <w:rFonts w:cs="Courier New"/>
          <w:kern w:val="0"/>
          <w:szCs w:val="20"/>
        </w:rPr>
        <w:t xml:space="preserve">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File file = new File(path);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//</w:t>
      </w:r>
      <w:r w:rsidRPr="00F400F9">
        <w:rPr>
          <w:rFonts w:cs="Courier New" w:hint="eastAsia"/>
          <w:kern w:val="0"/>
          <w:szCs w:val="20"/>
        </w:rPr>
        <w:t>取得</w:t>
      </w:r>
      <w:r w:rsidRPr="00F400F9">
        <w:rPr>
          <w:rFonts w:cs="Courier New"/>
          <w:kern w:val="0"/>
          <w:szCs w:val="20"/>
        </w:rPr>
        <w:t>file</w:t>
      </w:r>
      <w:r w:rsidRPr="00F400F9">
        <w:rPr>
          <w:rFonts w:cs="Courier New" w:hint="eastAsia"/>
          <w:kern w:val="0"/>
          <w:szCs w:val="20"/>
        </w:rPr>
        <w:t>目录下所有文件</w:t>
      </w:r>
      <w:r w:rsidRPr="00F400F9">
        <w:rPr>
          <w:rFonts w:cs="Courier New"/>
          <w:kern w:val="0"/>
          <w:szCs w:val="20"/>
        </w:rPr>
        <w:t xml:space="preserve">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File[] files = file.listFiles();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for (int i = 0; i &lt; files.length; i++) {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String fname = files[i].getName();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//</w:t>
      </w:r>
      <w:r w:rsidRPr="00F400F9">
        <w:rPr>
          <w:rFonts w:cs="Courier New" w:hint="eastAsia"/>
          <w:kern w:val="0"/>
          <w:szCs w:val="20"/>
        </w:rPr>
        <w:t>对文件名进行</w:t>
      </w:r>
      <w:r w:rsidRPr="00F400F9">
        <w:rPr>
          <w:rFonts w:cs="Courier New"/>
          <w:kern w:val="0"/>
          <w:szCs w:val="20"/>
        </w:rPr>
        <w:t>url</w:t>
      </w:r>
      <w:r w:rsidRPr="00F400F9">
        <w:rPr>
          <w:rFonts w:cs="Courier New" w:hint="eastAsia"/>
          <w:kern w:val="0"/>
          <w:szCs w:val="20"/>
        </w:rPr>
        <w:t>编码</w:t>
      </w:r>
      <w:r w:rsidRPr="00F400F9">
        <w:rPr>
          <w:rFonts w:cs="Courier New"/>
          <w:kern w:val="0"/>
          <w:szCs w:val="20"/>
        </w:rPr>
        <w:t>(UTF-8</w:t>
      </w:r>
      <w:r w:rsidRPr="00F400F9">
        <w:rPr>
          <w:rFonts w:cs="Courier New" w:hint="eastAsia"/>
          <w:kern w:val="0"/>
          <w:szCs w:val="20"/>
        </w:rPr>
        <w:t>指明</w:t>
      </w:r>
      <w:r w:rsidRPr="00F400F9">
        <w:rPr>
          <w:rFonts w:cs="Courier New"/>
          <w:kern w:val="0"/>
          <w:szCs w:val="20"/>
        </w:rPr>
        <w:t>fname</w:t>
      </w:r>
      <w:r w:rsidRPr="00F400F9">
        <w:rPr>
          <w:rFonts w:cs="Courier New" w:hint="eastAsia"/>
          <w:kern w:val="0"/>
          <w:szCs w:val="20"/>
        </w:rPr>
        <w:t>原来的编码，</w:t>
      </w:r>
      <w:r w:rsidRPr="00F400F9">
        <w:rPr>
          <w:rFonts w:cs="Courier New"/>
          <w:kern w:val="0"/>
          <w:szCs w:val="20"/>
        </w:rPr>
        <w:t>UTF-8</w:t>
      </w:r>
      <w:r w:rsidRPr="00F400F9">
        <w:rPr>
          <w:rFonts w:cs="Courier New" w:hint="eastAsia"/>
          <w:kern w:val="0"/>
          <w:szCs w:val="20"/>
        </w:rPr>
        <w:t>一般由本地编码</w:t>
      </w:r>
      <w:r w:rsidRPr="00F400F9">
        <w:rPr>
          <w:rFonts w:cs="Courier New"/>
          <w:kern w:val="0"/>
          <w:szCs w:val="20"/>
        </w:rPr>
        <w:t>GBK</w:t>
      </w:r>
      <w:r w:rsidRPr="00F400F9">
        <w:rPr>
          <w:rFonts w:cs="Courier New" w:hint="eastAsia"/>
          <w:kern w:val="0"/>
          <w:szCs w:val="20"/>
        </w:rPr>
        <w:t>代替</w:t>
      </w:r>
      <w:r w:rsidRPr="00F400F9">
        <w:rPr>
          <w:rFonts w:cs="Courier New"/>
          <w:kern w:val="0"/>
          <w:szCs w:val="20"/>
        </w:rPr>
        <w:t xml:space="preserve">)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fname = java.net.URLEncoder.encode(fname, "UTF-8");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out.println("&lt;a href=download.action?name=" + fname + "&gt;"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+ files[i].getName() + "&lt;/a&gt;&lt;br&gt;");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}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%&gt;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&lt;/body&gt;</w:t>
      </w:r>
    </w:p>
    <w:p w:rsidR="00F821D7" w:rsidRPr="00F400F9" w:rsidRDefault="00F821D7">
      <w:pPr>
        <w:rPr>
          <w:rFonts w:ascii="仿宋_GB2312" w:eastAsia="仿宋_GB2312"/>
          <w:sz w:val="32"/>
          <w:szCs w:val="32"/>
        </w:rPr>
      </w:pPr>
      <w:r w:rsidRPr="00F400F9">
        <w:rPr>
          <w:rFonts w:ascii="仿宋_GB2312" w:eastAsia="仿宋_GB2312"/>
          <w:sz w:val="32"/>
          <w:szCs w:val="32"/>
        </w:rPr>
        <w:t xml:space="preserve">/download/file    </w:t>
      </w:r>
      <w:r w:rsidRPr="00F400F9">
        <w:rPr>
          <w:rFonts w:ascii="仿宋_GB2312" w:eastAsia="仿宋_GB2312" w:hint="eastAsia"/>
          <w:sz w:val="32"/>
          <w:szCs w:val="32"/>
        </w:rPr>
        <w:t>这个指的是要下载的文件存放的相对路径（服务器）</w:t>
      </w:r>
    </w:p>
    <w:p w:rsidR="00F821D7" w:rsidRPr="00F400F9" w:rsidRDefault="00F821D7" w:rsidP="00F400F9">
      <w:pPr>
        <w:pStyle w:val="ListParagraph"/>
        <w:numPr>
          <w:ilvl w:val="0"/>
          <w:numId w:val="16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F400F9">
        <w:rPr>
          <w:rFonts w:ascii="仿宋_GB2312" w:eastAsia="仿宋_GB2312" w:hAnsi="Calibri" w:hint="eastAsia"/>
          <w:sz w:val="32"/>
          <w:szCs w:val="32"/>
        </w:rPr>
        <w:t>文件下载处理的</w:t>
      </w:r>
      <w:r w:rsidRPr="00F400F9">
        <w:rPr>
          <w:rFonts w:ascii="仿宋_GB2312" w:eastAsia="仿宋_GB2312" w:hAnsi="Calibri"/>
          <w:sz w:val="32"/>
          <w:szCs w:val="32"/>
        </w:rPr>
        <w:t>action</w:t>
      </w:r>
      <w:r w:rsidRPr="00F400F9">
        <w:rPr>
          <w:rFonts w:ascii="仿宋_GB2312" w:eastAsia="仿宋_GB2312" w:hAnsi="Calibri" w:hint="eastAsia"/>
          <w:sz w:val="32"/>
          <w:szCs w:val="32"/>
        </w:rPr>
        <w:t>部分代码</w:t>
      </w:r>
      <w:r w:rsidRPr="00F400F9">
        <w:rPr>
          <w:rFonts w:ascii="仿宋_GB2312" w:eastAsia="仿宋_GB2312" w:hAnsi="Calibri"/>
          <w:sz w:val="32"/>
          <w:szCs w:val="32"/>
        </w:rPr>
        <w:t>:</w:t>
      </w:r>
    </w:p>
    <w:p w:rsidR="00F821D7" w:rsidRPr="00F400F9" w:rsidRDefault="00F821D7" w:rsidP="001F024C">
      <w:pPr>
        <w:pStyle w:val="ListParagraph"/>
        <w:ind w:left="1440" w:firstLineChars="0" w:firstLine="0"/>
        <w:rPr>
          <w:rFonts w:ascii="仿宋_GB2312" w:eastAsia="仿宋_GB2312" w:hAnsi="Calibri"/>
          <w:sz w:val="32"/>
          <w:szCs w:val="32"/>
        </w:rPr>
      </w:pPr>
      <w:r w:rsidRPr="00F400F9">
        <w:rPr>
          <w:rFonts w:ascii="仿宋_GB2312" w:eastAsia="仿宋_GB2312" w:hAnsi="Calibri"/>
          <w:sz w:val="32"/>
          <w:szCs w:val="32"/>
        </w:rPr>
        <w:t xml:space="preserve">private String fileName; </w:t>
      </w:r>
      <w:r w:rsidRPr="00F400F9">
        <w:rPr>
          <w:rFonts w:ascii="仿宋_GB2312" w:eastAsia="仿宋_GB2312" w:hAnsi="Calibri" w:hint="eastAsia"/>
          <w:sz w:val="32"/>
          <w:szCs w:val="32"/>
        </w:rPr>
        <w:t>文件名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public void setFileName(){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//</w:t>
      </w:r>
      <w:r w:rsidRPr="00F400F9">
        <w:rPr>
          <w:rFonts w:cs="Courier New" w:hint="eastAsia"/>
          <w:kern w:val="0"/>
          <w:szCs w:val="20"/>
        </w:rPr>
        <w:t>得到请求下载的文件名</w:t>
      </w:r>
      <w:r w:rsidRPr="00F400F9">
        <w:rPr>
          <w:rFonts w:cs="Courier New"/>
          <w:kern w:val="0"/>
          <w:szCs w:val="20"/>
        </w:rPr>
        <w:t xml:space="preserve">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String fname=ServletActionContext.getRequest().getParameter("name"); 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try {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/*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 * </w:t>
      </w:r>
      <w:r w:rsidRPr="00F400F9">
        <w:rPr>
          <w:rFonts w:cs="Courier New" w:hint="eastAsia"/>
          <w:kern w:val="0"/>
          <w:szCs w:val="20"/>
        </w:rPr>
        <w:t>对</w:t>
      </w:r>
      <w:r w:rsidRPr="00F400F9">
        <w:rPr>
          <w:rFonts w:cs="Courier New"/>
          <w:kern w:val="0"/>
          <w:szCs w:val="20"/>
        </w:rPr>
        <w:t>fname</w:t>
      </w:r>
      <w:r w:rsidRPr="00F400F9">
        <w:rPr>
          <w:rFonts w:cs="Courier New" w:hint="eastAsia"/>
          <w:kern w:val="0"/>
          <w:szCs w:val="20"/>
        </w:rPr>
        <w:t>参数进行</w:t>
      </w:r>
      <w:r w:rsidRPr="00F400F9">
        <w:rPr>
          <w:rFonts w:cs="Courier New"/>
          <w:kern w:val="0"/>
          <w:szCs w:val="20"/>
        </w:rPr>
        <w:t>UTF-8</w:t>
      </w:r>
      <w:r w:rsidRPr="00F400F9">
        <w:rPr>
          <w:rFonts w:cs="Courier New" w:hint="eastAsia"/>
          <w:kern w:val="0"/>
          <w:szCs w:val="20"/>
        </w:rPr>
        <w:t>解码</w:t>
      </w:r>
      <w:r w:rsidRPr="00F400F9">
        <w:rPr>
          <w:rFonts w:cs="Courier New"/>
          <w:kern w:val="0"/>
          <w:szCs w:val="20"/>
        </w:rPr>
        <w:t>,</w:t>
      </w:r>
      <w:r w:rsidRPr="00F400F9">
        <w:rPr>
          <w:rFonts w:cs="Courier New" w:hint="eastAsia"/>
          <w:kern w:val="0"/>
          <w:szCs w:val="20"/>
        </w:rPr>
        <w:t>注意</w:t>
      </w:r>
      <w:r w:rsidRPr="00F400F9">
        <w:rPr>
          <w:rFonts w:cs="Courier New"/>
          <w:kern w:val="0"/>
          <w:szCs w:val="20"/>
        </w:rPr>
        <w:t>:</w:t>
      </w:r>
      <w:r w:rsidRPr="00F400F9">
        <w:rPr>
          <w:rFonts w:cs="Courier New" w:hint="eastAsia"/>
          <w:kern w:val="0"/>
          <w:szCs w:val="20"/>
        </w:rPr>
        <w:t>实际进行</w:t>
      </w:r>
      <w:r w:rsidRPr="00F400F9">
        <w:rPr>
          <w:rFonts w:cs="Courier New"/>
          <w:kern w:val="0"/>
          <w:szCs w:val="20"/>
        </w:rPr>
        <w:t>UTF-8</w:t>
      </w:r>
      <w:r w:rsidRPr="00F400F9">
        <w:rPr>
          <w:rFonts w:cs="Courier New" w:hint="eastAsia"/>
          <w:kern w:val="0"/>
          <w:szCs w:val="20"/>
        </w:rPr>
        <w:t>解码时会使用本地编码，本机为</w:t>
      </w:r>
      <w:r w:rsidRPr="00F400F9">
        <w:rPr>
          <w:rFonts w:cs="Courier New"/>
          <w:kern w:val="0"/>
          <w:szCs w:val="20"/>
        </w:rPr>
        <w:t>GBK</w:t>
      </w:r>
      <w:r w:rsidRPr="00F400F9">
        <w:rPr>
          <w:rFonts w:cs="Courier New" w:hint="eastAsia"/>
          <w:kern w:val="0"/>
          <w:szCs w:val="20"/>
        </w:rPr>
        <w:t>。</w:t>
      </w:r>
      <w:r w:rsidRPr="00F400F9">
        <w:rPr>
          <w:rFonts w:cs="Courier New"/>
          <w:kern w:val="0"/>
          <w:szCs w:val="20"/>
        </w:rPr>
        <w:t xml:space="preserve">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 * </w:t>
      </w:r>
      <w:r w:rsidRPr="00F400F9">
        <w:rPr>
          <w:rFonts w:cs="Courier New" w:hint="eastAsia"/>
          <w:kern w:val="0"/>
          <w:szCs w:val="20"/>
        </w:rPr>
        <w:t>这里使用</w:t>
      </w:r>
      <w:r w:rsidRPr="00F400F9">
        <w:rPr>
          <w:rFonts w:cs="Courier New"/>
          <w:kern w:val="0"/>
          <w:szCs w:val="20"/>
        </w:rPr>
        <w:t>request.setCharacterEncoding</w:t>
      </w:r>
      <w:r w:rsidRPr="00F400F9">
        <w:rPr>
          <w:rFonts w:cs="Courier New" w:hint="eastAsia"/>
          <w:kern w:val="0"/>
          <w:szCs w:val="20"/>
        </w:rPr>
        <w:t>解码无效</w:t>
      </w:r>
      <w:r w:rsidRPr="00F400F9">
        <w:rPr>
          <w:rFonts w:cs="Courier New"/>
          <w:kern w:val="0"/>
          <w:szCs w:val="20"/>
        </w:rPr>
        <w:t xml:space="preserve">.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 * </w:t>
      </w:r>
      <w:r w:rsidRPr="00F400F9">
        <w:rPr>
          <w:rFonts w:cs="Courier New" w:hint="eastAsia"/>
          <w:kern w:val="0"/>
          <w:szCs w:val="20"/>
        </w:rPr>
        <w:t>只有解码了</w:t>
      </w:r>
      <w:r w:rsidRPr="00F400F9">
        <w:rPr>
          <w:rFonts w:cs="Courier New"/>
          <w:kern w:val="0"/>
          <w:szCs w:val="20"/>
        </w:rPr>
        <w:t>getDownloadFile()</w:t>
      </w:r>
      <w:r w:rsidRPr="00F400F9">
        <w:rPr>
          <w:rFonts w:cs="Courier New" w:hint="eastAsia"/>
          <w:kern w:val="0"/>
          <w:szCs w:val="20"/>
        </w:rPr>
        <w:t>方法才能在下载目录下正确找到请求的文件</w:t>
      </w:r>
      <w:r w:rsidRPr="00F400F9">
        <w:rPr>
          <w:rFonts w:cs="Courier New"/>
          <w:kern w:val="0"/>
          <w:szCs w:val="20"/>
        </w:rPr>
        <w:t xml:space="preserve">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 * */  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      fname = new String(fname.getBytes("ISO-8859-1"), "UTF-8");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} catch (Exception e) {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    e.printStackTrace();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}  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this.fileName=fname;  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}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/*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* @getFileName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* </w:t>
      </w:r>
      <w:r w:rsidRPr="00F400F9">
        <w:rPr>
          <w:rFonts w:cs="Courier New" w:hint="eastAsia"/>
          <w:kern w:val="0"/>
          <w:szCs w:val="20"/>
        </w:rPr>
        <w:t>此方法对应的是</w:t>
      </w:r>
      <w:r w:rsidRPr="00F400F9">
        <w:rPr>
          <w:rFonts w:cs="Courier New"/>
          <w:kern w:val="0"/>
          <w:szCs w:val="20"/>
        </w:rPr>
        <w:t>struts.xml</w:t>
      </w:r>
      <w:r w:rsidRPr="00F400F9">
        <w:rPr>
          <w:rFonts w:cs="Courier New" w:hint="eastAsia"/>
          <w:kern w:val="0"/>
          <w:szCs w:val="20"/>
        </w:rPr>
        <w:t>文件中的：</w:t>
      </w:r>
      <w:r w:rsidRPr="00F400F9">
        <w:rPr>
          <w:rFonts w:cs="Courier New"/>
          <w:kern w:val="0"/>
          <w:szCs w:val="20"/>
        </w:rPr>
        <w:t xml:space="preserve">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* &lt;param name="contentDisposition"&gt;attachment;filename="${fileName}"&lt;/param&gt;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* </w:t>
      </w:r>
      <w:r w:rsidRPr="00F400F9">
        <w:rPr>
          <w:rFonts w:cs="Courier New" w:hint="eastAsia"/>
          <w:kern w:val="0"/>
          <w:szCs w:val="20"/>
        </w:rPr>
        <w:t>这个属性设置的是下载工具下载文件时显示的文件名，</w:t>
      </w:r>
      <w:r w:rsidRPr="00F400F9">
        <w:rPr>
          <w:rFonts w:cs="Courier New"/>
          <w:kern w:val="0"/>
          <w:szCs w:val="20"/>
        </w:rPr>
        <w:t xml:space="preserve">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* </w:t>
      </w:r>
      <w:r w:rsidRPr="00F400F9">
        <w:rPr>
          <w:rFonts w:cs="Courier New" w:hint="eastAsia"/>
          <w:kern w:val="0"/>
          <w:szCs w:val="20"/>
        </w:rPr>
        <w:t>要想正确的显示中文文件名，我们需要对</w:t>
      </w:r>
      <w:r w:rsidRPr="00F400F9">
        <w:rPr>
          <w:rFonts w:cs="Courier New"/>
          <w:kern w:val="0"/>
          <w:szCs w:val="20"/>
        </w:rPr>
        <w:t>fileName</w:t>
      </w:r>
      <w:r w:rsidRPr="00F400F9">
        <w:rPr>
          <w:rFonts w:cs="Courier New" w:hint="eastAsia"/>
          <w:kern w:val="0"/>
          <w:szCs w:val="20"/>
        </w:rPr>
        <w:t>再次编码</w:t>
      </w:r>
      <w:r w:rsidRPr="00F400F9">
        <w:rPr>
          <w:rFonts w:cs="Courier New"/>
          <w:kern w:val="0"/>
          <w:szCs w:val="20"/>
        </w:rPr>
        <w:t xml:space="preserve">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* </w:t>
      </w:r>
      <w:r w:rsidRPr="00F400F9">
        <w:rPr>
          <w:rFonts w:cs="Courier New" w:hint="eastAsia"/>
          <w:kern w:val="0"/>
          <w:szCs w:val="20"/>
        </w:rPr>
        <w:t>否则中文名文件将出现乱码，或无法下载的情况</w:t>
      </w:r>
      <w:r w:rsidRPr="00F400F9">
        <w:rPr>
          <w:rFonts w:cs="Courier New"/>
          <w:kern w:val="0"/>
          <w:szCs w:val="20"/>
        </w:rPr>
        <w:t xml:space="preserve">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* */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public String getFileName() throws UnsupportedEncodingException {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 fileName=new String(fileName.getBytes(),"ISO-8859-1");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 return fileName;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}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/* </w:t>
      </w:r>
    </w:p>
    <w:p w:rsidR="00F821D7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400F9">
        <w:rPr>
          <w:rFonts w:cs="Courier New"/>
          <w:kern w:val="0"/>
          <w:szCs w:val="20"/>
        </w:rPr>
        <w:t xml:space="preserve">      * @getDownloa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dFile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* </w:t>
      </w:r>
      <w:r w:rsidRPr="00F400F9">
        <w:rPr>
          <w:rFonts w:cs="Courier New" w:hint="eastAsia"/>
          <w:kern w:val="0"/>
          <w:szCs w:val="20"/>
        </w:rPr>
        <w:t>此方法对应的是</w:t>
      </w:r>
      <w:r w:rsidRPr="00F400F9">
        <w:rPr>
          <w:rFonts w:cs="Courier New"/>
          <w:kern w:val="0"/>
          <w:szCs w:val="20"/>
        </w:rPr>
        <w:t>struts.xml</w:t>
      </w:r>
      <w:r w:rsidRPr="00F400F9">
        <w:rPr>
          <w:rFonts w:cs="Courier New" w:hint="eastAsia"/>
          <w:kern w:val="0"/>
          <w:szCs w:val="20"/>
        </w:rPr>
        <w:t>文件中的：</w:t>
      </w:r>
      <w:r w:rsidRPr="00F400F9">
        <w:rPr>
          <w:rFonts w:cs="Courier New"/>
          <w:kern w:val="0"/>
          <w:szCs w:val="20"/>
        </w:rPr>
        <w:t xml:space="preserve">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* &lt;param name="inputName"&gt;downloadFile&lt;/param&gt;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* </w:t>
      </w:r>
      <w:r w:rsidRPr="00F400F9">
        <w:rPr>
          <w:rFonts w:cs="Courier New" w:hint="eastAsia"/>
          <w:kern w:val="0"/>
          <w:szCs w:val="20"/>
        </w:rPr>
        <w:t>返回下载文件的流，可以参看</w:t>
      </w:r>
      <w:r w:rsidRPr="00F400F9">
        <w:rPr>
          <w:rFonts w:cs="Courier New"/>
          <w:kern w:val="0"/>
          <w:szCs w:val="20"/>
        </w:rPr>
        <w:t>struts2</w:t>
      </w:r>
      <w:r w:rsidRPr="00F400F9">
        <w:rPr>
          <w:rFonts w:cs="Courier New" w:hint="eastAsia"/>
          <w:kern w:val="0"/>
          <w:szCs w:val="20"/>
        </w:rPr>
        <w:t>的源码</w:t>
      </w:r>
      <w:r w:rsidRPr="00F400F9">
        <w:rPr>
          <w:rFonts w:cs="Courier New"/>
          <w:kern w:val="0"/>
          <w:szCs w:val="20"/>
        </w:rPr>
        <w:t xml:space="preserve">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* */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public InputStream getDownloadFile() {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this.setFileName();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return ServletActionContext.getServletContext().getResourceAsStream("/download/file/" + fileName);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}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@Override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public String execute() throws Exception {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 return SUCCESS;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>}</w:t>
      </w:r>
    </w:p>
    <w:p w:rsidR="00F821D7" w:rsidRPr="00F400F9" w:rsidRDefault="00F821D7" w:rsidP="00F400F9">
      <w:pPr>
        <w:pStyle w:val="ListParagraph"/>
        <w:numPr>
          <w:ilvl w:val="0"/>
          <w:numId w:val="16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F400F9">
        <w:rPr>
          <w:rFonts w:ascii="仿宋_GB2312" w:eastAsia="仿宋_GB2312" w:hAnsi="Calibri"/>
          <w:sz w:val="32"/>
          <w:szCs w:val="32"/>
        </w:rPr>
        <w:t xml:space="preserve">struts2 </w:t>
      </w:r>
      <w:r w:rsidRPr="00F400F9">
        <w:rPr>
          <w:rFonts w:ascii="仿宋_GB2312" w:eastAsia="仿宋_GB2312" w:hAnsi="Calibri" w:hint="eastAsia"/>
          <w:sz w:val="32"/>
          <w:szCs w:val="32"/>
        </w:rPr>
        <w:t>配置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&lt;action name="download" class="fileDownLoadAction"&gt;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&lt;result name="success" type="stream"&gt;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  &lt;param name="contentDisposition"&gt;attachment;filename="${fileName}"&lt;/param&gt; 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    &lt;param name="inputName"&gt;downloadFile&lt;/param&gt;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   &lt;/result&gt; </w:t>
      </w:r>
    </w:p>
    <w:p w:rsidR="00F821D7" w:rsidRPr="00F400F9" w:rsidRDefault="00F821D7" w:rsidP="00F400F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400F9">
        <w:rPr>
          <w:rFonts w:cs="Courier New"/>
          <w:kern w:val="0"/>
          <w:szCs w:val="20"/>
        </w:rPr>
        <w:t xml:space="preserve">   &lt;/action&gt;</w:t>
      </w:r>
    </w:p>
    <w:sectPr w:rsidR="00F821D7" w:rsidRPr="00F400F9" w:rsidSect="00F400F9">
      <w:footerReference w:type="default" r:id="rId9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1D7" w:rsidRDefault="00F821D7" w:rsidP="005C5D95">
      <w:r>
        <w:separator/>
      </w:r>
    </w:p>
  </w:endnote>
  <w:endnote w:type="continuationSeparator" w:id="1">
    <w:p w:rsidR="00F821D7" w:rsidRDefault="00F821D7" w:rsidP="005C5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1D7" w:rsidRDefault="00F821D7" w:rsidP="00B40E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21D7" w:rsidRDefault="00F821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1D7" w:rsidRDefault="00F821D7" w:rsidP="00B40E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F821D7" w:rsidRDefault="00F821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1D7" w:rsidRDefault="00F821D7" w:rsidP="005C5D95">
      <w:r>
        <w:separator/>
      </w:r>
    </w:p>
  </w:footnote>
  <w:footnote w:type="continuationSeparator" w:id="1">
    <w:p w:rsidR="00F821D7" w:rsidRDefault="00F821D7" w:rsidP="005C5D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1D7" w:rsidRDefault="00F821D7" w:rsidP="00F400F9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07A963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2F2759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09C7D8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49A6C1E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B33EE8B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F96212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06845C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C34B2B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4608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B92867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091735"/>
    <w:multiLevelType w:val="hybridMultilevel"/>
    <w:tmpl w:val="6A4078AC"/>
    <w:lvl w:ilvl="0" w:tplc="C8AE3952">
      <w:start w:val="1"/>
      <w:numFmt w:val="decimal"/>
      <w:lvlText w:val="%1．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6D74BAA"/>
    <w:multiLevelType w:val="hybridMultilevel"/>
    <w:tmpl w:val="B5C6F114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28C7229F"/>
    <w:multiLevelType w:val="hybridMultilevel"/>
    <w:tmpl w:val="AFAAA078"/>
    <w:lvl w:ilvl="0" w:tplc="0409000F">
      <w:start w:val="1"/>
      <w:numFmt w:val="decimal"/>
      <w:lvlText w:val="%1."/>
      <w:lvlJc w:val="left"/>
      <w:pPr>
        <w:tabs>
          <w:tab w:val="num" w:pos="1500"/>
        </w:tabs>
        <w:ind w:left="15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  <w:rPr>
        <w:rFonts w:cs="Times New Roman"/>
      </w:rPr>
    </w:lvl>
  </w:abstractNum>
  <w:abstractNum w:abstractNumId="13">
    <w:nsid w:val="60DE010B"/>
    <w:multiLevelType w:val="multilevel"/>
    <w:tmpl w:val="B5C6F114"/>
    <w:lvl w:ilvl="0">
      <w:start w:val="8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79A50967"/>
    <w:multiLevelType w:val="multilevel"/>
    <w:tmpl w:val="46800B5A"/>
    <w:lvl w:ilvl="0">
      <w:start w:val="8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1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0"/>
  </w:num>
  <w:num w:numId="15">
    <w:abstractNumId w:val="1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5D95"/>
    <w:rsid w:val="00035564"/>
    <w:rsid w:val="000C0A24"/>
    <w:rsid w:val="0013367A"/>
    <w:rsid w:val="00192731"/>
    <w:rsid w:val="001B7114"/>
    <w:rsid w:val="001E08F3"/>
    <w:rsid w:val="001E4636"/>
    <w:rsid w:val="001F024C"/>
    <w:rsid w:val="00207C0A"/>
    <w:rsid w:val="00216FEA"/>
    <w:rsid w:val="00241EF6"/>
    <w:rsid w:val="002B6A24"/>
    <w:rsid w:val="002D5CCE"/>
    <w:rsid w:val="00303B3B"/>
    <w:rsid w:val="0037139F"/>
    <w:rsid w:val="00380E5B"/>
    <w:rsid w:val="00381AC2"/>
    <w:rsid w:val="00385F43"/>
    <w:rsid w:val="003A18F4"/>
    <w:rsid w:val="003C772E"/>
    <w:rsid w:val="003E38D5"/>
    <w:rsid w:val="00473492"/>
    <w:rsid w:val="00477F53"/>
    <w:rsid w:val="004E038F"/>
    <w:rsid w:val="004F0249"/>
    <w:rsid w:val="004F118F"/>
    <w:rsid w:val="00537C51"/>
    <w:rsid w:val="00545014"/>
    <w:rsid w:val="0055149B"/>
    <w:rsid w:val="005552D3"/>
    <w:rsid w:val="005860E0"/>
    <w:rsid w:val="005C5D95"/>
    <w:rsid w:val="005E0981"/>
    <w:rsid w:val="006010DF"/>
    <w:rsid w:val="00657368"/>
    <w:rsid w:val="006636FF"/>
    <w:rsid w:val="0066680C"/>
    <w:rsid w:val="0067311A"/>
    <w:rsid w:val="00693416"/>
    <w:rsid w:val="006A0BBB"/>
    <w:rsid w:val="006C7E0D"/>
    <w:rsid w:val="006D1AA4"/>
    <w:rsid w:val="0075164D"/>
    <w:rsid w:val="007772EA"/>
    <w:rsid w:val="007A11E6"/>
    <w:rsid w:val="007A79B1"/>
    <w:rsid w:val="007B751F"/>
    <w:rsid w:val="007C1AE0"/>
    <w:rsid w:val="007F62DC"/>
    <w:rsid w:val="0080134F"/>
    <w:rsid w:val="00835375"/>
    <w:rsid w:val="0084287F"/>
    <w:rsid w:val="008A3561"/>
    <w:rsid w:val="008A666E"/>
    <w:rsid w:val="008D4E33"/>
    <w:rsid w:val="008E25E8"/>
    <w:rsid w:val="008E5A1E"/>
    <w:rsid w:val="009373DE"/>
    <w:rsid w:val="009B1432"/>
    <w:rsid w:val="009D44DC"/>
    <w:rsid w:val="009F0916"/>
    <w:rsid w:val="00A74779"/>
    <w:rsid w:val="00AA0EAC"/>
    <w:rsid w:val="00B16E7B"/>
    <w:rsid w:val="00B31F4C"/>
    <w:rsid w:val="00B40EED"/>
    <w:rsid w:val="00B56260"/>
    <w:rsid w:val="00B94559"/>
    <w:rsid w:val="00BD7078"/>
    <w:rsid w:val="00BE1A0A"/>
    <w:rsid w:val="00C156D4"/>
    <w:rsid w:val="00C16A8E"/>
    <w:rsid w:val="00C32BAA"/>
    <w:rsid w:val="00C85A14"/>
    <w:rsid w:val="00CB5621"/>
    <w:rsid w:val="00D01FBC"/>
    <w:rsid w:val="00D40F40"/>
    <w:rsid w:val="00D561FC"/>
    <w:rsid w:val="00D8015D"/>
    <w:rsid w:val="00DA466C"/>
    <w:rsid w:val="00DB6580"/>
    <w:rsid w:val="00DD7A50"/>
    <w:rsid w:val="00E03AA6"/>
    <w:rsid w:val="00E34147"/>
    <w:rsid w:val="00E34962"/>
    <w:rsid w:val="00E424CA"/>
    <w:rsid w:val="00EC5FAE"/>
    <w:rsid w:val="00ED505D"/>
    <w:rsid w:val="00EF5879"/>
    <w:rsid w:val="00F21BEC"/>
    <w:rsid w:val="00F22D12"/>
    <w:rsid w:val="00F400F9"/>
    <w:rsid w:val="00F6379E"/>
    <w:rsid w:val="00F76C30"/>
    <w:rsid w:val="00F821D7"/>
    <w:rsid w:val="00FD58D6"/>
    <w:rsid w:val="00FD7BDC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9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C5D95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5D95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5C5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C5D9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C5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5D95"/>
    <w:rPr>
      <w:rFonts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5C5D95"/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99"/>
    <w:qFormat/>
    <w:rsid w:val="005C5D95"/>
    <w:pPr>
      <w:ind w:firstLineChars="200" w:firstLine="42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  <w:uiPriority w:val="99"/>
    <w:rsid w:val="00F400F9"/>
    <w:rPr>
      <w:rFonts w:cs="Times New Roman"/>
    </w:rPr>
  </w:style>
  <w:style w:type="character" w:styleId="Hyperlink">
    <w:name w:val="Hyperlink"/>
    <w:basedOn w:val="DefaultParagraphFont"/>
    <w:uiPriority w:val="99"/>
    <w:rsid w:val="00F400F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63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6</Pages>
  <Words>520</Words>
  <Characters>2965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xianmujun</dc:creator>
  <cp:keywords/>
  <dc:description/>
  <cp:lastModifiedBy>微软用户</cp:lastModifiedBy>
  <cp:revision>9</cp:revision>
  <dcterms:created xsi:type="dcterms:W3CDTF">2009-07-16T03:02:00Z</dcterms:created>
  <dcterms:modified xsi:type="dcterms:W3CDTF">2009-07-21T03:32:00Z</dcterms:modified>
</cp:coreProperties>
</file>