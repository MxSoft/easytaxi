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406" w:rsidRDefault="00C16406" w:rsidP="00B92D34">
      <w:pPr>
        <w:rPr>
          <w:sz w:val="20"/>
        </w:rPr>
      </w:pPr>
    </w:p>
    <w:p w:rsidR="00C16406" w:rsidRDefault="00C16406" w:rsidP="00B92D34">
      <w:pPr>
        <w:rPr>
          <w:sz w:val="20"/>
        </w:rPr>
      </w:pPr>
    </w:p>
    <w:p w:rsidR="00C16406" w:rsidRDefault="00C16406" w:rsidP="00B92D34">
      <w:pPr>
        <w:spacing w:line="480" w:lineRule="auto"/>
        <w:rPr>
          <w:sz w:val="72"/>
          <w:szCs w:val="72"/>
        </w:rPr>
      </w:pPr>
    </w:p>
    <w:p w:rsidR="00C16406" w:rsidRDefault="00C16406" w:rsidP="00B92D34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C16406" w:rsidRDefault="00C16406" w:rsidP="00B92D34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图片上传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C16406" w:rsidRDefault="00C16406" w:rsidP="00B92D34">
      <w:pPr>
        <w:rPr>
          <w:sz w:val="52"/>
          <w:szCs w:val="52"/>
        </w:rPr>
      </w:pPr>
    </w:p>
    <w:p w:rsidR="00C16406" w:rsidRDefault="00C16406" w:rsidP="00B92D34">
      <w:pPr>
        <w:rPr>
          <w:sz w:val="20"/>
        </w:rPr>
      </w:pPr>
    </w:p>
    <w:p w:rsidR="00C16406" w:rsidRDefault="00C16406" w:rsidP="00B92D34">
      <w:pPr>
        <w:rPr>
          <w:sz w:val="20"/>
        </w:rPr>
      </w:pPr>
    </w:p>
    <w:p w:rsidR="00C16406" w:rsidRDefault="00C16406" w:rsidP="00B92D34">
      <w:pPr>
        <w:rPr>
          <w:sz w:val="20"/>
        </w:rPr>
      </w:pPr>
    </w:p>
    <w:p w:rsidR="00C16406" w:rsidRDefault="00C16406" w:rsidP="00B92D34">
      <w:pPr>
        <w:rPr>
          <w:sz w:val="20"/>
        </w:rPr>
      </w:pPr>
    </w:p>
    <w:p w:rsidR="00C16406" w:rsidRDefault="00C16406" w:rsidP="00B92D34">
      <w:pPr>
        <w:rPr>
          <w:sz w:val="20"/>
        </w:rPr>
      </w:pPr>
    </w:p>
    <w:p w:rsidR="00C16406" w:rsidRDefault="00C16406" w:rsidP="00B92D34">
      <w:pPr>
        <w:rPr>
          <w:sz w:val="20"/>
        </w:rPr>
      </w:pPr>
    </w:p>
    <w:p w:rsidR="00C16406" w:rsidRDefault="00C16406" w:rsidP="00B92D34">
      <w:pPr>
        <w:rPr>
          <w:sz w:val="20"/>
        </w:rPr>
      </w:pPr>
    </w:p>
    <w:p w:rsidR="00C16406" w:rsidRDefault="00C16406" w:rsidP="00B92D34">
      <w:pPr>
        <w:rPr>
          <w:sz w:val="20"/>
        </w:rPr>
      </w:pPr>
    </w:p>
    <w:p w:rsidR="00C16406" w:rsidRDefault="00C16406" w:rsidP="00B92D34">
      <w:pPr>
        <w:rPr>
          <w:sz w:val="20"/>
        </w:rPr>
      </w:pPr>
    </w:p>
    <w:p w:rsidR="00C16406" w:rsidRDefault="00C16406" w:rsidP="00B92D34">
      <w:pPr>
        <w:rPr>
          <w:sz w:val="20"/>
        </w:rPr>
      </w:pPr>
    </w:p>
    <w:p w:rsidR="00C16406" w:rsidRDefault="00C16406" w:rsidP="00B92D34">
      <w:pPr>
        <w:rPr>
          <w:sz w:val="20"/>
        </w:rPr>
      </w:pPr>
    </w:p>
    <w:p w:rsidR="00C16406" w:rsidRDefault="00C16406" w:rsidP="00B92D34">
      <w:pPr>
        <w:rPr>
          <w:sz w:val="20"/>
        </w:rPr>
      </w:pPr>
    </w:p>
    <w:p w:rsidR="00C16406" w:rsidRDefault="00C16406" w:rsidP="00B92D34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85"/>
        <w:gridCol w:w="4394"/>
      </w:tblGrid>
      <w:tr w:rsidR="00C16406" w:rsidTr="00B92D34">
        <w:trPr>
          <w:cantSplit/>
          <w:trHeight w:val="969"/>
        </w:trPr>
        <w:tc>
          <w:tcPr>
            <w:tcW w:w="1985" w:type="dxa"/>
            <w:vAlign w:val="center"/>
          </w:tcPr>
          <w:p w:rsidR="00C16406" w:rsidRDefault="00C16406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C16406" w:rsidRDefault="00C16406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鲜穆军</w:t>
            </w:r>
          </w:p>
        </w:tc>
      </w:tr>
      <w:tr w:rsidR="00C16406" w:rsidTr="00B92D34">
        <w:trPr>
          <w:cantSplit/>
          <w:trHeight w:val="976"/>
        </w:trPr>
        <w:tc>
          <w:tcPr>
            <w:tcW w:w="1985" w:type="dxa"/>
            <w:vAlign w:val="center"/>
          </w:tcPr>
          <w:p w:rsidR="00C16406" w:rsidRDefault="00C16406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C16406" w:rsidRDefault="00C16406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C16406" w:rsidTr="00B92D34">
        <w:trPr>
          <w:cantSplit/>
          <w:trHeight w:val="992"/>
        </w:trPr>
        <w:tc>
          <w:tcPr>
            <w:tcW w:w="1985" w:type="dxa"/>
            <w:vAlign w:val="center"/>
          </w:tcPr>
          <w:p w:rsidR="00C16406" w:rsidRDefault="00C16406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C16406" w:rsidRDefault="00C16406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C16406" w:rsidRDefault="00C16406" w:rsidP="00B92D34">
      <w:pPr>
        <w:rPr>
          <w:rFonts w:ascii="仿宋_GB2312" w:eastAsia="仿宋_GB2312"/>
          <w:sz w:val="20"/>
        </w:rPr>
      </w:pPr>
    </w:p>
    <w:p w:rsidR="00C16406" w:rsidRDefault="00C16406" w:rsidP="00B92D34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/>
          <w:sz w:val="30"/>
          <w:szCs w:val="30"/>
        </w:rPr>
        <w:fldChar w:fldCharType="begin"/>
      </w:r>
      <w:r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>
        <w:rPr>
          <w:rFonts w:ascii="仿宋_GB2312" w:eastAsia="仿宋_GB2312" w:hAnsi="华文中宋" w:hint="eastAsia"/>
          <w:sz w:val="30"/>
          <w:szCs w:val="30"/>
        </w:rPr>
        <w:instrText>年</w:instrText>
      </w:r>
      <w:r>
        <w:rPr>
          <w:rFonts w:ascii="仿宋_GB2312" w:eastAsia="仿宋_GB2312" w:hAnsi="华文中宋"/>
          <w:sz w:val="30"/>
          <w:szCs w:val="30"/>
        </w:rPr>
        <w:instrText>O</w:instrText>
      </w:r>
      <w:r>
        <w:rPr>
          <w:rFonts w:ascii="仿宋_GB2312" w:eastAsia="仿宋_GB2312" w:hAnsi="华文中宋" w:hint="eastAsia"/>
          <w:sz w:val="30"/>
          <w:szCs w:val="30"/>
        </w:rPr>
        <w:instrText>月</w:instrText>
      </w:r>
      <w:r>
        <w:rPr>
          <w:rFonts w:ascii="仿宋_GB2312" w:eastAsia="仿宋_GB2312" w:hAnsi="华文中宋"/>
          <w:sz w:val="30"/>
          <w:szCs w:val="30"/>
        </w:rPr>
        <w:instrText>A</w:instrText>
      </w:r>
      <w:r>
        <w:rPr>
          <w:rFonts w:ascii="仿宋_GB2312" w:eastAsia="仿宋_GB2312" w:hAnsi="华文中宋" w:hint="eastAsia"/>
          <w:sz w:val="30"/>
          <w:szCs w:val="30"/>
        </w:rPr>
        <w:instrText>日</w:instrText>
      </w:r>
      <w:r>
        <w:rPr>
          <w:rFonts w:ascii="仿宋_GB2312" w:eastAsia="仿宋_GB2312" w:hAnsi="华文中宋"/>
          <w:sz w:val="30"/>
          <w:szCs w:val="30"/>
        </w:rPr>
        <w:instrText xml:space="preserve">" </w:instrText>
      </w:r>
      <w:r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九年七月二十一日</w:t>
      </w:r>
      <w:r>
        <w:rPr>
          <w:rFonts w:ascii="仿宋_GB2312" w:eastAsia="仿宋_GB2312" w:hAnsi="华文中宋"/>
          <w:sz w:val="30"/>
          <w:szCs w:val="30"/>
        </w:rPr>
        <w:fldChar w:fldCharType="end"/>
      </w:r>
    </w:p>
    <w:p w:rsidR="00C16406" w:rsidRDefault="00C16406" w:rsidP="00B92D34">
      <w:pPr>
        <w:rPr>
          <w:rFonts w:ascii="华文中宋" w:eastAsia="华文中宋" w:hAnsi="华文中宋"/>
          <w:sz w:val="20"/>
        </w:rPr>
      </w:pPr>
    </w:p>
    <w:p w:rsidR="00C16406" w:rsidRDefault="00C16406" w:rsidP="00B92D34">
      <w:pPr>
        <w:widowControl/>
        <w:jc w:val="left"/>
        <w:rPr>
          <w:sz w:val="24"/>
          <w:szCs w:val="24"/>
        </w:rPr>
        <w:sectPr w:rsidR="00C16406" w:rsidSect="00C8574A">
          <w:footerReference w:type="even" r:id="rId7"/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C16406" w:rsidRDefault="00C16406" w:rsidP="00B92D3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1559"/>
        <w:gridCol w:w="850"/>
        <w:gridCol w:w="5097"/>
      </w:tblGrid>
      <w:tr w:rsidR="00C16406" w:rsidTr="00B92D3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16406" w:rsidRDefault="00C16406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16406" w:rsidRDefault="00C16406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16406" w:rsidRDefault="00C16406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C16406" w:rsidTr="00B92D3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 w:rsidP="00236BC0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鲜穆军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C16406" w:rsidTr="00B92D3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C16406" w:rsidTr="00B92D3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C16406" w:rsidTr="00B92D3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C16406" w:rsidTr="00B92D3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C16406" w:rsidTr="00B92D3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C16406" w:rsidTr="00B92D3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C16406" w:rsidTr="00B92D3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C16406" w:rsidTr="00B92D3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C16406" w:rsidTr="00B92D3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16406" w:rsidRDefault="00C16406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C16406" w:rsidRDefault="00C16406" w:rsidP="00B92D34">
      <w:pPr>
        <w:rPr>
          <w:sz w:val="20"/>
        </w:rPr>
      </w:pPr>
    </w:p>
    <w:p w:rsidR="00C16406" w:rsidRDefault="00C16406" w:rsidP="00B92D34">
      <w:pPr>
        <w:widowControl/>
        <w:jc w:val="left"/>
        <w:rPr>
          <w:kern w:val="0"/>
          <w:sz w:val="20"/>
        </w:rPr>
        <w:sectPr w:rsidR="00C16406" w:rsidSect="00C8574A">
          <w:headerReference w:type="default" r:id="rId8"/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C16406" w:rsidRDefault="00C16406" w:rsidP="00B92D3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录</w:t>
      </w:r>
    </w:p>
    <w:p w:rsidR="00C16406" w:rsidRDefault="00C16406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938482" w:history="1">
        <w:r w:rsidRPr="00903F1B">
          <w:rPr>
            <w:rStyle w:val="Hyperlink"/>
            <w:noProof/>
          </w:rPr>
          <w:t>1</w:t>
        </w:r>
        <w:r w:rsidRPr="00903F1B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6406" w:rsidRDefault="00C16406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483" w:history="1">
        <w:r w:rsidRPr="00903F1B">
          <w:rPr>
            <w:rStyle w:val="Hyperlink"/>
            <w:noProof/>
          </w:rPr>
          <w:t>2</w:t>
        </w:r>
        <w:r w:rsidRPr="00903F1B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6406" w:rsidRDefault="00C16406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484" w:history="1">
        <w:r w:rsidRPr="00903F1B">
          <w:rPr>
            <w:rStyle w:val="Hyperlink"/>
            <w:noProof/>
          </w:rPr>
          <w:t>3</w:t>
        </w:r>
        <w:r w:rsidRPr="00903F1B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6406" w:rsidRDefault="00C16406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485" w:history="1">
        <w:r w:rsidRPr="00903F1B">
          <w:rPr>
            <w:rStyle w:val="Hyperlink"/>
            <w:noProof/>
          </w:rPr>
          <w:t>4</w:t>
        </w:r>
        <w:r w:rsidRPr="00903F1B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6406" w:rsidRDefault="00C16406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486" w:history="1">
        <w:r w:rsidRPr="00903F1B">
          <w:rPr>
            <w:rStyle w:val="Hyperlink"/>
            <w:noProof/>
          </w:rPr>
          <w:t>5</w:t>
        </w:r>
        <w:r w:rsidRPr="00903F1B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6406" w:rsidRDefault="00C16406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487" w:history="1">
        <w:r w:rsidRPr="00903F1B">
          <w:rPr>
            <w:rStyle w:val="Hyperlink"/>
            <w:noProof/>
          </w:rPr>
          <w:t>6</w:t>
        </w:r>
        <w:r w:rsidRPr="00903F1B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_Toc235938487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6406" w:rsidRDefault="00C16406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488" w:history="1">
        <w:r w:rsidRPr="00903F1B">
          <w:rPr>
            <w:rStyle w:val="Hyperlink"/>
            <w:noProof/>
          </w:rPr>
          <w:t>7</w:t>
        </w:r>
        <w:r w:rsidRPr="00903F1B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_Toc235938488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6406" w:rsidRDefault="00C16406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489" w:history="1">
        <w:r w:rsidRPr="00903F1B">
          <w:rPr>
            <w:rStyle w:val="Hyperlink"/>
            <w:noProof/>
          </w:rPr>
          <w:t>8</w:t>
        </w:r>
        <w:r w:rsidRPr="00903F1B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_Toc235938489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6406" w:rsidRDefault="00C16406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938490" w:history="1">
        <w:r w:rsidRPr="00903F1B">
          <w:rPr>
            <w:rStyle w:val="Hyperlink"/>
            <w:noProof/>
          </w:rPr>
          <w:t>9</w:t>
        </w:r>
        <w:r w:rsidRPr="00903F1B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_Toc235938490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6406" w:rsidRDefault="00C16406" w:rsidP="00B92D34">
      <w:pPr>
        <w:rPr>
          <w:sz w:val="20"/>
        </w:rPr>
      </w:pPr>
      <w:r>
        <w:rPr>
          <w:szCs w:val="21"/>
        </w:rPr>
        <w:fldChar w:fldCharType="end"/>
      </w:r>
    </w:p>
    <w:p w:rsidR="00C16406" w:rsidRDefault="00C16406" w:rsidP="00B92D34">
      <w:pPr>
        <w:widowControl/>
        <w:jc w:val="left"/>
        <w:rPr>
          <w:kern w:val="0"/>
          <w:sz w:val="20"/>
        </w:rPr>
        <w:sectPr w:rsidR="00C16406" w:rsidSect="00C8574A">
          <w:pgSz w:w="11906" w:h="16838" w:code="9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C16406" w:rsidRDefault="00C16406" w:rsidP="00B92D34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938482"/>
      <w:r>
        <w:t>1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C16406" w:rsidRDefault="00C16406" w:rsidP="00C8574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图片上传工具使用说明。</w:t>
      </w:r>
    </w:p>
    <w:p w:rsidR="00C16406" w:rsidRDefault="00C16406" w:rsidP="00B92D34">
      <w:pPr>
        <w:pStyle w:val="Heading1"/>
        <w:rPr>
          <w:sz w:val="32"/>
          <w:szCs w:val="32"/>
        </w:rPr>
      </w:pPr>
      <w:bookmarkStart w:id="3" w:name="_Toc235938483"/>
      <w:bookmarkStart w:id="4" w:name="_Toc223768642"/>
      <w:r>
        <w:t>2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C16406" w:rsidRDefault="00C16406" w:rsidP="00C8574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名称：图片上传</w:t>
      </w:r>
    </w:p>
    <w:p w:rsidR="00C16406" w:rsidRDefault="00C16406" w:rsidP="00C8574A">
      <w:pPr>
        <w:ind w:firstLineChars="200" w:firstLine="31680"/>
        <w:rPr>
          <w:rFonts w:ascii="宋体" w:cs="宋体"/>
          <w:b/>
          <w:bCs/>
          <w:color w:val="92D050"/>
          <w:kern w:val="0"/>
          <w:sz w:val="2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C16406" w:rsidRDefault="00C16406" w:rsidP="00B92D34">
      <w:pPr>
        <w:pStyle w:val="Heading1"/>
        <w:rPr>
          <w:sz w:val="32"/>
          <w:szCs w:val="32"/>
        </w:rPr>
      </w:pPr>
      <w:bookmarkStart w:id="5" w:name="_Toc235938484"/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C16406" w:rsidRDefault="00C16406" w:rsidP="00C8574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或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页面的表单或表格中，使用</w:t>
      </w:r>
      <w:r>
        <w:rPr>
          <w:rFonts w:ascii="仿宋_GB2312" w:eastAsia="仿宋_GB2312"/>
          <w:sz w:val="32"/>
          <w:szCs w:val="32"/>
        </w:rPr>
        <w:t>struts2</w:t>
      </w:r>
      <w:r>
        <w:rPr>
          <w:rFonts w:ascii="仿宋_GB2312" w:eastAsia="仿宋_GB2312" w:hint="eastAsia"/>
          <w:sz w:val="32"/>
          <w:szCs w:val="32"/>
        </w:rPr>
        <w:t>标签技术。</w:t>
      </w:r>
    </w:p>
    <w:p w:rsidR="00C16406" w:rsidRDefault="00C16406" w:rsidP="00B92D34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938485"/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C16406" w:rsidRDefault="00C16406" w:rsidP="00EA1CAB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技术的浏览器环境。</w:t>
      </w:r>
    </w:p>
    <w:p w:rsidR="00C16406" w:rsidRDefault="00C16406" w:rsidP="00B92D34">
      <w:pPr>
        <w:pStyle w:val="Heading1"/>
        <w:rPr>
          <w:sz w:val="32"/>
          <w:szCs w:val="32"/>
        </w:rPr>
      </w:pPr>
      <w:bookmarkStart w:id="11" w:name="_Toc235938486"/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C16406" w:rsidRDefault="00C16406" w:rsidP="00C8574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本地所选择的图片文件。</w:t>
      </w:r>
    </w:p>
    <w:p w:rsidR="00C16406" w:rsidRDefault="00C16406" w:rsidP="00B92D34">
      <w:pPr>
        <w:pStyle w:val="Heading1"/>
        <w:rPr>
          <w:sz w:val="32"/>
          <w:szCs w:val="32"/>
        </w:rPr>
      </w:pPr>
      <w:bookmarkStart w:id="12" w:name="_Toc235938487"/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、输出结果</w:t>
      </w:r>
      <w:bookmarkEnd w:id="12"/>
    </w:p>
    <w:p w:rsidR="00C16406" w:rsidRDefault="00C16406" w:rsidP="00C8574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C16406" w:rsidRDefault="00C16406" w:rsidP="00C8574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在页面上做一个限制大小的预览，最后上传到服务器相应目录</w:t>
      </w:r>
    </w:p>
    <w:p w:rsidR="00C16406" w:rsidRDefault="00C16406" w:rsidP="00B92D34">
      <w:pPr>
        <w:pStyle w:val="Heading1"/>
        <w:rPr>
          <w:sz w:val="32"/>
          <w:szCs w:val="32"/>
        </w:rPr>
      </w:pPr>
      <w:bookmarkStart w:id="13" w:name="_Toc235938488"/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、涉及的其它工具</w:t>
      </w:r>
      <w:bookmarkEnd w:id="13"/>
    </w:p>
    <w:p w:rsidR="00C16406" w:rsidRDefault="00C16406" w:rsidP="00C8574A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文件上传。</w:t>
      </w:r>
    </w:p>
    <w:p w:rsidR="00C16406" w:rsidRDefault="00C16406" w:rsidP="00B92D34">
      <w:pPr>
        <w:pStyle w:val="Heading1"/>
        <w:rPr>
          <w:sz w:val="32"/>
          <w:szCs w:val="32"/>
        </w:rPr>
      </w:pPr>
      <w:bookmarkStart w:id="14" w:name="_Toc235938489"/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、使用说明</w:t>
      </w:r>
      <w:bookmarkEnd w:id="14"/>
    </w:p>
    <w:p w:rsidR="00C16406" w:rsidRPr="00C8574A" w:rsidRDefault="00C16406" w:rsidP="00C8574A">
      <w:pPr>
        <w:pStyle w:val="ListParagraph"/>
        <w:numPr>
          <w:ilvl w:val="1"/>
          <w:numId w:val="1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C8574A">
        <w:rPr>
          <w:rFonts w:ascii="仿宋_GB2312" w:eastAsia="仿宋_GB2312" w:hAnsi="Calibri" w:hint="eastAsia"/>
          <w:sz w:val="32"/>
          <w:szCs w:val="32"/>
        </w:rPr>
        <w:t>编写图片上传的页面</w:t>
      </w:r>
    </w:p>
    <w:p w:rsidR="00C16406" w:rsidRPr="00C8574A" w:rsidRDefault="00C16406" w:rsidP="00C8574A">
      <w:pPr>
        <w:pStyle w:val="ListParagraph"/>
        <w:numPr>
          <w:ilvl w:val="1"/>
          <w:numId w:val="1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C8574A">
        <w:rPr>
          <w:rFonts w:ascii="仿宋_GB2312" w:eastAsia="仿宋_GB2312" w:hAnsi="Calibri" w:hint="eastAsia"/>
          <w:sz w:val="32"/>
          <w:szCs w:val="32"/>
        </w:rPr>
        <w:t>上传事宜用文件上传的方法</w:t>
      </w:r>
    </w:p>
    <w:p w:rsidR="00C16406" w:rsidRDefault="00C16406" w:rsidP="00B92D34">
      <w:pPr>
        <w:pStyle w:val="Heading1"/>
        <w:rPr>
          <w:sz w:val="32"/>
          <w:szCs w:val="32"/>
        </w:rPr>
      </w:pPr>
      <w:bookmarkStart w:id="15" w:name="_Toc235938490"/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、使用示例</w:t>
      </w:r>
      <w:bookmarkEnd w:id="15"/>
    </w:p>
    <w:p w:rsidR="00C16406" w:rsidRPr="00C8574A" w:rsidRDefault="00C16406" w:rsidP="00C8574A">
      <w:pPr>
        <w:pStyle w:val="ListParagraph"/>
        <w:numPr>
          <w:ilvl w:val="0"/>
          <w:numId w:val="19"/>
        </w:numPr>
        <w:tabs>
          <w:tab w:val="clear" w:pos="1500"/>
          <w:tab w:val="num" w:pos="1080"/>
        </w:tabs>
        <w:ind w:left="1080" w:firstLineChars="0"/>
        <w:rPr>
          <w:rFonts w:ascii="仿宋_GB2312" w:eastAsia="仿宋_GB2312" w:hAnsi="Calibri"/>
          <w:sz w:val="32"/>
          <w:szCs w:val="32"/>
        </w:rPr>
      </w:pPr>
      <w:r w:rsidRPr="00C8574A">
        <w:rPr>
          <w:rFonts w:ascii="仿宋_GB2312" w:eastAsia="仿宋_GB2312" w:hAnsi="Calibri" w:hint="eastAsia"/>
          <w:sz w:val="32"/>
          <w:szCs w:val="32"/>
        </w:rPr>
        <w:t>图片上传页面上多了个预览。并可以限制大小</w:t>
      </w:r>
    </w:p>
    <w:p w:rsidR="00C16406" w:rsidRPr="003E1656" w:rsidRDefault="00C16406" w:rsidP="003E1656">
      <w:pPr>
        <w:pStyle w:val="ListParagraph"/>
        <w:autoSpaceDE w:val="0"/>
        <w:autoSpaceDN w:val="0"/>
        <w:adjustRightInd w:val="0"/>
        <w:ind w:left="1860" w:firstLineChars="0" w:firstLine="0"/>
        <w:jc w:val="left"/>
        <w:rPr>
          <w:rFonts w:ascii="Courier New" w:hAnsi="Courier New" w:cs="Courier New"/>
          <w:kern w:val="0"/>
          <w:sz w:val="20"/>
        </w:rPr>
      </w:pPr>
      <w:r w:rsidRPr="003E1656">
        <w:rPr>
          <w:rFonts w:ascii="Courier New" w:hAnsi="Courier New" w:cs="Courier New"/>
          <w:color w:val="008080"/>
          <w:kern w:val="0"/>
          <w:sz w:val="20"/>
        </w:rPr>
        <w:t>&lt;</w:t>
      </w:r>
      <w:r w:rsidRPr="003E1656">
        <w:rPr>
          <w:rFonts w:ascii="Courier New" w:hAnsi="Courier New" w:cs="Courier New"/>
          <w:color w:val="3F7F7F"/>
          <w:kern w:val="0"/>
          <w:sz w:val="20"/>
        </w:rPr>
        <w:t>div</w:t>
      </w:r>
      <w:r w:rsidRPr="003E1656">
        <w:rPr>
          <w:rFonts w:ascii="Courier New" w:hAnsi="Courier New" w:cs="Courier New"/>
          <w:color w:val="008080"/>
          <w:kern w:val="0"/>
          <w:sz w:val="20"/>
        </w:rPr>
        <w:t>&gt;</w:t>
      </w:r>
      <w:r w:rsidRPr="003E1656">
        <w:rPr>
          <w:rFonts w:ascii="Courier New" w:hAnsi="Courier New" w:cs="Courier New" w:hint="eastAsia"/>
          <w:color w:val="000000"/>
          <w:kern w:val="0"/>
          <w:sz w:val="20"/>
        </w:rPr>
        <w:t>图片预览：</w:t>
      </w:r>
    </w:p>
    <w:p w:rsidR="00C16406" w:rsidRPr="00C8574A" w:rsidRDefault="00C16406" w:rsidP="00C8574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8574A">
        <w:rPr>
          <w:rFonts w:cs="Courier New"/>
          <w:kern w:val="0"/>
          <w:szCs w:val="20"/>
        </w:rPr>
        <w:t xml:space="preserve">            &lt;img id="yu" src="" height="60" width="80" border="0" style="display: none" &gt;&lt;/div&gt; &lt;s:file name="file" id="tu" &gt;&lt;/s:file&gt;&lt;button onclick="a();"&gt;</w:t>
      </w:r>
      <w:r w:rsidRPr="00C8574A">
        <w:rPr>
          <w:rFonts w:cs="Courier New" w:hint="eastAsia"/>
          <w:kern w:val="0"/>
          <w:szCs w:val="20"/>
        </w:rPr>
        <w:t>预览图片</w:t>
      </w:r>
      <w:r w:rsidRPr="00C8574A">
        <w:rPr>
          <w:rFonts w:cs="Courier New"/>
          <w:kern w:val="0"/>
          <w:szCs w:val="20"/>
        </w:rPr>
        <w:t>&lt;/button&gt;&lt;br&gt;</w:t>
      </w:r>
    </w:p>
    <w:p w:rsidR="00C16406" w:rsidRPr="00C8574A" w:rsidRDefault="00C16406" w:rsidP="00C8574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C16406" w:rsidRPr="00C8574A" w:rsidRDefault="00C16406" w:rsidP="00C8574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8574A">
        <w:rPr>
          <w:rFonts w:cs="Courier New"/>
          <w:kern w:val="0"/>
          <w:szCs w:val="20"/>
        </w:rPr>
        <w:t>&lt;script type="text/javascript"&gt;</w:t>
      </w:r>
    </w:p>
    <w:p w:rsidR="00C16406" w:rsidRPr="00C8574A" w:rsidRDefault="00C16406" w:rsidP="00C8574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8574A">
        <w:rPr>
          <w:rFonts w:cs="Courier New"/>
          <w:kern w:val="0"/>
          <w:szCs w:val="20"/>
        </w:rPr>
        <w:t xml:space="preserve">    function a(){</w:t>
      </w:r>
    </w:p>
    <w:p w:rsidR="00C16406" w:rsidRPr="00C8574A" w:rsidRDefault="00C16406" w:rsidP="00C8574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8574A">
        <w:rPr>
          <w:rFonts w:cs="Courier New"/>
          <w:kern w:val="0"/>
          <w:szCs w:val="20"/>
        </w:rPr>
        <w:t xml:space="preserve">    if(document.getElementById("tu").value!=""){</w:t>
      </w:r>
    </w:p>
    <w:p w:rsidR="00C16406" w:rsidRPr="00C8574A" w:rsidRDefault="00C16406" w:rsidP="00C8574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8574A">
        <w:rPr>
          <w:rFonts w:cs="Courier New"/>
          <w:kern w:val="0"/>
          <w:szCs w:val="20"/>
        </w:rPr>
        <w:t xml:space="preserve">    document.getElementById("yu").style.display = "block";</w:t>
      </w:r>
    </w:p>
    <w:p w:rsidR="00C16406" w:rsidRPr="00C8574A" w:rsidRDefault="00C16406" w:rsidP="00C8574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8574A">
        <w:rPr>
          <w:rFonts w:cs="Courier New"/>
          <w:kern w:val="0"/>
          <w:szCs w:val="20"/>
        </w:rPr>
        <w:t xml:space="preserve">    document.getElementById("yu").src=document.getElementById("tu").value;}</w:t>
      </w:r>
    </w:p>
    <w:p w:rsidR="00C16406" w:rsidRPr="00C8574A" w:rsidRDefault="00C16406" w:rsidP="00C8574A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8574A">
        <w:rPr>
          <w:rFonts w:cs="Courier New"/>
          <w:kern w:val="0"/>
          <w:szCs w:val="20"/>
        </w:rPr>
        <w:t>&lt;/script&gt;</w:t>
      </w:r>
    </w:p>
    <w:p w:rsidR="00C16406" w:rsidRPr="00C8574A" w:rsidRDefault="00C16406" w:rsidP="00C8574A">
      <w:pPr>
        <w:numPr>
          <w:ilvl w:val="0"/>
          <w:numId w:val="19"/>
        </w:numPr>
        <w:tabs>
          <w:tab w:val="clear" w:pos="1500"/>
          <w:tab w:val="num" w:pos="1080"/>
        </w:tabs>
        <w:autoSpaceDE w:val="0"/>
        <w:autoSpaceDN w:val="0"/>
        <w:adjustRightInd w:val="0"/>
        <w:ind w:left="1080"/>
        <w:jc w:val="left"/>
        <w:rPr>
          <w:rFonts w:ascii="仿宋_GB2312" w:eastAsia="仿宋_GB2312"/>
          <w:sz w:val="32"/>
          <w:szCs w:val="32"/>
        </w:rPr>
      </w:pPr>
      <w:r w:rsidRPr="00C8574A">
        <w:rPr>
          <w:rFonts w:ascii="仿宋_GB2312" w:eastAsia="仿宋_GB2312" w:hint="eastAsia"/>
          <w:sz w:val="32"/>
          <w:szCs w:val="32"/>
        </w:rPr>
        <w:t>上传用文件上传的方式，放到服务器专门的图片文件夹下，以便管理</w:t>
      </w:r>
      <w:r w:rsidRPr="00C8574A">
        <w:rPr>
          <w:rFonts w:ascii="仿宋_GB2312" w:eastAsia="仿宋_GB2312"/>
          <w:sz w:val="32"/>
          <w:szCs w:val="32"/>
        </w:rPr>
        <w:t>!</w:t>
      </w:r>
    </w:p>
    <w:sectPr w:rsidR="00C16406" w:rsidRPr="00C8574A" w:rsidSect="00C8574A">
      <w:footerReference w:type="default" r:id="rId9"/>
      <w:pgSz w:w="11906" w:h="16838" w:code="9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406" w:rsidRDefault="00C16406" w:rsidP="00B92D34">
      <w:r>
        <w:separator/>
      </w:r>
    </w:p>
  </w:endnote>
  <w:endnote w:type="continuationSeparator" w:id="1">
    <w:p w:rsidR="00C16406" w:rsidRDefault="00C16406" w:rsidP="00B92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406" w:rsidRDefault="00C16406" w:rsidP="00B40E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6406" w:rsidRDefault="00C164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406" w:rsidRDefault="00C16406" w:rsidP="00B40E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16406" w:rsidRDefault="00C164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406" w:rsidRDefault="00C16406" w:rsidP="00B92D34">
      <w:r>
        <w:separator/>
      </w:r>
    </w:p>
  </w:footnote>
  <w:footnote w:type="continuationSeparator" w:id="1">
    <w:p w:rsidR="00C16406" w:rsidRDefault="00C16406" w:rsidP="00B92D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406" w:rsidRDefault="00C16406" w:rsidP="00C8574A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2482EF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7EE87D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D56A39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2F786A2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9930462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3D42AD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EBAE04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956607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32C5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7D80F9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091735"/>
    <w:multiLevelType w:val="hybridMultilevel"/>
    <w:tmpl w:val="6A4078AC"/>
    <w:lvl w:ilvl="0" w:tplc="C8AE3952">
      <w:start w:val="1"/>
      <w:numFmt w:val="decimal"/>
      <w:lvlText w:val="%1．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0E5330DF"/>
    <w:multiLevelType w:val="multilevel"/>
    <w:tmpl w:val="369EC784"/>
    <w:lvl w:ilvl="0">
      <w:start w:val="1"/>
      <w:numFmt w:val="decimal"/>
      <w:lvlText w:val="%1．"/>
      <w:lvlJc w:val="left"/>
      <w:pPr>
        <w:ind w:left="186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9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2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6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0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5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920" w:hanging="420"/>
      </w:pPr>
      <w:rPr>
        <w:rFonts w:cs="Times New Roman"/>
      </w:rPr>
    </w:lvl>
  </w:abstractNum>
  <w:abstractNum w:abstractNumId="12">
    <w:nsid w:val="12ED3675"/>
    <w:multiLevelType w:val="hybridMultilevel"/>
    <w:tmpl w:val="E3BC5D96"/>
    <w:lvl w:ilvl="0" w:tplc="0409000F">
      <w:start w:val="1"/>
      <w:numFmt w:val="decimal"/>
      <w:lvlText w:val="%1."/>
      <w:lvlJc w:val="left"/>
      <w:pPr>
        <w:tabs>
          <w:tab w:val="num" w:pos="1500"/>
        </w:tabs>
        <w:ind w:left="15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  <w:rPr>
        <w:rFonts w:cs="Times New Roman"/>
      </w:rPr>
    </w:lvl>
  </w:abstractNum>
  <w:abstractNum w:abstractNumId="13">
    <w:nsid w:val="147C1742"/>
    <w:multiLevelType w:val="multilevel"/>
    <w:tmpl w:val="E3BC5D96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  <w:rPr>
        <w:rFonts w:cs="Times New Roman"/>
      </w:rPr>
    </w:lvl>
  </w:abstractNum>
  <w:abstractNum w:abstractNumId="14">
    <w:nsid w:val="1DA87A7B"/>
    <w:multiLevelType w:val="multilevel"/>
    <w:tmpl w:val="46800B5A"/>
    <w:lvl w:ilvl="0">
      <w:start w:val="8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3BE5773"/>
    <w:multiLevelType w:val="hybridMultilevel"/>
    <w:tmpl w:val="369EC784"/>
    <w:lvl w:ilvl="0" w:tplc="E7065638">
      <w:start w:val="1"/>
      <w:numFmt w:val="decimal"/>
      <w:lvlText w:val="%1．"/>
      <w:lvlJc w:val="left"/>
      <w:pPr>
        <w:ind w:left="18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  <w:rPr>
        <w:rFonts w:cs="Times New Roman"/>
      </w:rPr>
    </w:lvl>
  </w:abstractNum>
  <w:abstractNum w:abstractNumId="16">
    <w:nsid w:val="26D74BAA"/>
    <w:multiLevelType w:val="hybridMultilevel"/>
    <w:tmpl w:val="303E1AA2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7779358A"/>
    <w:multiLevelType w:val="hybridMultilevel"/>
    <w:tmpl w:val="5AB2DA06"/>
    <w:lvl w:ilvl="0" w:tplc="0409000F">
      <w:start w:val="1"/>
      <w:numFmt w:val="decimal"/>
      <w:lvlText w:val="%1."/>
      <w:lvlJc w:val="left"/>
      <w:pPr>
        <w:tabs>
          <w:tab w:val="num" w:pos="1500"/>
        </w:tabs>
        <w:ind w:left="15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  <w:rPr>
        <w:rFonts w:cs="Times New Roman"/>
      </w:rPr>
    </w:lvl>
  </w:abstractNum>
  <w:num w:numId="1">
    <w:abstractNumId w:val="16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2D34"/>
    <w:rsid w:val="00035564"/>
    <w:rsid w:val="000871E9"/>
    <w:rsid w:val="000C0A24"/>
    <w:rsid w:val="0013367A"/>
    <w:rsid w:val="00192731"/>
    <w:rsid w:val="001B7114"/>
    <w:rsid w:val="001E08F3"/>
    <w:rsid w:val="001E4636"/>
    <w:rsid w:val="00207C0A"/>
    <w:rsid w:val="00216FEA"/>
    <w:rsid w:val="00236BC0"/>
    <w:rsid w:val="00241EF6"/>
    <w:rsid w:val="002B6A24"/>
    <w:rsid w:val="002D5CCE"/>
    <w:rsid w:val="00303B3B"/>
    <w:rsid w:val="0037139F"/>
    <w:rsid w:val="00380E5B"/>
    <w:rsid w:val="00381AC2"/>
    <w:rsid w:val="00385F43"/>
    <w:rsid w:val="003C772E"/>
    <w:rsid w:val="003E1656"/>
    <w:rsid w:val="003E38D5"/>
    <w:rsid w:val="00473492"/>
    <w:rsid w:val="00477F53"/>
    <w:rsid w:val="004E038F"/>
    <w:rsid w:val="004F118F"/>
    <w:rsid w:val="00545014"/>
    <w:rsid w:val="0055149B"/>
    <w:rsid w:val="005552D3"/>
    <w:rsid w:val="005860E0"/>
    <w:rsid w:val="005E0981"/>
    <w:rsid w:val="006010DF"/>
    <w:rsid w:val="00657368"/>
    <w:rsid w:val="006636FF"/>
    <w:rsid w:val="0066680C"/>
    <w:rsid w:val="00682ED7"/>
    <w:rsid w:val="00684A89"/>
    <w:rsid w:val="00693416"/>
    <w:rsid w:val="006A0BBB"/>
    <w:rsid w:val="006C7E0D"/>
    <w:rsid w:val="006D199E"/>
    <w:rsid w:val="006D1AA4"/>
    <w:rsid w:val="0076340E"/>
    <w:rsid w:val="007A11E6"/>
    <w:rsid w:val="007A79B1"/>
    <w:rsid w:val="007B751F"/>
    <w:rsid w:val="007C1AE0"/>
    <w:rsid w:val="007F62DC"/>
    <w:rsid w:val="00835375"/>
    <w:rsid w:val="0084287F"/>
    <w:rsid w:val="008A3561"/>
    <w:rsid w:val="008A666E"/>
    <w:rsid w:val="008E25E8"/>
    <w:rsid w:val="00903F1B"/>
    <w:rsid w:val="009373DE"/>
    <w:rsid w:val="009B1432"/>
    <w:rsid w:val="009D44DC"/>
    <w:rsid w:val="009E288B"/>
    <w:rsid w:val="009F0916"/>
    <w:rsid w:val="00A56BD6"/>
    <w:rsid w:val="00A74779"/>
    <w:rsid w:val="00AA0EAC"/>
    <w:rsid w:val="00B16E7B"/>
    <w:rsid w:val="00B1795E"/>
    <w:rsid w:val="00B31F4C"/>
    <w:rsid w:val="00B40EED"/>
    <w:rsid w:val="00B56260"/>
    <w:rsid w:val="00B92D34"/>
    <w:rsid w:val="00B94559"/>
    <w:rsid w:val="00BD7078"/>
    <w:rsid w:val="00BE1A0A"/>
    <w:rsid w:val="00C156D4"/>
    <w:rsid w:val="00C16406"/>
    <w:rsid w:val="00C16A8E"/>
    <w:rsid w:val="00C32BAA"/>
    <w:rsid w:val="00C8574A"/>
    <w:rsid w:val="00CB5621"/>
    <w:rsid w:val="00D40F40"/>
    <w:rsid w:val="00D561FC"/>
    <w:rsid w:val="00D8015D"/>
    <w:rsid w:val="00DA466C"/>
    <w:rsid w:val="00DB6580"/>
    <w:rsid w:val="00DE2F50"/>
    <w:rsid w:val="00E03AA6"/>
    <w:rsid w:val="00E34962"/>
    <w:rsid w:val="00E424CA"/>
    <w:rsid w:val="00EA1CAB"/>
    <w:rsid w:val="00EF5879"/>
    <w:rsid w:val="00F21BEC"/>
    <w:rsid w:val="00F22D12"/>
    <w:rsid w:val="00F6379E"/>
    <w:rsid w:val="00FD58D6"/>
    <w:rsid w:val="00FF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D3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92D34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2D34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B92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92D3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92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92D34"/>
    <w:rPr>
      <w:rFonts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B92D34"/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99"/>
    <w:qFormat/>
    <w:rsid w:val="00B92D34"/>
    <w:pPr>
      <w:ind w:firstLineChars="200" w:firstLine="42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  <w:uiPriority w:val="99"/>
    <w:rsid w:val="00C8574A"/>
    <w:rPr>
      <w:rFonts w:cs="Times New Roman"/>
    </w:rPr>
  </w:style>
  <w:style w:type="character" w:styleId="Hyperlink">
    <w:name w:val="Hyperlink"/>
    <w:basedOn w:val="DefaultParagraphFont"/>
    <w:uiPriority w:val="99"/>
    <w:rsid w:val="00C8574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02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5</Pages>
  <Words>239</Words>
  <Characters>1366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xianmujun</dc:creator>
  <cp:keywords/>
  <dc:description/>
  <cp:lastModifiedBy>微软用户</cp:lastModifiedBy>
  <cp:revision>8</cp:revision>
  <dcterms:created xsi:type="dcterms:W3CDTF">2009-07-16T01:22:00Z</dcterms:created>
  <dcterms:modified xsi:type="dcterms:W3CDTF">2009-07-21T03:19:00Z</dcterms:modified>
</cp:coreProperties>
</file>