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51" w:rsidRPr="000F355E" w:rsidRDefault="00BE4351" w:rsidP="00995F6B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BE4351" w:rsidRPr="00F73438" w:rsidRDefault="00BE4351" w:rsidP="00995F6B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 w:rsidRPr="001C6858">
        <w:rPr>
          <w:rFonts w:ascii="华文中宋" w:eastAsia="华文中宋" w:hAnsi="华文中宋"/>
          <w:b/>
          <w:sz w:val="56"/>
          <w:szCs w:val="56"/>
        </w:rPr>
        <w:t>FRAME</w:t>
      </w:r>
      <w:r w:rsidRPr="001C6858">
        <w:rPr>
          <w:rFonts w:ascii="华文中宋" w:eastAsia="华文中宋" w:hAnsi="华文中宋" w:hint="eastAsia"/>
          <w:b/>
          <w:sz w:val="56"/>
          <w:szCs w:val="56"/>
        </w:rPr>
        <w:t>页面之间的跳转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BE4351" w:rsidRPr="00E218C2" w:rsidRDefault="00BE4351" w:rsidP="00995F6B">
      <w:pPr>
        <w:rPr>
          <w:sz w:val="52"/>
          <w:szCs w:val="52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3D741A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BE4351" w:rsidRPr="005704A2" w:rsidTr="00A515C5">
        <w:trPr>
          <w:cantSplit/>
          <w:trHeight w:val="969"/>
        </w:trPr>
        <w:tc>
          <w:tcPr>
            <w:tcW w:w="1985" w:type="dxa"/>
            <w:vAlign w:val="center"/>
          </w:tcPr>
          <w:p w:rsidR="00BE4351" w:rsidRPr="00CA3262" w:rsidRDefault="00BE4351" w:rsidP="00A515C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BE4351" w:rsidRPr="00CA3262" w:rsidRDefault="00BE4351" w:rsidP="00A515C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BE4351" w:rsidRPr="005704A2" w:rsidTr="00A515C5">
        <w:trPr>
          <w:cantSplit/>
          <w:trHeight w:val="976"/>
        </w:trPr>
        <w:tc>
          <w:tcPr>
            <w:tcW w:w="1985" w:type="dxa"/>
            <w:vAlign w:val="center"/>
          </w:tcPr>
          <w:p w:rsidR="00BE4351" w:rsidRPr="00CA3262" w:rsidRDefault="00BE4351" w:rsidP="00A515C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BE4351" w:rsidRPr="00CA3262" w:rsidRDefault="00BE4351" w:rsidP="00A515C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BE4351" w:rsidRPr="005704A2" w:rsidTr="00A515C5">
        <w:trPr>
          <w:cantSplit/>
          <w:trHeight w:val="992"/>
        </w:trPr>
        <w:tc>
          <w:tcPr>
            <w:tcW w:w="1985" w:type="dxa"/>
            <w:vAlign w:val="center"/>
          </w:tcPr>
          <w:p w:rsidR="00BE4351" w:rsidRPr="00CA3262" w:rsidRDefault="00BE4351" w:rsidP="00A515C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BE4351" w:rsidRPr="00CA3262" w:rsidRDefault="00BE4351" w:rsidP="00A515C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BE4351" w:rsidRPr="005704A2" w:rsidRDefault="00BE4351" w:rsidP="00995F6B">
      <w:pPr>
        <w:rPr>
          <w:rFonts w:ascii="仿宋_GB2312" w:eastAsia="仿宋_GB2312"/>
          <w:sz w:val="20"/>
        </w:rPr>
      </w:pPr>
    </w:p>
    <w:p w:rsidR="00BE4351" w:rsidRPr="00D617C1" w:rsidRDefault="00BE4351" w:rsidP="00995F6B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九年七月十六日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BE4351" w:rsidRPr="00B73056" w:rsidRDefault="00BE4351" w:rsidP="00995F6B">
      <w:pPr>
        <w:rPr>
          <w:rFonts w:ascii="华文中宋" w:eastAsia="华文中宋" w:hAnsi="华文中宋"/>
          <w:sz w:val="20"/>
        </w:rPr>
      </w:pPr>
    </w:p>
    <w:p w:rsidR="00BE4351" w:rsidRDefault="00BE4351" w:rsidP="00995F6B">
      <w:pPr>
        <w:widowControl/>
        <w:jc w:val="left"/>
        <w:rPr>
          <w:sz w:val="24"/>
          <w:szCs w:val="24"/>
        </w:rPr>
        <w:sectPr w:rsidR="00BE4351" w:rsidSect="00D01CED">
          <w:footerReference w:type="even" r:id="rId7"/>
          <w:pgSz w:w="11906" w:h="16838"/>
          <w:pgMar w:top="2155" w:right="1474" w:bottom="1474" w:left="1474" w:header="851" w:footer="992" w:gutter="0"/>
          <w:cols w:space="425"/>
          <w:docGrid w:type="linesAndChars" w:linePitch="312"/>
        </w:sectPr>
      </w:pPr>
    </w:p>
    <w:p w:rsidR="00BE4351" w:rsidRPr="00B22472" w:rsidRDefault="00BE4351" w:rsidP="00995F6B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1C685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E4351" w:rsidRPr="0022442D" w:rsidTr="00A515C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E4351" w:rsidRPr="0022442D" w:rsidRDefault="00BE4351" w:rsidP="00A515C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BE4351" w:rsidRPr="0022442D" w:rsidRDefault="00BE4351" w:rsidP="00995F6B">
      <w:pPr>
        <w:rPr>
          <w:sz w:val="20"/>
        </w:rPr>
      </w:pPr>
    </w:p>
    <w:p w:rsidR="00BE4351" w:rsidRPr="0022442D" w:rsidRDefault="00BE4351" w:rsidP="00995F6B">
      <w:pPr>
        <w:rPr>
          <w:sz w:val="20"/>
        </w:rPr>
        <w:sectPr w:rsidR="00BE4351" w:rsidRPr="0022442D" w:rsidSect="00D01CED">
          <w:headerReference w:type="default" r:id="rId8"/>
          <w:pgSz w:w="11906" w:h="16838"/>
          <w:pgMar w:top="2155" w:right="1474" w:bottom="1474" w:left="1474" w:header="851" w:footer="992" w:gutter="0"/>
          <w:cols w:space="425"/>
          <w:docGrid w:type="linesAndChars" w:linePitch="312"/>
        </w:sectPr>
      </w:pPr>
    </w:p>
    <w:p w:rsidR="00BE4351" w:rsidRPr="00EC32E3" w:rsidRDefault="00BE4351" w:rsidP="00995F6B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BE4351" w:rsidRDefault="00BE4351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99952" w:history="1">
        <w:r w:rsidRPr="000B377F">
          <w:rPr>
            <w:rStyle w:val="Hyperlink"/>
            <w:noProof/>
          </w:rPr>
          <w:t>1</w:t>
        </w:r>
        <w:r w:rsidRPr="000B377F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_Toc235499952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351" w:rsidRDefault="00BE435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99953" w:history="1">
        <w:r w:rsidRPr="000B377F">
          <w:rPr>
            <w:rStyle w:val="Hyperlink"/>
            <w:noProof/>
          </w:rPr>
          <w:t>2</w:t>
        </w:r>
        <w:r w:rsidRPr="000B377F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_Toc235499953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351" w:rsidRDefault="00BE435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99954" w:history="1">
        <w:r w:rsidRPr="000B377F">
          <w:rPr>
            <w:rStyle w:val="Hyperlink"/>
            <w:noProof/>
          </w:rPr>
          <w:t>3</w:t>
        </w:r>
        <w:r w:rsidRPr="000B377F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_Toc235499954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351" w:rsidRDefault="00BE435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99955" w:history="1">
        <w:r w:rsidRPr="000B377F">
          <w:rPr>
            <w:rStyle w:val="Hyperlink"/>
            <w:noProof/>
          </w:rPr>
          <w:t>4</w:t>
        </w:r>
        <w:r w:rsidRPr="000B377F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_Toc235499955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351" w:rsidRDefault="00BE435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99956" w:history="1">
        <w:r w:rsidRPr="000B377F">
          <w:rPr>
            <w:rStyle w:val="Hyperlink"/>
            <w:noProof/>
          </w:rPr>
          <w:t>5</w:t>
        </w:r>
        <w:r w:rsidRPr="000B377F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_Toc235499956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351" w:rsidRDefault="00BE435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99957" w:history="1">
        <w:r w:rsidRPr="000B377F">
          <w:rPr>
            <w:rStyle w:val="Hyperlink"/>
            <w:noProof/>
          </w:rPr>
          <w:t>6</w:t>
        </w:r>
        <w:r w:rsidRPr="000B377F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_Toc235499957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351" w:rsidRDefault="00BE435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99958" w:history="1">
        <w:r w:rsidRPr="000B377F">
          <w:rPr>
            <w:rStyle w:val="Hyperlink"/>
            <w:noProof/>
          </w:rPr>
          <w:t>7</w:t>
        </w:r>
        <w:r w:rsidRPr="000B377F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_Toc235499958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351" w:rsidRDefault="00BE4351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99959" w:history="1">
        <w:r w:rsidRPr="000B377F">
          <w:rPr>
            <w:rStyle w:val="Hyperlink"/>
            <w:noProof/>
          </w:rPr>
          <w:t>8</w:t>
        </w:r>
        <w:r w:rsidRPr="000B377F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_Toc235499959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E4351" w:rsidRPr="0022442D" w:rsidRDefault="00BE4351" w:rsidP="00995F6B">
      <w:pPr>
        <w:rPr>
          <w:sz w:val="20"/>
        </w:rPr>
        <w:sectPr w:rsidR="00BE4351" w:rsidRPr="0022442D" w:rsidSect="00D01CED">
          <w:pgSz w:w="11906" w:h="16838"/>
          <w:pgMar w:top="2155" w:right="1474" w:bottom="1474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BE4351" w:rsidRPr="00D21C31" w:rsidRDefault="00BE4351" w:rsidP="00995F6B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499952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BE4351" w:rsidRPr="00D21C31" w:rsidRDefault="00BE4351" w:rsidP="00D01CE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实现组合页面的显示和隐藏。。</w:t>
      </w:r>
    </w:p>
    <w:p w:rsidR="00BE4351" w:rsidRPr="00D21C31" w:rsidRDefault="00BE4351" w:rsidP="00995F6B">
      <w:pPr>
        <w:pStyle w:val="Heading1"/>
        <w:rPr>
          <w:sz w:val="32"/>
          <w:szCs w:val="32"/>
        </w:rPr>
      </w:pPr>
      <w:bookmarkStart w:id="3" w:name="_Toc235499953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BE4351" w:rsidRDefault="00BE4351" w:rsidP="00D01CE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 w:rsidRPr="003D741A">
        <w:rPr>
          <w:rFonts w:ascii="仿宋_GB2312" w:eastAsia="仿宋_GB2312" w:hint="eastAsia"/>
          <w:sz w:val="32"/>
          <w:szCs w:val="32"/>
        </w:rPr>
        <w:t>组合页面显示和隐藏</w:t>
      </w:r>
    </w:p>
    <w:p w:rsidR="00BE4351" w:rsidRPr="00D21C31" w:rsidRDefault="00BE4351" w:rsidP="00D01CE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BE4351" w:rsidRPr="00D21C31" w:rsidRDefault="00BE4351" w:rsidP="00995F6B">
      <w:pPr>
        <w:pStyle w:val="Heading1"/>
        <w:rPr>
          <w:sz w:val="32"/>
          <w:szCs w:val="32"/>
        </w:rPr>
      </w:pPr>
      <w:bookmarkStart w:id="5" w:name="_Toc235499954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BE4351" w:rsidRPr="00D21C31" w:rsidRDefault="00BE4351" w:rsidP="00D01CE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等环境中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BE4351" w:rsidRPr="00D21C31" w:rsidRDefault="00BE4351" w:rsidP="00995F6B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499955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BE4351" w:rsidRPr="00D21C31" w:rsidRDefault="00BE4351" w:rsidP="00451193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BE4351" w:rsidRPr="00D21C31" w:rsidRDefault="00BE4351" w:rsidP="00995F6B">
      <w:pPr>
        <w:pStyle w:val="Heading1"/>
        <w:rPr>
          <w:sz w:val="32"/>
          <w:szCs w:val="32"/>
        </w:rPr>
      </w:pPr>
      <w:bookmarkStart w:id="11" w:name="_Toc235499956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BE4351" w:rsidRPr="00C66BC5" w:rsidRDefault="00BE4351" w:rsidP="00D01CE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BE4351" w:rsidRPr="00D21C31" w:rsidRDefault="00BE4351" w:rsidP="00995F6B">
      <w:pPr>
        <w:pStyle w:val="Heading1"/>
        <w:rPr>
          <w:sz w:val="32"/>
          <w:szCs w:val="32"/>
        </w:rPr>
      </w:pPr>
      <w:bookmarkStart w:id="12" w:name="_Toc235499957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BE4351" w:rsidRPr="00C66BC5" w:rsidRDefault="00BE4351" w:rsidP="00D01CE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BE4351" w:rsidRPr="00D21C31" w:rsidRDefault="00BE4351" w:rsidP="00995F6B">
      <w:pPr>
        <w:pStyle w:val="Heading1"/>
        <w:rPr>
          <w:sz w:val="32"/>
          <w:szCs w:val="32"/>
        </w:rPr>
      </w:pPr>
      <w:bookmarkStart w:id="13" w:name="_Toc235499958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BE4351" w:rsidRPr="00D21C31" w:rsidRDefault="00BE4351" w:rsidP="00D01CE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</w:p>
    <w:p w:rsidR="00BE4351" w:rsidRPr="00D21C31" w:rsidRDefault="00BE4351" w:rsidP="00995F6B">
      <w:pPr>
        <w:pStyle w:val="Heading1"/>
        <w:rPr>
          <w:sz w:val="32"/>
          <w:szCs w:val="32"/>
        </w:rPr>
      </w:pPr>
      <w:bookmarkStart w:id="14" w:name="_Toc235499959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BE4351" w:rsidRPr="00C14D3B" w:rsidRDefault="00BE4351" w:rsidP="00C14D3B">
      <w:pPr>
        <w:numPr>
          <w:ilvl w:val="0"/>
          <w:numId w:val="11"/>
        </w:numPr>
        <w:tabs>
          <w:tab w:val="clear" w:pos="420"/>
          <w:tab w:val="num" w:pos="1260"/>
        </w:tabs>
        <w:autoSpaceDE w:val="0"/>
        <w:autoSpaceDN w:val="0"/>
        <w:adjustRightInd w:val="0"/>
        <w:ind w:left="1260" w:hanging="540"/>
        <w:jc w:val="left"/>
        <w:rPr>
          <w:rFonts w:ascii="仿宋_GB2312" w:eastAsia="仿宋_GB2312"/>
          <w:sz w:val="32"/>
          <w:szCs w:val="32"/>
        </w:rPr>
      </w:pPr>
      <w:r w:rsidRPr="00C14D3B">
        <w:rPr>
          <w:rFonts w:ascii="仿宋_GB2312" w:eastAsia="仿宋_GB2312" w:hint="eastAsia"/>
          <w:sz w:val="32"/>
          <w:szCs w:val="32"/>
        </w:rPr>
        <w:t>在父页面</w:t>
      </w:r>
      <w:r w:rsidRPr="00C14D3B">
        <w:rPr>
          <w:rFonts w:ascii="仿宋_GB2312" w:eastAsia="仿宋_GB2312"/>
          <w:sz w:val="32"/>
          <w:szCs w:val="32"/>
        </w:rPr>
        <w:t>n.html</w:t>
      </w:r>
      <w:r w:rsidRPr="00C14D3B">
        <w:rPr>
          <w:rFonts w:ascii="仿宋_GB2312" w:eastAsia="仿宋_GB2312" w:hint="eastAsia"/>
          <w:sz w:val="32"/>
          <w:szCs w:val="32"/>
        </w:rPr>
        <w:t>的</w:t>
      </w:r>
      <w:r w:rsidRPr="00C14D3B">
        <w:rPr>
          <w:rFonts w:ascii="仿宋_GB2312" w:eastAsia="仿宋_GB2312"/>
          <w:sz w:val="32"/>
          <w:szCs w:val="32"/>
        </w:rPr>
        <w:t>&lt;head&gt;</w:t>
      </w:r>
      <w:r w:rsidRPr="00C14D3B">
        <w:rPr>
          <w:rFonts w:ascii="仿宋_GB2312" w:eastAsia="仿宋_GB2312" w:hint="eastAsia"/>
          <w:sz w:val="32"/>
          <w:szCs w:val="32"/>
        </w:rPr>
        <w:t>的</w:t>
      </w:r>
      <w:r w:rsidRPr="00C14D3B">
        <w:rPr>
          <w:rFonts w:ascii="仿宋_GB2312" w:eastAsia="仿宋_GB2312"/>
          <w:sz w:val="32"/>
          <w:szCs w:val="32"/>
        </w:rPr>
        <w:t>&lt;head&gt;</w:t>
      </w:r>
      <w:r w:rsidRPr="00C14D3B">
        <w:rPr>
          <w:rFonts w:ascii="仿宋_GB2312" w:eastAsia="仿宋_GB2312" w:hint="eastAsia"/>
          <w:sz w:val="32"/>
          <w:szCs w:val="32"/>
        </w:rPr>
        <w:t>标签中加入</w:t>
      </w:r>
      <w:r w:rsidRPr="00C14D3B">
        <w:rPr>
          <w:rFonts w:ascii="仿宋_GB2312" w:eastAsia="仿宋_GB2312"/>
          <w:sz w:val="32"/>
          <w:szCs w:val="32"/>
        </w:rPr>
        <w:t>selmenu()</w:t>
      </w:r>
      <w:r w:rsidRPr="00C14D3B">
        <w:rPr>
          <w:rFonts w:ascii="仿宋_GB2312" w:eastAsia="仿宋_GB2312" w:hint="eastAsia"/>
          <w:sz w:val="32"/>
          <w:szCs w:val="32"/>
        </w:rPr>
        <w:t>以供子页面调用</w:t>
      </w:r>
    </w:p>
    <w:p w:rsidR="00BE4351" w:rsidRPr="00D21C31" w:rsidRDefault="00BE4351" w:rsidP="00C14D3B">
      <w:pPr>
        <w:numPr>
          <w:ilvl w:val="0"/>
          <w:numId w:val="11"/>
        </w:numPr>
        <w:tabs>
          <w:tab w:val="clear" w:pos="420"/>
          <w:tab w:val="num" w:pos="1260"/>
        </w:tabs>
        <w:spacing w:line="580" w:lineRule="exact"/>
        <w:ind w:left="1260" w:hanging="540"/>
        <w:rPr>
          <w:rFonts w:ascii="仿宋_GB2312" w:eastAsia="仿宋_GB2312"/>
          <w:sz w:val="32"/>
          <w:szCs w:val="32"/>
        </w:rPr>
      </w:pPr>
      <w:r w:rsidRPr="00C14D3B">
        <w:rPr>
          <w:rFonts w:ascii="仿宋_GB2312" w:eastAsia="仿宋_GB2312" w:hint="eastAsia"/>
          <w:sz w:val="32"/>
          <w:szCs w:val="32"/>
        </w:rPr>
        <w:t>在子页面</w:t>
      </w:r>
      <w:r w:rsidRPr="00C14D3B">
        <w:rPr>
          <w:rFonts w:ascii="仿宋_GB2312" w:eastAsia="仿宋_GB2312"/>
          <w:sz w:val="32"/>
          <w:szCs w:val="32"/>
        </w:rPr>
        <w:t>left.html</w:t>
      </w:r>
      <w:r w:rsidRPr="00C14D3B">
        <w:rPr>
          <w:rFonts w:ascii="仿宋_GB2312" w:eastAsia="仿宋_GB2312" w:hint="eastAsia"/>
          <w:sz w:val="32"/>
          <w:szCs w:val="32"/>
        </w:rPr>
        <w:t>的</w:t>
      </w:r>
      <w:r w:rsidRPr="00C14D3B">
        <w:rPr>
          <w:rFonts w:ascii="仿宋_GB2312" w:eastAsia="仿宋_GB2312"/>
          <w:sz w:val="32"/>
          <w:szCs w:val="32"/>
        </w:rPr>
        <w:t>&lt;head&gt;</w:t>
      </w:r>
      <w:r w:rsidRPr="00C14D3B">
        <w:rPr>
          <w:rFonts w:ascii="仿宋_GB2312" w:eastAsia="仿宋_GB2312" w:hint="eastAsia"/>
          <w:sz w:val="32"/>
          <w:szCs w:val="32"/>
        </w:rPr>
        <w:t>标签中加入</w:t>
      </w:r>
      <w:r w:rsidRPr="00C14D3B">
        <w:rPr>
          <w:rFonts w:ascii="仿宋_GB2312" w:eastAsia="仿宋_GB2312"/>
          <w:sz w:val="32"/>
          <w:szCs w:val="32"/>
        </w:rPr>
        <w:t>MM_onclick()</w:t>
      </w:r>
      <w:r w:rsidRPr="00C14D3B">
        <w:rPr>
          <w:rFonts w:ascii="仿宋_GB2312" w:eastAsia="仿宋_GB2312" w:hint="eastAsia"/>
          <w:sz w:val="32"/>
          <w:szCs w:val="32"/>
        </w:rPr>
        <w:t>方法来调用父页面的</w:t>
      </w:r>
      <w:r w:rsidRPr="00C14D3B">
        <w:rPr>
          <w:rFonts w:ascii="仿宋_GB2312" w:eastAsia="仿宋_GB2312"/>
          <w:sz w:val="32"/>
          <w:szCs w:val="32"/>
        </w:rPr>
        <w:t>selmenu()</w:t>
      </w:r>
      <w:r w:rsidRPr="00C14D3B">
        <w:rPr>
          <w:rFonts w:ascii="仿宋_GB2312" w:eastAsia="仿宋_GB2312" w:hint="eastAsia"/>
          <w:sz w:val="32"/>
          <w:szCs w:val="32"/>
        </w:rPr>
        <w:t>方法</w:t>
      </w:r>
    </w:p>
    <w:p w:rsidR="00BE4351" w:rsidRDefault="00BE4351">
      <w:pPr>
        <w:rPr>
          <w:b/>
          <w:sz w:val="32"/>
          <w:szCs w:val="32"/>
        </w:rPr>
      </w:pPr>
      <w:r w:rsidRPr="00995F6B">
        <w:rPr>
          <w:b/>
          <w:sz w:val="32"/>
          <w:szCs w:val="32"/>
        </w:rPr>
        <w:t>9</w:t>
      </w:r>
      <w:r w:rsidRPr="00995F6B">
        <w:rPr>
          <w:rFonts w:hint="eastAsia"/>
          <w:b/>
          <w:sz w:val="32"/>
          <w:szCs w:val="32"/>
        </w:rPr>
        <w:t>、使用示例</w:t>
      </w:r>
    </w:p>
    <w:p w:rsidR="00BE4351" w:rsidRPr="00C14D3B" w:rsidRDefault="00BE4351" w:rsidP="00C14D3B">
      <w:pPr>
        <w:numPr>
          <w:ilvl w:val="0"/>
          <w:numId w:val="13"/>
        </w:numPr>
        <w:tabs>
          <w:tab w:val="clear" w:pos="420"/>
          <w:tab w:val="num" w:pos="1260"/>
        </w:tabs>
        <w:autoSpaceDE w:val="0"/>
        <w:autoSpaceDN w:val="0"/>
        <w:adjustRightInd w:val="0"/>
        <w:ind w:left="1260" w:hanging="540"/>
        <w:jc w:val="left"/>
        <w:rPr>
          <w:rFonts w:ascii="仿宋_GB2312" w:eastAsia="仿宋_GB2312"/>
          <w:sz w:val="32"/>
          <w:szCs w:val="32"/>
        </w:rPr>
      </w:pPr>
      <w:r w:rsidRPr="00C14D3B">
        <w:rPr>
          <w:rFonts w:ascii="仿宋_GB2312" w:eastAsia="仿宋_GB2312" w:hint="eastAsia"/>
          <w:sz w:val="32"/>
          <w:szCs w:val="32"/>
        </w:rPr>
        <w:t>在父页面</w:t>
      </w:r>
      <w:r w:rsidRPr="00C14D3B">
        <w:rPr>
          <w:rFonts w:ascii="仿宋_GB2312" w:eastAsia="仿宋_GB2312"/>
          <w:sz w:val="32"/>
          <w:szCs w:val="32"/>
        </w:rPr>
        <w:t>n.html</w:t>
      </w:r>
      <w:r w:rsidRPr="00C14D3B">
        <w:rPr>
          <w:rFonts w:ascii="仿宋_GB2312" w:eastAsia="仿宋_GB2312" w:hint="eastAsia"/>
          <w:sz w:val="32"/>
          <w:szCs w:val="32"/>
        </w:rPr>
        <w:t>的</w:t>
      </w:r>
      <w:r w:rsidRPr="00C14D3B">
        <w:rPr>
          <w:rFonts w:ascii="仿宋_GB2312" w:eastAsia="仿宋_GB2312"/>
          <w:sz w:val="32"/>
          <w:szCs w:val="32"/>
        </w:rPr>
        <w:t>&lt;head&gt;</w:t>
      </w:r>
      <w:r w:rsidRPr="00C14D3B">
        <w:rPr>
          <w:rFonts w:ascii="仿宋_GB2312" w:eastAsia="仿宋_GB2312" w:hint="eastAsia"/>
          <w:sz w:val="32"/>
          <w:szCs w:val="32"/>
        </w:rPr>
        <w:t>的</w:t>
      </w:r>
      <w:r w:rsidRPr="00C14D3B">
        <w:rPr>
          <w:rFonts w:ascii="仿宋_GB2312" w:eastAsia="仿宋_GB2312"/>
          <w:sz w:val="32"/>
          <w:szCs w:val="32"/>
        </w:rPr>
        <w:t>&lt;head&gt;</w:t>
      </w:r>
      <w:r w:rsidRPr="00C14D3B">
        <w:rPr>
          <w:rFonts w:ascii="仿宋_GB2312" w:eastAsia="仿宋_GB2312" w:hint="eastAsia"/>
          <w:sz w:val="32"/>
          <w:szCs w:val="32"/>
        </w:rPr>
        <w:t>标签中加入</w:t>
      </w:r>
      <w:r w:rsidRPr="00C14D3B">
        <w:rPr>
          <w:rFonts w:ascii="仿宋_GB2312" w:eastAsia="仿宋_GB2312"/>
          <w:sz w:val="32"/>
          <w:szCs w:val="32"/>
        </w:rPr>
        <w:t>selmenu()</w:t>
      </w:r>
      <w:r w:rsidRPr="00C14D3B">
        <w:rPr>
          <w:rFonts w:ascii="仿宋_GB2312" w:eastAsia="仿宋_GB2312" w:hint="eastAsia"/>
          <w:sz w:val="32"/>
          <w:szCs w:val="32"/>
        </w:rPr>
        <w:t>以供子页面调用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&lt;head&gt;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……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&lt;script type="text/javascript"&gt;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ab/>
        <w:t>function MM_onclick(menuNodeId){//</w:t>
      </w:r>
      <w:r w:rsidRPr="00C14D3B">
        <w:rPr>
          <w:rFonts w:cs="Courier New" w:hint="eastAsia"/>
          <w:kern w:val="0"/>
          <w:szCs w:val="20"/>
        </w:rPr>
        <w:t>调用父页面的</w:t>
      </w:r>
      <w:r w:rsidRPr="00C14D3B">
        <w:rPr>
          <w:rFonts w:cs="Courier New"/>
          <w:kern w:val="0"/>
          <w:szCs w:val="20"/>
        </w:rPr>
        <w:t>selmenu</w:t>
      </w:r>
      <w:r w:rsidRPr="00C14D3B">
        <w:rPr>
          <w:rFonts w:cs="Courier New" w:hint="eastAsia"/>
          <w:kern w:val="0"/>
          <w:szCs w:val="20"/>
        </w:rPr>
        <w:t>方法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ab/>
      </w:r>
      <w:r w:rsidRPr="00C14D3B">
        <w:rPr>
          <w:rFonts w:cs="Courier New"/>
          <w:kern w:val="0"/>
          <w:szCs w:val="20"/>
        </w:rPr>
        <w:tab/>
        <w:t>parent.selmenu(menuNodeId);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ab/>
        <w:t>}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&lt;/script&gt;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……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&lt;/head&gt;</w:t>
      </w:r>
    </w:p>
    <w:p w:rsidR="00BE4351" w:rsidRPr="00C14D3B" w:rsidRDefault="00BE4351" w:rsidP="00C14D3B">
      <w:pPr>
        <w:numPr>
          <w:ilvl w:val="0"/>
          <w:numId w:val="13"/>
        </w:numPr>
        <w:tabs>
          <w:tab w:val="clear" w:pos="420"/>
          <w:tab w:val="num" w:pos="1260"/>
        </w:tabs>
        <w:spacing w:line="580" w:lineRule="exact"/>
        <w:ind w:left="1260" w:hanging="540"/>
        <w:rPr>
          <w:rFonts w:ascii="仿宋_GB2312" w:eastAsia="仿宋_GB2312"/>
          <w:sz w:val="32"/>
          <w:szCs w:val="32"/>
        </w:rPr>
      </w:pPr>
      <w:r w:rsidRPr="00C14D3B">
        <w:rPr>
          <w:rFonts w:ascii="仿宋_GB2312" w:eastAsia="仿宋_GB2312" w:hint="eastAsia"/>
          <w:sz w:val="32"/>
          <w:szCs w:val="32"/>
        </w:rPr>
        <w:t>在子页面</w:t>
      </w:r>
      <w:r w:rsidRPr="00C14D3B">
        <w:rPr>
          <w:rFonts w:ascii="仿宋_GB2312" w:eastAsia="仿宋_GB2312"/>
          <w:sz w:val="32"/>
          <w:szCs w:val="32"/>
        </w:rPr>
        <w:t>left.html</w:t>
      </w:r>
      <w:r w:rsidRPr="00C14D3B">
        <w:rPr>
          <w:rFonts w:ascii="仿宋_GB2312" w:eastAsia="仿宋_GB2312" w:hint="eastAsia"/>
          <w:sz w:val="32"/>
          <w:szCs w:val="32"/>
        </w:rPr>
        <w:t>的</w:t>
      </w:r>
      <w:r w:rsidRPr="00C14D3B">
        <w:rPr>
          <w:rFonts w:ascii="仿宋_GB2312" w:eastAsia="仿宋_GB2312"/>
          <w:sz w:val="32"/>
          <w:szCs w:val="32"/>
        </w:rPr>
        <w:t>&lt;head&gt;</w:t>
      </w:r>
      <w:r w:rsidRPr="00C14D3B">
        <w:rPr>
          <w:rFonts w:ascii="仿宋_GB2312" w:eastAsia="仿宋_GB2312" w:hint="eastAsia"/>
          <w:sz w:val="32"/>
          <w:szCs w:val="32"/>
        </w:rPr>
        <w:t>标签中加入</w:t>
      </w:r>
      <w:r w:rsidRPr="00C14D3B">
        <w:rPr>
          <w:rFonts w:ascii="仿宋_GB2312" w:eastAsia="仿宋_GB2312"/>
          <w:sz w:val="32"/>
          <w:szCs w:val="32"/>
        </w:rPr>
        <w:t>MM_onclick()</w:t>
      </w:r>
      <w:r w:rsidRPr="00C14D3B">
        <w:rPr>
          <w:rFonts w:ascii="仿宋_GB2312" w:eastAsia="仿宋_GB2312" w:hint="eastAsia"/>
          <w:sz w:val="32"/>
          <w:szCs w:val="32"/>
        </w:rPr>
        <w:t>方法来调用父页面的</w:t>
      </w:r>
      <w:r w:rsidRPr="00C14D3B">
        <w:rPr>
          <w:rFonts w:ascii="仿宋_GB2312" w:eastAsia="仿宋_GB2312"/>
          <w:sz w:val="32"/>
          <w:szCs w:val="32"/>
        </w:rPr>
        <w:t>selmenu()</w:t>
      </w:r>
      <w:r w:rsidRPr="00C14D3B">
        <w:rPr>
          <w:rFonts w:ascii="仿宋_GB2312" w:eastAsia="仿宋_GB2312" w:hint="eastAsia"/>
          <w:sz w:val="32"/>
          <w:szCs w:val="32"/>
        </w:rPr>
        <w:t>方法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&lt;head&gt;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……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&lt;script type="text/javascript"&gt;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ab/>
        <w:t>function MM_onclick(menuNodeId){//</w:t>
      </w:r>
      <w:r w:rsidRPr="00C14D3B">
        <w:rPr>
          <w:rFonts w:cs="Courier New" w:hint="eastAsia"/>
          <w:kern w:val="0"/>
          <w:szCs w:val="20"/>
        </w:rPr>
        <w:t>调用父页面的</w:t>
      </w:r>
      <w:r w:rsidRPr="00C14D3B">
        <w:rPr>
          <w:rFonts w:cs="Courier New"/>
          <w:kern w:val="0"/>
          <w:szCs w:val="20"/>
        </w:rPr>
        <w:t>selmenu</w:t>
      </w:r>
      <w:r w:rsidRPr="00C14D3B">
        <w:rPr>
          <w:rFonts w:cs="Courier New" w:hint="eastAsia"/>
          <w:kern w:val="0"/>
          <w:szCs w:val="20"/>
        </w:rPr>
        <w:t>方法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ab/>
      </w:r>
      <w:r w:rsidRPr="00C14D3B">
        <w:rPr>
          <w:rFonts w:cs="Courier New"/>
          <w:kern w:val="0"/>
          <w:szCs w:val="20"/>
        </w:rPr>
        <w:tab/>
        <w:t>parent.selmenu(menuNodeId);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ab/>
        <w:t>}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&lt;/script&gt;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……</w:t>
      </w:r>
    </w:p>
    <w:p w:rsidR="00BE4351" w:rsidRPr="00C14D3B" w:rsidRDefault="00BE4351" w:rsidP="00D01CE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C14D3B">
        <w:rPr>
          <w:rFonts w:cs="Courier New"/>
          <w:kern w:val="0"/>
          <w:szCs w:val="20"/>
        </w:rPr>
        <w:t>&lt;/head&gt;</w:t>
      </w:r>
    </w:p>
    <w:p w:rsidR="00BE4351" w:rsidRPr="00C14D3B" w:rsidRDefault="00BE4351" w:rsidP="00451193">
      <w:pPr>
        <w:autoSpaceDE w:val="0"/>
        <w:autoSpaceDN w:val="0"/>
        <w:adjustRightInd w:val="0"/>
        <w:ind w:leftChars="428" w:left="31680"/>
        <w:jc w:val="left"/>
        <w:rPr>
          <w:rFonts w:ascii="仿宋_GB2312" w:eastAsia="仿宋_GB2312"/>
          <w:sz w:val="32"/>
          <w:szCs w:val="32"/>
        </w:rPr>
      </w:pPr>
      <w:r w:rsidRPr="00C14D3B">
        <w:rPr>
          <w:rFonts w:ascii="仿宋_GB2312" w:eastAsia="仿宋_GB2312" w:hint="eastAsia"/>
          <w:sz w:val="32"/>
          <w:szCs w:val="32"/>
        </w:rPr>
        <w:t>具体格式请查看</w:t>
      </w:r>
      <w:r w:rsidRPr="00C14D3B">
        <w:rPr>
          <w:rFonts w:ascii="仿宋_GB2312" w:eastAsia="仿宋_GB2312"/>
          <w:sz w:val="32"/>
          <w:szCs w:val="32"/>
        </w:rPr>
        <w:t>svn</w:t>
      </w:r>
      <w:r w:rsidRPr="00C14D3B">
        <w:rPr>
          <w:rFonts w:ascii="仿宋_GB2312" w:eastAsia="仿宋_GB2312" w:hint="eastAsia"/>
          <w:sz w:val="32"/>
          <w:szCs w:val="32"/>
        </w:rPr>
        <w:t>：</w:t>
      </w:r>
      <w:r w:rsidRPr="00C14D3B">
        <w:rPr>
          <w:rFonts w:ascii="仿宋_GB2312" w:eastAsia="仿宋_GB2312"/>
          <w:sz w:val="32"/>
          <w:szCs w:val="32"/>
        </w:rPr>
        <w:t>//218.205.244.166/</w:t>
      </w:r>
      <w:r w:rsidRPr="00C14D3B">
        <w:rPr>
          <w:rFonts w:ascii="仿宋_GB2312" w:eastAsia="仿宋_GB2312" w:hint="eastAsia"/>
          <w:sz w:val="32"/>
          <w:szCs w:val="32"/>
        </w:rPr>
        <w:t>文档</w:t>
      </w:r>
      <w:r w:rsidRPr="00C14D3B">
        <w:rPr>
          <w:rFonts w:ascii="仿宋_GB2312" w:eastAsia="仿宋_GB2312"/>
          <w:sz w:val="32"/>
          <w:szCs w:val="32"/>
        </w:rPr>
        <w:t>/</w:t>
      </w:r>
      <w:r w:rsidRPr="00C14D3B">
        <w:rPr>
          <w:rFonts w:ascii="仿宋_GB2312" w:eastAsia="仿宋_GB2312" w:hint="eastAsia"/>
          <w:sz w:val="32"/>
          <w:szCs w:val="32"/>
        </w:rPr>
        <w:t>其它</w:t>
      </w:r>
      <w:r w:rsidRPr="00C14D3B">
        <w:rPr>
          <w:rFonts w:ascii="仿宋_GB2312" w:eastAsia="仿宋_GB2312"/>
          <w:sz w:val="32"/>
          <w:szCs w:val="32"/>
        </w:rPr>
        <w:t>/demos\UtilsWeb\WebRoot\iframe</w:t>
      </w:r>
    </w:p>
    <w:sectPr w:rsidR="00BE4351" w:rsidRPr="00C14D3B" w:rsidSect="00D01CED">
      <w:footerReference w:type="default" r:id="rId9"/>
      <w:pgSz w:w="11906" w:h="16838"/>
      <w:pgMar w:top="2155" w:right="1474" w:bottom="1474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351" w:rsidRDefault="00BE4351" w:rsidP="00995F6B">
      <w:r>
        <w:separator/>
      </w:r>
    </w:p>
  </w:endnote>
  <w:endnote w:type="continuationSeparator" w:id="1">
    <w:p w:rsidR="00BE4351" w:rsidRDefault="00BE4351" w:rsidP="00995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351" w:rsidRDefault="00BE4351" w:rsidP="00C14D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4351" w:rsidRPr="003306AE" w:rsidRDefault="00BE4351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351" w:rsidRDefault="00BE4351" w:rsidP="002112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E4351" w:rsidRDefault="00BE43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351" w:rsidRDefault="00BE4351" w:rsidP="00995F6B">
      <w:r>
        <w:separator/>
      </w:r>
    </w:p>
  </w:footnote>
  <w:footnote w:type="continuationSeparator" w:id="1">
    <w:p w:rsidR="00BE4351" w:rsidRDefault="00BE4351" w:rsidP="00995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351" w:rsidRDefault="00BE4351" w:rsidP="00C14D3B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0662A3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E082992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D602FE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7546A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DBF83A5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D56A83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0C8AC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E18694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1E8E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3D669A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1F42BA7"/>
    <w:multiLevelType w:val="hybridMultilevel"/>
    <w:tmpl w:val="663C77F6"/>
    <w:lvl w:ilvl="0" w:tplc="DA84996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2A2B70BD"/>
    <w:multiLevelType w:val="hybridMultilevel"/>
    <w:tmpl w:val="62E8E9A6"/>
    <w:lvl w:ilvl="0" w:tplc="118C6EE2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3A951395"/>
    <w:multiLevelType w:val="hybridMultilevel"/>
    <w:tmpl w:val="246C9E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623B3460"/>
    <w:multiLevelType w:val="hybridMultilevel"/>
    <w:tmpl w:val="E5E2B6F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5F6B"/>
    <w:rsid w:val="00043AD1"/>
    <w:rsid w:val="000850CC"/>
    <w:rsid w:val="000B377F"/>
    <w:rsid w:val="000B5B85"/>
    <w:rsid w:val="000F355E"/>
    <w:rsid w:val="001845BC"/>
    <w:rsid w:val="001C6858"/>
    <w:rsid w:val="00211209"/>
    <w:rsid w:val="0022442D"/>
    <w:rsid w:val="003306AE"/>
    <w:rsid w:val="003D741A"/>
    <w:rsid w:val="00451193"/>
    <w:rsid w:val="00537703"/>
    <w:rsid w:val="005704A2"/>
    <w:rsid w:val="00572128"/>
    <w:rsid w:val="005F646E"/>
    <w:rsid w:val="00995F6B"/>
    <w:rsid w:val="00A515C5"/>
    <w:rsid w:val="00AE2F69"/>
    <w:rsid w:val="00B22472"/>
    <w:rsid w:val="00B36161"/>
    <w:rsid w:val="00B73056"/>
    <w:rsid w:val="00BD326A"/>
    <w:rsid w:val="00BE4351"/>
    <w:rsid w:val="00C14D3B"/>
    <w:rsid w:val="00C151C4"/>
    <w:rsid w:val="00C66BC5"/>
    <w:rsid w:val="00CA3262"/>
    <w:rsid w:val="00D019A5"/>
    <w:rsid w:val="00D01CED"/>
    <w:rsid w:val="00D21C31"/>
    <w:rsid w:val="00D617C1"/>
    <w:rsid w:val="00E218C2"/>
    <w:rsid w:val="00E3041A"/>
    <w:rsid w:val="00EC32E3"/>
    <w:rsid w:val="00F278E5"/>
    <w:rsid w:val="00F73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F6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95F6B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95F6B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995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5F6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9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95F6B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rsid w:val="00995F6B"/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C14D3B"/>
    <w:rPr>
      <w:rFonts w:cs="Times New Roman"/>
    </w:rPr>
  </w:style>
  <w:style w:type="character" w:styleId="Hyperlink">
    <w:name w:val="Hyperlink"/>
    <w:basedOn w:val="DefaultParagraphFont"/>
    <w:uiPriority w:val="99"/>
    <w:rsid w:val="00C14D3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5</Pages>
  <Words>227</Words>
  <Characters>1297</Characters>
  <Application>Microsoft Office Outlook</Application>
  <DocSecurity>0</DocSecurity>
  <Lines>0</Lines>
  <Paragraphs>0</Paragraphs>
  <ScaleCrop>false</ScaleCrop>
  <Company>番茄花园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baozhang</dc:creator>
  <cp:keywords/>
  <dc:description/>
  <cp:lastModifiedBy>微软用户</cp:lastModifiedBy>
  <cp:revision>4</cp:revision>
  <dcterms:created xsi:type="dcterms:W3CDTF">2009-07-16T00:46:00Z</dcterms:created>
  <dcterms:modified xsi:type="dcterms:W3CDTF">2009-07-16T07:27:00Z</dcterms:modified>
</cp:coreProperties>
</file>