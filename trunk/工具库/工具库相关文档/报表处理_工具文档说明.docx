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4314F3" w:rsidRDefault="00FD08DF" w:rsidP="00127AC0">
      <w:pPr>
        <w:spacing w:line="480" w:lineRule="auto"/>
        <w:rPr>
          <w:sz w:val="72"/>
          <w:szCs w:val="72"/>
        </w:rPr>
      </w:pPr>
    </w:p>
    <w:p w:rsidR="00FD08DF" w:rsidRPr="000F355E" w:rsidRDefault="00FD08DF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FD08DF" w:rsidRPr="00F73438" w:rsidRDefault="00FD08DF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报表处理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FD08DF" w:rsidRPr="00B01928" w:rsidRDefault="00FD08DF" w:rsidP="00127AC0">
      <w:pPr>
        <w:rPr>
          <w:sz w:val="52"/>
          <w:szCs w:val="52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FD08DF" w:rsidRPr="005704A2" w:rsidTr="0005441A">
        <w:trPr>
          <w:cantSplit/>
          <w:trHeight w:val="969"/>
        </w:trPr>
        <w:tc>
          <w:tcPr>
            <w:tcW w:w="1985" w:type="dxa"/>
            <w:vAlign w:val="center"/>
          </w:tcPr>
          <w:p w:rsidR="00FD08DF" w:rsidRPr="00CA3262" w:rsidRDefault="00FD08DF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FD08DF" w:rsidRPr="00CA3262" w:rsidRDefault="00FD08DF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虞晓东</w:t>
            </w:r>
          </w:p>
        </w:tc>
      </w:tr>
      <w:tr w:rsidR="00FD08DF" w:rsidRPr="005704A2" w:rsidTr="0005441A">
        <w:trPr>
          <w:cantSplit/>
          <w:trHeight w:val="976"/>
        </w:trPr>
        <w:tc>
          <w:tcPr>
            <w:tcW w:w="1985" w:type="dxa"/>
            <w:vAlign w:val="center"/>
          </w:tcPr>
          <w:p w:rsidR="00FD08DF" w:rsidRPr="00CA3262" w:rsidRDefault="00FD08DF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FD08DF" w:rsidRPr="00CA3262" w:rsidRDefault="00FD08DF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FD08DF" w:rsidRPr="005704A2" w:rsidTr="0005441A">
        <w:trPr>
          <w:cantSplit/>
          <w:trHeight w:val="992"/>
        </w:trPr>
        <w:tc>
          <w:tcPr>
            <w:tcW w:w="1985" w:type="dxa"/>
            <w:vAlign w:val="center"/>
          </w:tcPr>
          <w:p w:rsidR="00FD08DF" w:rsidRPr="00CA3262" w:rsidRDefault="00FD08DF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FD08DF" w:rsidRPr="00CA3262" w:rsidRDefault="00FD08DF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FD08DF" w:rsidRPr="005704A2" w:rsidRDefault="00FD08DF" w:rsidP="00127AC0">
      <w:pPr>
        <w:rPr>
          <w:rFonts w:ascii="仿宋_GB2312" w:eastAsia="仿宋_GB2312"/>
          <w:sz w:val="20"/>
        </w:rPr>
      </w:pPr>
    </w:p>
    <w:p w:rsidR="00FD08DF" w:rsidRPr="00D617C1" w:rsidRDefault="00FD08DF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 w:hint="eastAsia"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〇〇九年六月二十四日</w:t>
      </w:r>
    </w:p>
    <w:p w:rsidR="00FD08DF" w:rsidRPr="00B73056" w:rsidRDefault="00FD08DF" w:rsidP="00127AC0">
      <w:pPr>
        <w:rPr>
          <w:rFonts w:ascii="华文中宋" w:eastAsia="华文中宋" w:hAnsi="华文中宋"/>
          <w:sz w:val="20"/>
        </w:rPr>
      </w:pPr>
    </w:p>
    <w:p w:rsidR="00FD08DF" w:rsidRDefault="00FD08DF" w:rsidP="00127AC0">
      <w:pPr>
        <w:widowControl/>
        <w:jc w:val="left"/>
        <w:rPr>
          <w:sz w:val="24"/>
          <w:szCs w:val="24"/>
        </w:rPr>
        <w:sectPr w:rsidR="00FD08DF" w:rsidSect="00356CF5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FD08DF" w:rsidRPr="00B22472" w:rsidRDefault="00FD08DF" w:rsidP="00127AC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2936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虞晓东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8DF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DF" w:rsidRPr="0022442D" w:rsidRDefault="00FD08DF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FD08DF" w:rsidRPr="0022442D" w:rsidRDefault="00FD08DF" w:rsidP="00127AC0">
      <w:pPr>
        <w:rPr>
          <w:sz w:val="20"/>
        </w:rPr>
      </w:pPr>
    </w:p>
    <w:p w:rsidR="00FD08DF" w:rsidRPr="0022442D" w:rsidRDefault="00FD08DF" w:rsidP="00127AC0">
      <w:pPr>
        <w:rPr>
          <w:sz w:val="20"/>
        </w:rPr>
        <w:sectPr w:rsidR="00FD08DF" w:rsidRPr="0022442D" w:rsidSect="00356CF5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FD08DF" w:rsidRPr="00EC32E3" w:rsidRDefault="00FD08DF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FD08DF" w:rsidRDefault="00FD08DF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525000" w:history="1">
        <w:r w:rsidRPr="008A6E89">
          <w:rPr>
            <w:rStyle w:val="Hyperlink"/>
            <w:noProof/>
          </w:rPr>
          <w:t>1</w:t>
        </w:r>
        <w:r w:rsidRPr="008A6E89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_Toc235525000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8DF" w:rsidRDefault="00FD08D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5001" w:history="1">
        <w:r w:rsidRPr="008A6E89">
          <w:rPr>
            <w:rStyle w:val="Hyperlink"/>
            <w:noProof/>
          </w:rPr>
          <w:t>2</w:t>
        </w:r>
        <w:r w:rsidRPr="008A6E89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_Toc235525001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8DF" w:rsidRDefault="00FD08D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5002" w:history="1">
        <w:r w:rsidRPr="008A6E89">
          <w:rPr>
            <w:rStyle w:val="Hyperlink"/>
            <w:noProof/>
          </w:rPr>
          <w:t>3</w:t>
        </w:r>
        <w:r w:rsidRPr="008A6E89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_Toc235525002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8DF" w:rsidRDefault="00FD08D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5003" w:history="1">
        <w:r w:rsidRPr="008A6E89">
          <w:rPr>
            <w:rStyle w:val="Hyperlink"/>
            <w:noProof/>
          </w:rPr>
          <w:t>4</w:t>
        </w:r>
        <w:r w:rsidRPr="008A6E89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_Toc235525003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8DF" w:rsidRDefault="00FD08D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5004" w:history="1">
        <w:r w:rsidRPr="008A6E89">
          <w:rPr>
            <w:rStyle w:val="Hyperlink"/>
            <w:noProof/>
          </w:rPr>
          <w:t>5</w:t>
        </w:r>
        <w:r w:rsidRPr="008A6E89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_Toc235525004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8DF" w:rsidRDefault="00FD08D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5005" w:history="1">
        <w:r w:rsidRPr="008A6E89">
          <w:rPr>
            <w:rStyle w:val="Hyperlink"/>
            <w:noProof/>
          </w:rPr>
          <w:t>6</w:t>
        </w:r>
        <w:r w:rsidRPr="008A6E89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_Toc235525005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8DF" w:rsidRDefault="00FD08D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5006" w:history="1">
        <w:r w:rsidRPr="008A6E89">
          <w:rPr>
            <w:rStyle w:val="Hyperlink"/>
            <w:noProof/>
          </w:rPr>
          <w:t>7</w:t>
        </w:r>
        <w:r w:rsidRPr="008A6E89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_Toc235525006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8DF" w:rsidRDefault="00FD08D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5007" w:history="1">
        <w:r w:rsidRPr="008A6E89">
          <w:rPr>
            <w:rStyle w:val="Hyperlink"/>
            <w:noProof/>
          </w:rPr>
          <w:t>8</w:t>
        </w:r>
        <w:r w:rsidRPr="008A6E89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_Toc235525007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8DF" w:rsidRDefault="00FD08D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25008" w:history="1">
        <w:r w:rsidRPr="008A6E89">
          <w:rPr>
            <w:rStyle w:val="Hyperlink"/>
            <w:noProof/>
          </w:rPr>
          <w:t>9</w:t>
        </w:r>
        <w:r w:rsidRPr="008A6E89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_Toc235525008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08DF" w:rsidRPr="0022442D" w:rsidRDefault="00FD08DF" w:rsidP="00127AC0">
      <w:pPr>
        <w:rPr>
          <w:sz w:val="20"/>
        </w:rPr>
        <w:sectPr w:rsidR="00FD08DF" w:rsidRPr="0022442D" w:rsidSect="00356CF5"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FD08DF" w:rsidRPr="00D21C31" w:rsidRDefault="00FD08DF" w:rsidP="00127AC0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525000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FD08DF" w:rsidRPr="00D21C31" w:rsidRDefault="00FD08DF" w:rsidP="0000351E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提供报表处理使用的说明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FD08DF" w:rsidRPr="00D21C31" w:rsidRDefault="00FD08DF" w:rsidP="00127AC0">
      <w:pPr>
        <w:pStyle w:val="Heading1"/>
        <w:rPr>
          <w:sz w:val="32"/>
          <w:szCs w:val="32"/>
        </w:rPr>
      </w:pPr>
      <w:bookmarkStart w:id="3" w:name="_Toc235525001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FD08DF" w:rsidRDefault="00FD08DF" w:rsidP="0000351E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名称：报表处理</w:t>
      </w:r>
    </w:p>
    <w:p w:rsidR="00FD08DF" w:rsidRPr="00D21C31" w:rsidRDefault="00FD08DF" w:rsidP="0000351E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FD08DF" w:rsidRPr="00D21C31" w:rsidRDefault="00FD08DF" w:rsidP="00127AC0">
      <w:pPr>
        <w:pStyle w:val="Heading1"/>
        <w:rPr>
          <w:sz w:val="32"/>
          <w:szCs w:val="32"/>
        </w:rPr>
      </w:pPr>
      <w:bookmarkStart w:id="5" w:name="_Toc235525002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FD08DF" w:rsidRPr="00D21C31" w:rsidRDefault="00FD08DF" w:rsidP="0000351E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J2EE</w:t>
      </w:r>
      <w:r>
        <w:rPr>
          <w:rFonts w:ascii="仿宋_GB2312" w:eastAsia="仿宋_GB2312" w:hint="eastAsia"/>
          <w:sz w:val="32"/>
          <w:szCs w:val="32"/>
        </w:rPr>
        <w:t>环境</w:t>
      </w:r>
      <w:r>
        <w:rPr>
          <w:rFonts w:ascii="仿宋_GB2312" w:eastAsia="仿宋_GB2312"/>
          <w:sz w:val="32"/>
          <w:szCs w:val="32"/>
        </w:rPr>
        <w:t>,</w:t>
      </w:r>
      <w:r>
        <w:rPr>
          <w:rFonts w:ascii="仿宋_GB2312" w:eastAsia="仿宋_GB2312" w:hint="eastAsia"/>
          <w:sz w:val="32"/>
          <w:szCs w:val="32"/>
        </w:rPr>
        <w:t>需要</w:t>
      </w:r>
      <w:r>
        <w:rPr>
          <w:rFonts w:ascii="仿宋_GB2312" w:eastAsia="仿宋_GB2312"/>
          <w:sz w:val="32"/>
          <w:szCs w:val="32"/>
        </w:rPr>
        <w:t>Jasperreport</w:t>
      </w:r>
      <w:r>
        <w:rPr>
          <w:rFonts w:ascii="仿宋_GB2312" w:eastAsia="仿宋_GB2312" w:hint="eastAsia"/>
          <w:sz w:val="32"/>
          <w:szCs w:val="32"/>
        </w:rPr>
        <w:t>第三方开源组件支持。</w:t>
      </w:r>
    </w:p>
    <w:p w:rsidR="00FD08DF" w:rsidRPr="00D21C31" w:rsidRDefault="00FD08DF" w:rsidP="00127AC0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525003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FD08DF" w:rsidRPr="00D21C31" w:rsidRDefault="00FD08DF" w:rsidP="00CD6AFE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</w:t>
      </w:r>
      <w:r>
        <w:rPr>
          <w:rFonts w:ascii="仿宋_GB2312" w:eastAsia="仿宋_GB2312"/>
          <w:sz w:val="32"/>
          <w:szCs w:val="32"/>
        </w:rPr>
        <w:t>J2EE</w:t>
      </w:r>
      <w:r>
        <w:rPr>
          <w:rFonts w:ascii="仿宋_GB2312" w:eastAsia="仿宋_GB2312" w:hint="eastAsia"/>
          <w:sz w:val="32"/>
          <w:szCs w:val="32"/>
        </w:rPr>
        <w:t>运行环境。</w:t>
      </w:r>
    </w:p>
    <w:p w:rsidR="00FD08DF" w:rsidRPr="00D21C31" w:rsidRDefault="00FD08DF" w:rsidP="00127AC0">
      <w:pPr>
        <w:pStyle w:val="Heading1"/>
        <w:rPr>
          <w:sz w:val="32"/>
          <w:szCs w:val="32"/>
        </w:rPr>
      </w:pPr>
      <w:bookmarkStart w:id="11" w:name="_Toc235525004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FD08DF" w:rsidRPr="00F22ECC" w:rsidRDefault="00FD08DF" w:rsidP="0000351E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</w:p>
    <w:p w:rsidR="00FD08DF" w:rsidRPr="00D21C31" w:rsidRDefault="00FD08DF" w:rsidP="00127AC0">
      <w:pPr>
        <w:pStyle w:val="Heading1"/>
        <w:rPr>
          <w:sz w:val="32"/>
          <w:szCs w:val="32"/>
        </w:rPr>
      </w:pPr>
      <w:bookmarkStart w:id="12" w:name="_Toc235525005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输出结果</w:t>
      </w:r>
      <w:bookmarkEnd w:id="12"/>
    </w:p>
    <w:p w:rsidR="00FD08DF" w:rsidRPr="00F224B8" w:rsidRDefault="00FD08DF" w:rsidP="0000351E">
      <w:pPr>
        <w:pStyle w:val="ListParagraph"/>
        <w:spacing w:line="580" w:lineRule="exact"/>
        <w:ind w:firstLineChars="0" w:firstLine="540"/>
        <w:rPr>
          <w:rFonts w:ascii="仿宋_GB2312" w:eastAsia="仿宋_GB2312"/>
          <w:sz w:val="32"/>
          <w:szCs w:val="32"/>
        </w:rPr>
      </w:pPr>
    </w:p>
    <w:p w:rsidR="00FD08DF" w:rsidRPr="00D21C31" w:rsidRDefault="00FD08DF" w:rsidP="00127AC0">
      <w:pPr>
        <w:pStyle w:val="Heading1"/>
        <w:rPr>
          <w:sz w:val="32"/>
          <w:szCs w:val="32"/>
        </w:rPr>
      </w:pPr>
      <w:bookmarkStart w:id="13" w:name="_Toc235525006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FD08DF" w:rsidRPr="00D21C31" w:rsidRDefault="00FD08DF" w:rsidP="0000351E">
      <w:pPr>
        <w:spacing w:line="580" w:lineRule="exact"/>
        <w:ind w:firstLineChars="168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FD08DF" w:rsidRDefault="00FD08DF" w:rsidP="00705704">
      <w:pPr>
        <w:pStyle w:val="Heading1"/>
        <w:rPr>
          <w:sz w:val="32"/>
          <w:szCs w:val="32"/>
        </w:rPr>
      </w:pPr>
      <w:bookmarkStart w:id="14" w:name="_Toc235525007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FD08DF" w:rsidRPr="004B77FD" w:rsidRDefault="00FD08DF" w:rsidP="0000351E">
      <w:pPr>
        <w:pStyle w:val="ListParagraph"/>
        <w:numPr>
          <w:ilvl w:val="0"/>
          <w:numId w:val="24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C80968">
        <w:rPr>
          <w:rFonts w:ascii="仿宋_GB2312" w:eastAsia="仿宋_GB2312" w:hint="eastAsia"/>
          <w:sz w:val="32"/>
          <w:szCs w:val="32"/>
        </w:rPr>
        <w:t>设计报表布局模板，可通过</w:t>
      </w:r>
      <w:r w:rsidRPr="00C80968">
        <w:rPr>
          <w:rFonts w:ascii="仿宋_GB2312" w:eastAsia="仿宋_GB2312"/>
          <w:sz w:val="32"/>
          <w:szCs w:val="32"/>
        </w:rPr>
        <w:t>Ireport</w:t>
      </w:r>
      <w:r w:rsidRPr="00C80968">
        <w:rPr>
          <w:rFonts w:ascii="仿宋_GB2312" w:eastAsia="仿宋_GB2312" w:hint="eastAsia"/>
          <w:sz w:val="32"/>
          <w:szCs w:val="32"/>
        </w:rPr>
        <w:t>设计或编程实现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FD08DF" w:rsidRPr="004B77FD" w:rsidRDefault="00FD08DF" w:rsidP="0000351E">
      <w:pPr>
        <w:pStyle w:val="ListParagraph"/>
        <w:numPr>
          <w:ilvl w:val="0"/>
          <w:numId w:val="24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0D732B">
        <w:rPr>
          <w:rFonts w:ascii="仿宋_GB2312" w:eastAsia="仿宋_GB2312" w:hint="eastAsia"/>
          <w:sz w:val="32"/>
          <w:szCs w:val="32"/>
        </w:rPr>
        <w:t>构造数据源，有三种方式：</w:t>
      </w:r>
      <w:r w:rsidRPr="000D732B">
        <w:rPr>
          <w:rFonts w:ascii="仿宋_GB2312" w:eastAsia="仿宋_GB2312"/>
          <w:sz w:val="32"/>
          <w:szCs w:val="32"/>
        </w:rPr>
        <w:t>JDBC</w:t>
      </w:r>
      <w:r w:rsidRPr="000D732B">
        <w:rPr>
          <w:rFonts w:ascii="仿宋_GB2312" w:eastAsia="仿宋_GB2312" w:hint="eastAsia"/>
          <w:sz w:val="32"/>
          <w:szCs w:val="32"/>
        </w:rPr>
        <w:t>的</w:t>
      </w:r>
      <w:r w:rsidRPr="000D732B">
        <w:rPr>
          <w:rFonts w:ascii="仿宋_GB2312" w:eastAsia="仿宋_GB2312"/>
          <w:sz w:val="32"/>
          <w:szCs w:val="32"/>
        </w:rPr>
        <w:t>connection</w:t>
      </w:r>
      <w:r w:rsidRPr="000D732B">
        <w:rPr>
          <w:rFonts w:ascii="仿宋_GB2312" w:eastAsia="仿宋_GB2312" w:hint="eastAsia"/>
          <w:sz w:val="32"/>
          <w:szCs w:val="32"/>
        </w:rPr>
        <w:t>连接、数组、集合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FD08DF" w:rsidRDefault="00FD08DF" w:rsidP="0000351E">
      <w:pPr>
        <w:pStyle w:val="ListParagraph"/>
        <w:numPr>
          <w:ilvl w:val="0"/>
          <w:numId w:val="24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31687B">
        <w:rPr>
          <w:rFonts w:ascii="仿宋_GB2312" w:eastAsia="仿宋_GB2312" w:hint="eastAsia"/>
          <w:sz w:val="32"/>
          <w:szCs w:val="32"/>
        </w:rPr>
        <w:t>构造报表需要的参数</w:t>
      </w:r>
      <w:r w:rsidRPr="0031687B">
        <w:rPr>
          <w:rFonts w:ascii="仿宋_GB2312" w:eastAsia="仿宋_GB2312"/>
          <w:sz w:val="32"/>
          <w:szCs w:val="32"/>
        </w:rPr>
        <w:t>Map</w:t>
      </w:r>
    </w:p>
    <w:p w:rsidR="00FD08DF" w:rsidRDefault="00FD08DF" w:rsidP="0000351E">
      <w:pPr>
        <w:pStyle w:val="ListParagraph"/>
        <w:numPr>
          <w:ilvl w:val="0"/>
          <w:numId w:val="24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CE488E">
        <w:rPr>
          <w:rFonts w:ascii="仿宋_GB2312" w:eastAsia="仿宋_GB2312" w:hint="eastAsia"/>
          <w:sz w:val="32"/>
          <w:szCs w:val="32"/>
        </w:rPr>
        <w:t>构造</w:t>
      </w:r>
      <w:r w:rsidRPr="00CE488E">
        <w:rPr>
          <w:rFonts w:ascii="仿宋_GB2312" w:eastAsia="仿宋_GB2312"/>
          <w:sz w:val="32"/>
          <w:szCs w:val="32"/>
        </w:rPr>
        <w:t>JasperReportHelper</w:t>
      </w:r>
      <w:r w:rsidRPr="00CE488E">
        <w:rPr>
          <w:rFonts w:ascii="仿宋_GB2312" w:eastAsia="仿宋_GB2312" w:hint="eastAsia"/>
          <w:sz w:val="32"/>
          <w:szCs w:val="32"/>
        </w:rPr>
        <w:t>实例</w:t>
      </w:r>
    </w:p>
    <w:p w:rsidR="00FD08DF" w:rsidRDefault="00FD08DF" w:rsidP="0000351E">
      <w:pPr>
        <w:pStyle w:val="ListParagraph"/>
        <w:numPr>
          <w:ilvl w:val="0"/>
          <w:numId w:val="24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CE488E">
        <w:rPr>
          <w:rFonts w:ascii="仿宋_GB2312" w:eastAsia="仿宋_GB2312" w:hint="eastAsia"/>
          <w:sz w:val="32"/>
          <w:szCs w:val="32"/>
        </w:rPr>
        <w:t>输出指定格式</w:t>
      </w:r>
      <w:r w:rsidRPr="00CE488E">
        <w:rPr>
          <w:rFonts w:ascii="仿宋_GB2312" w:eastAsia="仿宋_GB2312"/>
          <w:sz w:val="32"/>
          <w:szCs w:val="32"/>
        </w:rPr>
        <w:t>(HTML</w:t>
      </w:r>
      <w:r w:rsidRPr="00CE488E">
        <w:rPr>
          <w:rFonts w:ascii="仿宋_GB2312" w:eastAsia="仿宋_GB2312" w:hint="eastAsia"/>
          <w:sz w:val="32"/>
          <w:szCs w:val="32"/>
        </w:rPr>
        <w:t>、</w:t>
      </w:r>
      <w:r w:rsidRPr="00CE488E">
        <w:rPr>
          <w:rFonts w:ascii="仿宋_GB2312" w:eastAsia="仿宋_GB2312"/>
          <w:sz w:val="32"/>
          <w:szCs w:val="32"/>
        </w:rPr>
        <w:t>PDF</w:t>
      </w:r>
      <w:r w:rsidRPr="00CE488E">
        <w:rPr>
          <w:rFonts w:ascii="仿宋_GB2312" w:eastAsia="仿宋_GB2312" w:hint="eastAsia"/>
          <w:sz w:val="32"/>
          <w:szCs w:val="32"/>
        </w:rPr>
        <w:t>、</w:t>
      </w:r>
      <w:r w:rsidRPr="00CE488E">
        <w:rPr>
          <w:rFonts w:ascii="仿宋_GB2312" w:eastAsia="仿宋_GB2312"/>
          <w:sz w:val="32"/>
          <w:szCs w:val="32"/>
        </w:rPr>
        <w:t>EXCEL)</w:t>
      </w:r>
      <w:r w:rsidRPr="00CE488E">
        <w:rPr>
          <w:rFonts w:ascii="仿宋_GB2312" w:eastAsia="仿宋_GB2312" w:hint="eastAsia"/>
          <w:sz w:val="32"/>
          <w:szCs w:val="32"/>
        </w:rPr>
        <w:t>的报表</w:t>
      </w:r>
    </w:p>
    <w:p w:rsidR="00FD08DF" w:rsidRPr="00D21C31" w:rsidRDefault="00FD08DF" w:rsidP="00127AC0">
      <w:pPr>
        <w:pStyle w:val="Heading1"/>
        <w:rPr>
          <w:sz w:val="32"/>
          <w:szCs w:val="32"/>
        </w:rPr>
      </w:pPr>
      <w:bookmarkStart w:id="15" w:name="_Toc235525008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FD08DF" w:rsidRDefault="00FD08DF" w:rsidP="0000351E">
      <w:pPr>
        <w:pStyle w:val="ListParagraph"/>
        <w:numPr>
          <w:ilvl w:val="0"/>
          <w:numId w:val="42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C80968">
        <w:rPr>
          <w:rFonts w:ascii="仿宋_GB2312" w:eastAsia="仿宋_GB2312" w:hint="eastAsia"/>
          <w:sz w:val="32"/>
          <w:szCs w:val="32"/>
        </w:rPr>
        <w:t>设计报表布局模板，可通过</w:t>
      </w:r>
      <w:r w:rsidRPr="00C80968">
        <w:rPr>
          <w:rFonts w:ascii="仿宋_GB2312" w:eastAsia="仿宋_GB2312"/>
          <w:sz w:val="32"/>
          <w:szCs w:val="32"/>
        </w:rPr>
        <w:t>Ireport</w:t>
      </w:r>
      <w:r w:rsidRPr="00C80968">
        <w:rPr>
          <w:rFonts w:ascii="仿宋_GB2312" w:eastAsia="仿宋_GB2312" w:hint="eastAsia"/>
          <w:sz w:val="32"/>
          <w:szCs w:val="32"/>
        </w:rPr>
        <w:t>设计或编程实现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FD08DF" w:rsidRPr="00813892" w:rsidRDefault="00FD08DF" w:rsidP="00813892">
      <w:pPr>
        <w:pStyle w:val="ListParagraph"/>
        <w:numPr>
          <w:ilvl w:val="0"/>
          <w:numId w:val="28"/>
        </w:numPr>
        <w:ind w:firstLineChars="0"/>
        <w:rPr>
          <w:rFonts w:ascii="仿宋_GB2312" w:eastAsia="仿宋_GB2312" w:hAnsi="Calibri" w:cs="宋体"/>
          <w:kern w:val="0"/>
          <w:sz w:val="28"/>
          <w:szCs w:val="28"/>
        </w:rPr>
      </w:pPr>
      <w:r w:rsidRPr="00813892">
        <w:rPr>
          <w:rFonts w:ascii="仿宋_GB2312" w:eastAsia="仿宋_GB2312" w:hAnsi="Calibri" w:cs="宋体" w:hint="eastAsia"/>
          <w:kern w:val="0"/>
          <w:sz w:val="28"/>
          <w:szCs w:val="28"/>
        </w:rPr>
        <w:t>通过</w:t>
      </w:r>
      <w:r w:rsidRPr="00813892">
        <w:rPr>
          <w:rFonts w:ascii="仿宋_GB2312" w:eastAsia="仿宋_GB2312"/>
          <w:sz w:val="28"/>
          <w:szCs w:val="28"/>
        </w:rPr>
        <w:t>Ireport</w:t>
      </w:r>
      <w:r w:rsidRPr="00813892">
        <w:rPr>
          <w:rFonts w:ascii="仿宋_GB2312" w:eastAsia="仿宋_GB2312" w:hint="eastAsia"/>
          <w:sz w:val="28"/>
          <w:szCs w:val="28"/>
        </w:rPr>
        <w:t>设计</w:t>
      </w:r>
      <w:r>
        <w:rPr>
          <w:rFonts w:ascii="仿宋_GB2312" w:eastAsia="仿宋_GB2312" w:hint="eastAsia"/>
          <w:sz w:val="28"/>
          <w:szCs w:val="28"/>
        </w:rPr>
        <w:t>，如下图</w:t>
      </w:r>
    </w:p>
    <w:p w:rsidR="00FD08DF" w:rsidRPr="00B509DA" w:rsidRDefault="00FD08DF" w:rsidP="00B509DA">
      <w:pPr>
        <w:ind w:left="840"/>
        <w:rPr>
          <w:rFonts w:ascii="宋体" w:cs="宋体"/>
          <w:color w:val="008080"/>
          <w:kern w:val="0"/>
        </w:rPr>
      </w:pPr>
      <w:r w:rsidRPr="00A16D3B">
        <w:rPr>
          <w:rFonts w:ascii="宋体" w:cs="宋体"/>
          <w:noProof/>
          <w:color w:val="008080"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40.25pt;height:260.25pt;visibility:visible">
            <v:imagedata r:id="rId9" o:title=""/>
          </v:shape>
        </w:pict>
      </w:r>
    </w:p>
    <w:p w:rsidR="00FD08DF" w:rsidRPr="00813892" w:rsidRDefault="00FD08DF" w:rsidP="00813892">
      <w:pPr>
        <w:pStyle w:val="ListParagraph"/>
        <w:numPr>
          <w:ilvl w:val="0"/>
          <w:numId w:val="28"/>
        </w:numPr>
        <w:ind w:firstLineChars="0"/>
        <w:rPr>
          <w:rFonts w:ascii="仿宋_GB2312" w:eastAsia="仿宋_GB2312" w:hAnsi="Calibri" w:cs="宋体"/>
          <w:kern w:val="0"/>
          <w:sz w:val="28"/>
          <w:szCs w:val="28"/>
        </w:rPr>
      </w:pPr>
      <w:r w:rsidRPr="00813892">
        <w:rPr>
          <w:rFonts w:ascii="仿宋_GB2312" w:eastAsia="仿宋_GB2312" w:hAnsi="Calibri" w:cs="宋体" w:hint="eastAsia"/>
          <w:kern w:val="0"/>
          <w:sz w:val="28"/>
          <w:szCs w:val="28"/>
        </w:rPr>
        <w:t>编程实现</w:t>
      </w:r>
      <w:r>
        <w:rPr>
          <w:rFonts w:ascii="仿宋_GB2312" w:eastAsia="仿宋_GB2312" w:hAnsi="Calibri" w:cs="宋体" w:hint="eastAsia"/>
          <w:kern w:val="0"/>
          <w:sz w:val="28"/>
          <w:szCs w:val="28"/>
        </w:rPr>
        <w:t>，采用</w:t>
      </w:r>
      <w:r>
        <w:rPr>
          <w:rFonts w:ascii="仿宋_GB2312" w:eastAsia="仿宋_GB2312" w:hAnsi="Calibri" w:cs="宋体"/>
          <w:kern w:val="0"/>
          <w:sz w:val="28"/>
          <w:szCs w:val="28"/>
        </w:rPr>
        <w:t>JasperDesign</w:t>
      </w:r>
      <w:r>
        <w:rPr>
          <w:rFonts w:ascii="仿宋_GB2312" w:eastAsia="仿宋_GB2312" w:hAnsi="Calibri" w:cs="宋体" w:hint="eastAsia"/>
          <w:kern w:val="0"/>
          <w:sz w:val="28"/>
          <w:szCs w:val="28"/>
        </w:rPr>
        <w:t>方式如下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  <w:t>private JasperDesign createJasperDesign(HttpServletRequest request) throws JRException{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>//</w:t>
      </w:r>
      <w:r w:rsidRPr="004A1E9C">
        <w:rPr>
          <w:rFonts w:cs="宋体" w:hint="eastAsia"/>
          <w:kern w:val="0"/>
          <w:szCs w:val="20"/>
        </w:rPr>
        <w:t>新建一个设计器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>JasperDesign jasperDesign = new JasperDesign();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>jasperDesign.setName("</w:t>
      </w:r>
      <w:r w:rsidRPr="004A1E9C">
        <w:rPr>
          <w:rFonts w:cs="宋体" w:hint="eastAsia"/>
          <w:kern w:val="0"/>
          <w:szCs w:val="20"/>
        </w:rPr>
        <w:t>销售数据列表</w:t>
      </w:r>
      <w:r w:rsidRPr="004A1E9C">
        <w:rPr>
          <w:rFonts w:cs="宋体"/>
          <w:kern w:val="0"/>
          <w:szCs w:val="20"/>
        </w:rPr>
        <w:t>");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>//</w:t>
      </w:r>
      <w:r w:rsidRPr="004A1E9C">
        <w:rPr>
          <w:rFonts w:cs="宋体" w:hint="eastAsia"/>
          <w:kern w:val="0"/>
          <w:szCs w:val="20"/>
        </w:rPr>
        <w:t>设置</w:t>
      </w:r>
      <w:r w:rsidRPr="004A1E9C">
        <w:rPr>
          <w:rFonts w:cs="宋体"/>
          <w:kern w:val="0"/>
          <w:szCs w:val="20"/>
        </w:rPr>
        <w:t>SQL</w:t>
      </w:r>
      <w:r w:rsidRPr="004A1E9C">
        <w:rPr>
          <w:rFonts w:cs="宋体" w:hint="eastAsia"/>
          <w:kern w:val="0"/>
          <w:szCs w:val="20"/>
        </w:rPr>
        <w:t>语句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>JRDesignQuery query = new JRDesignQuery();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>query.setText("SELECT COMM_BARCODE,NAME,AREA_CODE,COMM_SORT,SALE_TIME,UNIT,AMOUNT,PRICE,SUM_PRICE FROM \"ROLLUP_ENTERPRISE_COMMBARCODE.txt\"");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>jasperDesign.setQuery(query);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>JRDesignBand title = new JRDesignBand();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 xml:space="preserve">title.setHeight(50);  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ab/>
      </w:r>
      <w:r w:rsidRPr="004A1E9C">
        <w:rPr>
          <w:rFonts w:cs="宋体"/>
          <w:kern w:val="0"/>
          <w:szCs w:val="20"/>
        </w:rPr>
        <w:tab/>
        <w:t>//</w:t>
      </w:r>
      <w:r w:rsidRPr="004A1E9C">
        <w:rPr>
          <w:rFonts w:cs="宋体" w:hint="eastAsia"/>
          <w:kern w:val="0"/>
          <w:szCs w:val="20"/>
        </w:rPr>
        <w:t>定义报表的</w:t>
      </w:r>
      <w:r w:rsidRPr="004A1E9C">
        <w:rPr>
          <w:rFonts w:cs="宋体"/>
          <w:kern w:val="0"/>
          <w:szCs w:val="20"/>
        </w:rPr>
        <w:t>Title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 xml:space="preserve">        JRDesignStaticText titleText = new JRDesignStaticText();   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 xml:space="preserve">        titleText.setText("</w:t>
      </w:r>
      <w:r w:rsidRPr="004A1E9C">
        <w:rPr>
          <w:rFonts w:cs="宋体" w:hint="eastAsia"/>
          <w:kern w:val="0"/>
          <w:szCs w:val="20"/>
        </w:rPr>
        <w:t>销售数据列表</w:t>
      </w:r>
      <w:r w:rsidRPr="004A1E9C">
        <w:rPr>
          <w:rFonts w:cs="宋体"/>
          <w:kern w:val="0"/>
          <w:szCs w:val="20"/>
        </w:rPr>
        <w:t xml:space="preserve">");   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 xml:space="preserve">        titleText.setX(230);   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 xml:space="preserve">        titleText.setFontSize(20);   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 xml:space="preserve">        titleText.setHeight(50);   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 xml:space="preserve">        titleText.setWidth(300);  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 xml:space="preserve">        titleText.setFontName("</w:t>
      </w:r>
      <w:r w:rsidRPr="004A1E9C">
        <w:rPr>
          <w:rFonts w:cs="宋体" w:hint="eastAsia"/>
          <w:kern w:val="0"/>
          <w:szCs w:val="20"/>
        </w:rPr>
        <w:t>宋体</w:t>
      </w:r>
      <w:r w:rsidRPr="004A1E9C">
        <w:rPr>
          <w:rFonts w:cs="宋体"/>
          <w:kern w:val="0"/>
          <w:szCs w:val="20"/>
        </w:rPr>
        <w:t>");</w:t>
      </w:r>
    </w:p>
    <w:p w:rsidR="00FD08DF" w:rsidRPr="004A1E9C" w:rsidRDefault="00FD08DF" w:rsidP="004A1E9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4A1E9C">
        <w:rPr>
          <w:rFonts w:cs="宋体"/>
          <w:kern w:val="0"/>
          <w:szCs w:val="20"/>
        </w:rPr>
        <w:t xml:space="preserve">        titleText.setFontSize(14);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titleText.setPdfFontName("STSong-Light");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titleText.setPdfEncoding("UniGB-UCS2-H");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titleText.setPdfEmbedded(true);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title.addElement(titleText);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jasperDesign.setTitle(title);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String[] headers = { "COMM_BARCODE", "NAME"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</w:t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,  "AREA_CODE", "COMM_SORT"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</w:t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, "SALE_TIME", "UNIT"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</w:t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, "AMOUNT"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</w:t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 xml:space="preserve">, "PRICE", "SUM_PRICE"};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String[] headersname = { "</w:t>
      </w:r>
      <w:r w:rsidRPr="002D4727">
        <w:rPr>
          <w:rFonts w:cs="宋体" w:hint="eastAsia"/>
          <w:kern w:val="0"/>
          <w:szCs w:val="20"/>
        </w:rPr>
        <w:t>条码</w:t>
      </w:r>
      <w:r w:rsidRPr="002D4727">
        <w:rPr>
          <w:rFonts w:cs="宋体"/>
          <w:kern w:val="0"/>
          <w:szCs w:val="20"/>
        </w:rPr>
        <w:t>", "</w:t>
      </w:r>
      <w:r w:rsidRPr="002D4727">
        <w:rPr>
          <w:rFonts w:cs="宋体" w:hint="eastAsia"/>
          <w:kern w:val="0"/>
          <w:szCs w:val="20"/>
        </w:rPr>
        <w:t>名称</w:t>
      </w:r>
      <w:r w:rsidRPr="002D4727">
        <w:rPr>
          <w:rFonts w:cs="宋体"/>
          <w:kern w:val="0"/>
          <w:szCs w:val="20"/>
        </w:rPr>
        <w:t>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</w:t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,  "</w:t>
      </w:r>
      <w:r w:rsidRPr="002D4727">
        <w:rPr>
          <w:rFonts w:cs="宋体" w:hint="eastAsia"/>
          <w:kern w:val="0"/>
          <w:szCs w:val="20"/>
        </w:rPr>
        <w:t>地区编码</w:t>
      </w:r>
      <w:r w:rsidRPr="002D4727">
        <w:rPr>
          <w:rFonts w:cs="宋体"/>
          <w:kern w:val="0"/>
          <w:szCs w:val="20"/>
        </w:rPr>
        <w:t>", "</w:t>
      </w:r>
      <w:r w:rsidRPr="002D4727">
        <w:rPr>
          <w:rFonts w:cs="宋体" w:hint="eastAsia"/>
          <w:kern w:val="0"/>
          <w:szCs w:val="20"/>
        </w:rPr>
        <w:t>种类编码</w:t>
      </w:r>
      <w:r w:rsidRPr="002D4727">
        <w:rPr>
          <w:rFonts w:cs="宋体"/>
          <w:kern w:val="0"/>
          <w:szCs w:val="20"/>
        </w:rPr>
        <w:t>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</w:t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, "</w:t>
      </w:r>
      <w:r w:rsidRPr="002D4727">
        <w:rPr>
          <w:rFonts w:cs="宋体" w:hint="eastAsia"/>
          <w:kern w:val="0"/>
          <w:szCs w:val="20"/>
        </w:rPr>
        <w:t>销售时间</w:t>
      </w:r>
      <w:r w:rsidRPr="002D4727">
        <w:rPr>
          <w:rFonts w:cs="宋体"/>
          <w:kern w:val="0"/>
          <w:szCs w:val="20"/>
        </w:rPr>
        <w:t>", "</w:t>
      </w:r>
      <w:r w:rsidRPr="002D4727">
        <w:rPr>
          <w:rFonts w:cs="宋体" w:hint="eastAsia"/>
          <w:kern w:val="0"/>
          <w:szCs w:val="20"/>
        </w:rPr>
        <w:t>单位</w:t>
      </w:r>
      <w:r w:rsidRPr="002D4727">
        <w:rPr>
          <w:rFonts w:cs="宋体"/>
          <w:kern w:val="0"/>
          <w:szCs w:val="20"/>
        </w:rPr>
        <w:t>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</w:t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, "</w:t>
      </w:r>
      <w:r w:rsidRPr="002D4727">
        <w:rPr>
          <w:rFonts w:cs="宋体" w:hint="eastAsia"/>
          <w:kern w:val="0"/>
          <w:szCs w:val="20"/>
        </w:rPr>
        <w:t>数量</w:t>
      </w:r>
      <w:r w:rsidRPr="002D4727">
        <w:rPr>
          <w:rFonts w:cs="宋体"/>
          <w:kern w:val="0"/>
          <w:szCs w:val="20"/>
        </w:rPr>
        <w:t>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</w:t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, "</w:t>
      </w:r>
      <w:r w:rsidRPr="002D4727">
        <w:rPr>
          <w:rFonts w:cs="宋体" w:hint="eastAsia"/>
          <w:kern w:val="0"/>
          <w:szCs w:val="20"/>
        </w:rPr>
        <w:t>价格</w:t>
      </w:r>
      <w:r w:rsidRPr="002D4727">
        <w:rPr>
          <w:rFonts w:cs="宋体"/>
          <w:kern w:val="0"/>
          <w:szCs w:val="20"/>
        </w:rPr>
        <w:t>", "</w:t>
      </w:r>
      <w:r w:rsidRPr="002D4727">
        <w:rPr>
          <w:rFonts w:cs="宋体" w:hint="eastAsia"/>
          <w:kern w:val="0"/>
          <w:szCs w:val="20"/>
        </w:rPr>
        <w:t>总价</w:t>
      </w:r>
      <w:r w:rsidRPr="002D4727">
        <w:rPr>
          <w:rFonts w:cs="宋体"/>
          <w:kern w:val="0"/>
          <w:szCs w:val="20"/>
        </w:rPr>
        <w:t xml:space="preserve">"};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JRDesignBand columnHeader = new JRDesignBand();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columnHeader.setHeight(30);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JRDesignBand detail = new JRDesignBand();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detail.setHeight(30);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//</w:t>
      </w:r>
      <w:r w:rsidRPr="002D4727">
        <w:rPr>
          <w:rFonts w:cs="宋体" w:hint="eastAsia"/>
          <w:kern w:val="0"/>
          <w:szCs w:val="20"/>
        </w:rPr>
        <w:t>定义一种显示边框的风格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JRDesignStyle style = new JRDesignStyle();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JRLineBox lineBox = style.getLineBox();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lineBox.setPadding(1);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JRPen pen = lineBox.getPen();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pen.setLineColor(Color.BLUE);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pen.setLineWidth(JRPen.LINE_WIDTH_1);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pen.setLineStyle(JRPen.LINE_STYLE_SOLID);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style.setName("style");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style.setFontName("</w:t>
      </w:r>
      <w:r w:rsidRPr="002D4727">
        <w:rPr>
          <w:rFonts w:cs="宋体" w:hint="eastAsia"/>
          <w:kern w:val="0"/>
          <w:szCs w:val="20"/>
        </w:rPr>
        <w:t>宋体</w:t>
      </w:r>
      <w:r w:rsidRPr="002D4727">
        <w:rPr>
          <w:rFonts w:cs="宋体"/>
          <w:kern w:val="0"/>
          <w:szCs w:val="20"/>
        </w:rPr>
        <w:t>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style.setFontSize(14);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style.setPdfFontName("STSong-Light");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style.setPdfEncoding("UniGB-UCS2-H");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style.setPdfEmbedded(true);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JRDesignImage image = new JRDesignImage(jasperDesign);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image.setX(1);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image.setY(1);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image.setHeight(29);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image.setWidth(250);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image.setScaleImage(JRImage.SCALE_IMAGE_FILL_FRAME);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image.setLazy(true);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JRDesignExpression imageExpression = new JRDesignExpression();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imageExpression.setValueClass(String.class);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imageExpression.setText("\"http://" + request.getServerName() + ":" + request.getServerPort() + request.getContextPath() + "/images/jasperreport/Sunset.jpg\"");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image.setExpression(imageExpression);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detail.addElement(image);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//</w:t>
      </w:r>
      <w:r w:rsidRPr="002D4727">
        <w:rPr>
          <w:rFonts w:cs="宋体" w:hint="eastAsia"/>
          <w:kern w:val="0"/>
          <w:szCs w:val="20"/>
        </w:rPr>
        <w:t>加入风格的设计中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jasperDesign.addStyle(style);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for (int i = 0; i &lt; headers.length; i++) {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// add column headers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JRDesignStaticText staticText = new JRDesignStaticText();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staticText.setText(headersname[i]);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staticText.setFontSize(16);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staticText.setHeight(30);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staticText.setWidth(250);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staticText.setX(250 * i);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//</w:t>
      </w:r>
      <w:r w:rsidRPr="002D4727">
        <w:rPr>
          <w:rFonts w:cs="宋体" w:hint="eastAsia"/>
          <w:kern w:val="0"/>
          <w:szCs w:val="20"/>
        </w:rPr>
        <w:t>引用风格</w:t>
      </w:r>
      <w:r w:rsidRPr="002D4727">
        <w:rPr>
          <w:rFonts w:cs="宋体"/>
          <w:kern w:val="0"/>
          <w:szCs w:val="20"/>
        </w:rPr>
        <w:t>style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staticText.setStyleNameReference("style");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columnHeader.addElement(staticText);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// define fields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JRDesignField field = new JRDesignField();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field.setName(headers[i]);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field.setValueClass(String.class);   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jasperDesign.addField(field);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// add text fields for displaying fields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JRDesignTextField textField = new JRDesignTextField();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JRDesignExpression expression = new JRDesignExpression();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expression.setText("$F{" + headers[i] + "}");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expression.setValueClass(String.class);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textField.setExpression(expression);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textField.setFontSize(14);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textField.setHeight(30);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textField.setWidth(250);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textField.setX(250 * i);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//</w:t>
      </w:r>
      <w:r w:rsidRPr="002D4727">
        <w:rPr>
          <w:rFonts w:cs="宋体" w:hint="eastAsia"/>
          <w:kern w:val="0"/>
          <w:szCs w:val="20"/>
        </w:rPr>
        <w:t>引用风格</w:t>
      </w:r>
      <w:r w:rsidRPr="002D4727">
        <w:rPr>
          <w:rFonts w:cs="宋体"/>
          <w:kern w:val="0"/>
          <w:szCs w:val="20"/>
        </w:rPr>
        <w:t>style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textField.setStyleNameReference("style");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    detail.addElement(textField);   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}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jasperDesign.setColumnHeader(columnHeader);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 xml:space="preserve">        jasperDesign.setDetail(detail);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//jasperDesign.setPageHeight(12000);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return jasperDesign;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>}</w:t>
      </w:r>
    </w:p>
    <w:p w:rsidR="00FD08DF" w:rsidRDefault="00FD08DF" w:rsidP="004A1E9C">
      <w:pPr>
        <w:pStyle w:val="ListParagraph"/>
        <w:numPr>
          <w:ilvl w:val="0"/>
          <w:numId w:val="42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0D732B">
        <w:rPr>
          <w:rFonts w:ascii="仿宋_GB2312" w:eastAsia="仿宋_GB2312" w:hint="eastAsia"/>
          <w:sz w:val="32"/>
          <w:szCs w:val="32"/>
        </w:rPr>
        <w:t>构造数据源，有三种方式：</w:t>
      </w:r>
      <w:r w:rsidRPr="000D732B">
        <w:rPr>
          <w:rFonts w:ascii="仿宋_GB2312" w:eastAsia="仿宋_GB2312"/>
          <w:sz w:val="32"/>
          <w:szCs w:val="32"/>
        </w:rPr>
        <w:t>JDBC</w:t>
      </w:r>
      <w:r w:rsidRPr="000D732B">
        <w:rPr>
          <w:rFonts w:ascii="仿宋_GB2312" w:eastAsia="仿宋_GB2312" w:hint="eastAsia"/>
          <w:sz w:val="32"/>
          <w:szCs w:val="32"/>
        </w:rPr>
        <w:t>的</w:t>
      </w:r>
      <w:r w:rsidRPr="000D732B">
        <w:rPr>
          <w:rFonts w:ascii="仿宋_GB2312" w:eastAsia="仿宋_GB2312"/>
          <w:sz w:val="32"/>
          <w:szCs w:val="32"/>
        </w:rPr>
        <w:t>connection</w:t>
      </w:r>
      <w:r w:rsidRPr="000D732B">
        <w:rPr>
          <w:rFonts w:ascii="仿宋_GB2312" w:eastAsia="仿宋_GB2312" w:hint="eastAsia"/>
          <w:sz w:val="32"/>
          <w:szCs w:val="32"/>
        </w:rPr>
        <w:t>连接、数组、集合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FD08DF" w:rsidRPr="00D8453E" w:rsidRDefault="00FD08DF" w:rsidP="00D8453E">
      <w:pPr>
        <w:pStyle w:val="ListParagraph"/>
        <w:numPr>
          <w:ilvl w:val="0"/>
          <w:numId w:val="29"/>
        </w:numPr>
        <w:ind w:firstLineChars="0"/>
        <w:rPr>
          <w:rFonts w:ascii="仿宋_GB2312" w:eastAsia="仿宋_GB2312" w:hAnsi="Calibri" w:cs="宋体"/>
          <w:kern w:val="0"/>
          <w:sz w:val="28"/>
          <w:szCs w:val="28"/>
        </w:rPr>
      </w:pPr>
      <w:r w:rsidRPr="00D8453E">
        <w:rPr>
          <w:rFonts w:ascii="仿宋_GB2312" w:eastAsia="仿宋_GB2312" w:hAnsi="Calibri" w:cs="宋体"/>
          <w:kern w:val="0"/>
          <w:sz w:val="28"/>
          <w:szCs w:val="28"/>
        </w:rPr>
        <w:t>JDBC</w:t>
      </w:r>
      <w:r w:rsidRPr="00D8453E">
        <w:rPr>
          <w:rFonts w:ascii="仿宋_GB2312" w:eastAsia="仿宋_GB2312" w:hAnsi="Calibri" w:cs="宋体" w:hint="eastAsia"/>
          <w:kern w:val="0"/>
          <w:sz w:val="28"/>
          <w:szCs w:val="28"/>
        </w:rPr>
        <w:t>的</w:t>
      </w:r>
      <w:r w:rsidRPr="00D8453E">
        <w:rPr>
          <w:rFonts w:ascii="仿宋_GB2312" w:eastAsia="仿宋_GB2312" w:hAnsi="Calibri" w:cs="宋体"/>
          <w:kern w:val="0"/>
          <w:sz w:val="28"/>
          <w:szCs w:val="28"/>
        </w:rPr>
        <w:t>connection</w:t>
      </w:r>
      <w:r w:rsidRPr="00D8453E">
        <w:rPr>
          <w:rFonts w:ascii="仿宋_GB2312" w:eastAsia="仿宋_GB2312" w:hAnsi="Calibri" w:cs="宋体" w:hint="eastAsia"/>
          <w:kern w:val="0"/>
          <w:sz w:val="28"/>
          <w:szCs w:val="28"/>
        </w:rPr>
        <w:t>连接</w:t>
      </w:r>
      <w:r>
        <w:rPr>
          <w:rFonts w:ascii="仿宋_GB2312" w:eastAsia="仿宋_GB2312" w:hAnsi="Calibri" w:cs="宋体" w:hint="eastAsia"/>
          <w:kern w:val="0"/>
          <w:sz w:val="28"/>
          <w:szCs w:val="28"/>
        </w:rPr>
        <w:t>，如下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>private Connection getConnection(HttpServletRequest request) throws ClassNotFoundException, SQLException {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Class.forName("jstels.jdbc.csv.CsvDriver");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Properties props = new java.util.Properties();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props.put("separator","|");              // separator is a bar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props.put("suppressHeaders","false");    // column headers are on the first line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props.put("fileExtension",".txt");       // file extension is .txt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props.put("charset","UTF-8");       // file encoding is "ISO-8859-2"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props.put("commentLine","--");           // string denoting comment line is "--"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>//</w:t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 xml:space="preserve"> date/time format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 xml:space="preserve">props.put("dateFormat","yyyy-MM-dd HH:mm | dd/MM/yyyy");       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//</w:t>
      </w:r>
      <w:r w:rsidRPr="002D4727">
        <w:rPr>
          <w:rFonts w:cs="宋体" w:hint="eastAsia"/>
          <w:kern w:val="0"/>
          <w:szCs w:val="20"/>
        </w:rPr>
        <w:t>创建连接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Connection connection = DriverManager.getConnection("jdbc:jstels:csv:http://" + request.getServerName() + ":" + request.getServerPort() + request.getContextPath() + "/jasperreport/csvfiles", props);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return connection;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>}</w:t>
      </w:r>
    </w:p>
    <w:p w:rsidR="00FD08DF" w:rsidRPr="00D8453E" w:rsidRDefault="00FD08DF" w:rsidP="00D8453E">
      <w:pPr>
        <w:pStyle w:val="ListParagraph"/>
        <w:numPr>
          <w:ilvl w:val="0"/>
          <w:numId w:val="29"/>
        </w:numPr>
        <w:ind w:firstLineChars="0"/>
        <w:rPr>
          <w:rFonts w:ascii="仿宋_GB2312" w:eastAsia="仿宋_GB2312" w:hAnsi="Calibri" w:cs="宋体"/>
          <w:kern w:val="0"/>
          <w:sz w:val="28"/>
          <w:szCs w:val="28"/>
        </w:rPr>
      </w:pPr>
      <w:r w:rsidRPr="00D8453E">
        <w:rPr>
          <w:rFonts w:ascii="仿宋_GB2312" w:eastAsia="仿宋_GB2312" w:hAnsi="Calibri" w:cs="宋体" w:hint="eastAsia"/>
          <w:kern w:val="0"/>
          <w:sz w:val="28"/>
          <w:szCs w:val="28"/>
        </w:rPr>
        <w:t>数组</w:t>
      </w:r>
      <w:r>
        <w:rPr>
          <w:rFonts w:ascii="仿宋_GB2312" w:eastAsia="仿宋_GB2312" w:hAnsi="Calibri" w:cs="宋体" w:hint="eastAsia"/>
          <w:kern w:val="0"/>
          <w:sz w:val="28"/>
          <w:szCs w:val="28"/>
        </w:rPr>
        <w:t>，如下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>@SuppressWarnings("unchecked")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>private Object[] createArray() {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Object[] objs = new Object[3]();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 dataBean0 = new DataBean();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dataBean0.setName("</w:t>
      </w:r>
      <w:r w:rsidRPr="002D4727">
        <w:rPr>
          <w:rFonts w:cs="宋体" w:hint="eastAsia"/>
          <w:kern w:val="0"/>
          <w:szCs w:val="20"/>
        </w:rPr>
        <w:t>测试</w:t>
      </w:r>
      <w:r w:rsidRPr="002D4727">
        <w:rPr>
          <w:rFonts w:cs="宋体"/>
          <w:kern w:val="0"/>
          <w:szCs w:val="20"/>
        </w:rPr>
        <w:t>1");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dataBean0.setDesc("</w:t>
      </w:r>
      <w:r w:rsidRPr="002D4727">
        <w:rPr>
          <w:rFonts w:cs="宋体" w:hint="eastAsia"/>
          <w:kern w:val="0"/>
          <w:szCs w:val="20"/>
        </w:rPr>
        <w:t>描述</w:t>
      </w:r>
      <w:r w:rsidRPr="002D4727">
        <w:rPr>
          <w:rFonts w:cs="宋体"/>
          <w:kern w:val="0"/>
          <w:szCs w:val="20"/>
        </w:rPr>
        <w:t>1");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objs[0] = dataBean0;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 dataBean1 = new DataBean();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dataBean1.setName("</w:t>
      </w:r>
      <w:r w:rsidRPr="002D4727">
        <w:rPr>
          <w:rFonts w:cs="宋体" w:hint="eastAsia"/>
          <w:kern w:val="0"/>
          <w:szCs w:val="20"/>
        </w:rPr>
        <w:t>测试</w:t>
      </w:r>
      <w:r w:rsidRPr="002D4727">
        <w:rPr>
          <w:rFonts w:cs="宋体"/>
          <w:kern w:val="0"/>
          <w:szCs w:val="20"/>
        </w:rPr>
        <w:t>2");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dataBean1.setDesc("</w:t>
      </w:r>
      <w:r w:rsidRPr="002D4727">
        <w:rPr>
          <w:rFonts w:cs="宋体" w:hint="eastAsia"/>
          <w:kern w:val="0"/>
          <w:szCs w:val="20"/>
        </w:rPr>
        <w:t>描述</w:t>
      </w:r>
      <w:r w:rsidRPr="002D4727">
        <w:rPr>
          <w:rFonts w:cs="宋体"/>
          <w:kern w:val="0"/>
          <w:szCs w:val="20"/>
        </w:rPr>
        <w:t>2");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objs[1] = dataBean1;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 dataBean2 = new DataBean();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dataBean2.setName("</w:t>
      </w:r>
      <w:r w:rsidRPr="002D4727">
        <w:rPr>
          <w:rFonts w:cs="宋体" w:hint="eastAsia"/>
          <w:kern w:val="0"/>
          <w:szCs w:val="20"/>
        </w:rPr>
        <w:t>测试</w:t>
      </w:r>
      <w:r w:rsidRPr="002D4727">
        <w:rPr>
          <w:rFonts w:cs="宋体"/>
          <w:kern w:val="0"/>
          <w:szCs w:val="20"/>
        </w:rPr>
        <w:t>3");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dataBean2.setDesc("</w:t>
      </w:r>
      <w:r w:rsidRPr="002D4727">
        <w:rPr>
          <w:rFonts w:cs="宋体" w:hint="eastAsia"/>
          <w:kern w:val="0"/>
          <w:szCs w:val="20"/>
        </w:rPr>
        <w:t>描述</w:t>
      </w:r>
      <w:r w:rsidRPr="002D4727">
        <w:rPr>
          <w:rFonts w:cs="宋体"/>
          <w:kern w:val="0"/>
          <w:szCs w:val="20"/>
        </w:rPr>
        <w:t>3");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objs[2] = dataBean2;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return objs;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>}</w:t>
      </w:r>
    </w:p>
    <w:p w:rsidR="00FD08DF" w:rsidRPr="00D8453E" w:rsidRDefault="00FD08DF" w:rsidP="00D8453E">
      <w:pPr>
        <w:pStyle w:val="ListParagraph"/>
        <w:numPr>
          <w:ilvl w:val="0"/>
          <w:numId w:val="29"/>
        </w:numPr>
        <w:ind w:firstLineChars="0"/>
        <w:rPr>
          <w:rFonts w:ascii="仿宋_GB2312" w:eastAsia="仿宋_GB2312" w:hAnsi="Calibri" w:cs="宋体"/>
          <w:kern w:val="0"/>
          <w:sz w:val="28"/>
          <w:szCs w:val="28"/>
        </w:rPr>
      </w:pPr>
      <w:r w:rsidRPr="00D8453E">
        <w:rPr>
          <w:rFonts w:ascii="仿宋_GB2312" w:eastAsia="仿宋_GB2312" w:hAnsi="Calibri" w:cs="宋体" w:hint="eastAsia"/>
          <w:kern w:val="0"/>
          <w:sz w:val="28"/>
          <w:szCs w:val="28"/>
        </w:rPr>
        <w:t>集合</w:t>
      </w:r>
      <w:r>
        <w:rPr>
          <w:rFonts w:ascii="仿宋_GB2312" w:eastAsia="仿宋_GB2312" w:hAnsi="Calibri" w:cs="宋体" w:hint="eastAsia"/>
          <w:kern w:val="0"/>
          <w:sz w:val="28"/>
          <w:szCs w:val="28"/>
        </w:rPr>
        <w:t>，如下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>@SuppressWarnings("unchecked")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>private Collection createColl() {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Collection coll = new ArrayList();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 dataBean = new DataBean();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dataBean.setName("</w:t>
      </w:r>
      <w:r w:rsidRPr="002D4727">
        <w:rPr>
          <w:rFonts w:cs="宋体" w:hint="eastAsia"/>
          <w:kern w:val="0"/>
          <w:szCs w:val="20"/>
        </w:rPr>
        <w:t>测试</w:t>
      </w:r>
      <w:r w:rsidRPr="002D4727">
        <w:rPr>
          <w:rFonts w:cs="宋体"/>
          <w:kern w:val="0"/>
          <w:szCs w:val="20"/>
        </w:rPr>
        <w:t>1");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dataBean.setDesc("</w:t>
      </w:r>
      <w:r w:rsidRPr="002D4727">
        <w:rPr>
          <w:rFonts w:cs="宋体" w:hint="eastAsia"/>
          <w:kern w:val="0"/>
          <w:szCs w:val="20"/>
        </w:rPr>
        <w:t>描述</w:t>
      </w:r>
      <w:r w:rsidRPr="002D4727">
        <w:rPr>
          <w:rFonts w:cs="宋体"/>
          <w:kern w:val="0"/>
          <w:szCs w:val="20"/>
        </w:rPr>
        <w:t>1");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coll.add(dataBean);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 = new DataBean();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dataBean.setName("</w:t>
      </w:r>
      <w:r w:rsidRPr="002D4727">
        <w:rPr>
          <w:rFonts w:cs="宋体" w:hint="eastAsia"/>
          <w:kern w:val="0"/>
          <w:szCs w:val="20"/>
        </w:rPr>
        <w:t>测试</w:t>
      </w:r>
      <w:r w:rsidRPr="002D4727">
        <w:rPr>
          <w:rFonts w:cs="宋体"/>
          <w:kern w:val="0"/>
          <w:szCs w:val="20"/>
        </w:rPr>
        <w:t>2");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dataBean.setDesc("</w:t>
      </w:r>
      <w:r w:rsidRPr="002D4727">
        <w:rPr>
          <w:rFonts w:cs="宋体" w:hint="eastAsia"/>
          <w:kern w:val="0"/>
          <w:szCs w:val="20"/>
        </w:rPr>
        <w:t>描述</w:t>
      </w:r>
      <w:r w:rsidRPr="002D4727">
        <w:rPr>
          <w:rFonts w:cs="宋体"/>
          <w:kern w:val="0"/>
          <w:szCs w:val="20"/>
        </w:rPr>
        <w:t>2");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coll.add(dataBean);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 = new DataBean();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dataBean.setName("</w:t>
      </w:r>
      <w:r w:rsidRPr="002D4727">
        <w:rPr>
          <w:rFonts w:cs="宋体" w:hint="eastAsia"/>
          <w:kern w:val="0"/>
          <w:szCs w:val="20"/>
        </w:rPr>
        <w:t>测试</w:t>
      </w:r>
      <w:r w:rsidRPr="002D4727">
        <w:rPr>
          <w:rFonts w:cs="宋体"/>
          <w:kern w:val="0"/>
          <w:szCs w:val="20"/>
        </w:rPr>
        <w:t>3");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dataBean.setDesc("</w:t>
      </w:r>
      <w:r w:rsidRPr="002D4727">
        <w:rPr>
          <w:rFonts w:cs="宋体" w:hint="eastAsia"/>
          <w:kern w:val="0"/>
          <w:szCs w:val="20"/>
        </w:rPr>
        <w:t>描述</w:t>
      </w:r>
      <w:r w:rsidRPr="002D4727">
        <w:rPr>
          <w:rFonts w:cs="宋体"/>
          <w:kern w:val="0"/>
          <w:szCs w:val="20"/>
        </w:rPr>
        <w:t>3");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coll.add(dataBean);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return coll;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>}</w:t>
      </w:r>
    </w:p>
    <w:p w:rsidR="00FD08DF" w:rsidRPr="004B77FD" w:rsidRDefault="00FD08DF" w:rsidP="004A1E9C">
      <w:pPr>
        <w:pStyle w:val="ListParagraph"/>
        <w:numPr>
          <w:ilvl w:val="0"/>
          <w:numId w:val="42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31687B">
        <w:rPr>
          <w:rFonts w:ascii="仿宋_GB2312" w:eastAsia="仿宋_GB2312" w:hint="eastAsia"/>
          <w:sz w:val="32"/>
          <w:szCs w:val="32"/>
        </w:rPr>
        <w:t>构造报表需要的参数</w:t>
      </w:r>
      <w:r w:rsidRPr="0031687B">
        <w:rPr>
          <w:rFonts w:ascii="仿宋_GB2312" w:eastAsia="仿宋_GB2312"/>
          <w:sz w:val="32"/>
          <w:szCs w:val="32"/>
        </w:rPr>
        <w:t>Map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  <w:t xml:space="preserve">        //</w:t>
      </w:r>
      <w:r w:rsidRPr="002D4727">
        <w:rPr>
          <w:rFonts w:cs="宋体" w:hint="eastAsia"/>
          <w:kern w:val="0"/>
          <w:szCs w:val="20"/>
        </w:rPr>
        <w:t>构造参数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Map parameterMap = new HashMap();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//</w:t>
      </w:r>
      <w:r w:rsidRPr="002D4727">
        <w:rPr>
          <w:rFonts w:cs="宋体" w:hint="eastAsia"/>
          <w:kern w:val="0"/>
          <w:szCs w:val="20"/>
        </w:rPr>
        <w:t>得到报表的绝对路径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String subJasperFileName = approot + "jasperreport\\report\\connection\\";</w:t>
      </w:r>
    </w:p>
    <w:p w:rsidR="00FD08DF" w:rsidRPr="002D4727" w:rsidRDefault="00FD08DF" w:rsidP="000254E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parameterMap.put("SUBREPORT_DIR", subJasperFileName);</w:t>
      </w:r>
    </w:p>
    <w:p w:rsidR="00FD08DF" w:rsidRPr="001470CD" w:rsidRDefault="00FD08DF" w:rsidP="004A1E9C">
      <w:pPr>
        <w:pStyle w:val="ListParagraph"/>
        <w:numPr>
          <w:ilvl w:val="0"/>
          <w:numId w:val="42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CE488E">
        <w:rPr>
          <w:rFonts w:ascii="仿宋_GB2312" w:eastAsia="仿宋_GB2312" w:hint="eastAsia"/>
          <w:sz w:val="32"/>
          <w:szCs w:val="32"/>
        </w:rPr>
        <w:t>构造</w:t>
      </w:r>
      <w:r w:rsidRPr="00CE488E">
        <w:rPr>
          <w:rFonts w:ascii="仿宋_GB2312" w:eastAsia="仿宋_GB2312"/>
          <w:sz w:val="32"/>
          <w:szCs w:val="32"/>
        </w:rPr>
        <w:t>JasperReportHelper</w:t>
      </w:r>
      <w:r w:rsidRPr="00CE488E">
        <w:rPr>
          <w:rFonts w:ascii="仿宋_GB2312" w:eastAsia="仿宋_GB2312" w:hint="eastAsia"/>
          <w:sz w:val="32"/>
          <w:szCs w:val="32"/>
        </w:rPr>
        <w:t>实例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JasperReportHelper jasperReportHelper = new JasperReportHelper(jasperFileName, parameterMap, connection);</w:t>
      </w:r>
    </w:p>
    <w:p w:rsidR="00FD08DF" w:rsidRPr="001470CD" w:rsidRDefault="00FD08DF" w:rsidP="004A1E9C">
      <w:pPr>
        <w:pStyle w:val="ListParagraph"/>
        <w:numPr>
          <w:ilvl w:val="0"/>
          <w:numId w:val="42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CE488E">
        <w:rPr>
          <w:rFonts w:ascii="仿宋_GB2312" w:eastAsia="仿宋_GB2312" w:hint="eastAsia"/>
          <w:sz w:val="32"/>
          <w:szCs w:val="32"/>
        </w:rPr>
        <w:t>输出指定格式</w:t>
      </w:r>
      <w:r w:rsidRPr="00CE488E">
        <w:rPr>
          <w:rFonts w:ascii="仿宋_GB2312" w:eastAsia="仿宋_GB2312"/>
          <w:sz w:val="32"/>
          <w:szCs w:val="32"/>
        </w:rPr>
        <w:t>(HTML</w:t>
      </w:r>
      <w:r w:rsidRPr="00CE488E">
        <w:rPr>
          <w:rFonts w:ascii="仿宋_GB2312" w:eastAsia="仿宋_GB2312" w:hint="eastAsia"/>
          <w:sz w:val="32"/>
          <w:szCs w:val="32"/>
        </w:rPr>
        <w:t>、</w:t>
      </w:r>
      <w:r w:rsidRPr="00CE488E">
        <w:rPr>
          <w:rFonts w:ascii="仿宋_GB2312" w:eastAsia="仿宋_GB2312"/>
          <w:sz w:val="32"/>
          <w:szCs w:val="32"/>
        </w:rPr>
        <w:t>PDF</w:t>
      </w:r>
      <w:r w:rsidRPr="00CE488E">
        <w:rPr>
          <w:rFonts w:ascii="仿宋_GB2312" w:eastAsia="仿宋_GB2312" w:hint="eastAsia"/>
          <w:sz w:val="32"/>
          <w:szCs w:val="32"/>
        </w:rPr>
        <w:t>、</w:t>
      </w:r>
      <w:r w:rsidRPr="00CE488E">
        <w:rPr>
          <w:rFonts w:ascii="仿宋_GB2312" w:eastAsia="仿宋_GB2312"/>
          <w:sz w:val="32"/>
          <w:szCs w:val="32"/>
        </w:rPr>
        <w:t>EXCEL)</w:t>
      </w:r>
      <w:r w:rsidRPr="00CE488E">
        <w:rPr>
          <w:rFonts w:ascii="仿宋_GB2312" w:eastAsia="仿宋_GB2312" w:hint="eastAsia"/>
          <w:sz w:val="32"/>
          <w:szCs w:val="32"/>
        </w:rPr>
        <w:t>的报表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>…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</w:r>
      <w:r w:rsidRPr="002D4727">
        <w:rPr>
          <w:rFonts w:cs="宋体"/>
          <w:kern w:val="0"/>
          <w:szCs w:val="20"/>
        </w:rPr>
        <w:tab/>
        <w:t>jasperReportHelper.exportReportToPdf(servletOutputStream);</w:t>
      </w:r>
    </w:p>
    <w:p w:rsidR="00FD08DF" w:rsidRPr="002D4727" w:rsidRDefault="00FD08DF" w:rsidP="002D472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2D4727">
        <w:rPr>
          <w:rFonts w:cs="宋体"/>
          <w:kern w:val="0"/>
          <w:szCs w:val="20"/>
        </w:rPr>
        <w:t>…</w:t>
      </w:r>
    </w:p>
    <w:p w:rsidR="00FD08DF" w:rsidRPr="00356CF5" w:rsidRDefault="00FD08DF" w:rsidP="00356CF5">
      <w:pPr>
        <w:ind w:firstLine="359"/>
        <w:rPr>
          <w:rFonts w:ascii="仿宋_GB2312" w:eastAsia="仿宋_GB2312"/>
          <w:sz w:val="32"/>
          <w:szCs w:val="32"/>
        </w:rPr>
      </w:pPr>
      <w:r w:rsidRPr="00356CF5">
        <w:rPr>
          <w:rFonts w:ascii="仿宋_GB2312" w:eastAsia="仿宋_GB2312" w:hint="eastAsia"/>
          <w:sz w:val="32"/>
          <w:szCs w:val="32"/>
        </w:rPr>
        <w:t>结果效果图：</w:t>
      </w:r>
    </w:p>
    <w:p w:rsidR="00FD08DF" w:rsidRDefault="00FD08DF" w:rsidP="00713970">
      <w:r w:rsidRPr="005E4BE9">
        <w:rPr>
          <w:noProof/>
        </w:rPr>
        <w:pict>
          <v:shape id="_x0000_i1026" type="#_x0000_t75" style="width:441.75pt;height:254.25pt;visibility:visible">
            <v:imagedata r:id="rId10" o:title=""/>
          </v:shape>
        </w:pict>
      </w:r>
    </w:p>
    <w:p w:rsidR="00FD08DF" w:rsidRPr="00356CF5" w:rsidRDefault="00FD08DF" w:rsidP="000254E2">
      <w:pPr>
        <w:ind w:firstLineChars="100" w:firstLine="31680"/>
        <w:rPr>
          <w:rFonts w:ascii="仿宋_GB2312" w:eastAsia="仿宋_GB2312"/>
          <w:sz w:val="32"/>
          <w:szCs w:val="32"/>
        </w:rPr>
      </w:pPr>
      <w:r w:rsidRPr="00356CF5">
        <w:rPr>
          <w:rFonts w:ascii="仿宋_GB2312" w:eastAsia="仿宋_GB2312" w:hint="eastAsia"/>
          <w:sz w:val="32"/>
          <w:szCs w:val="32"/>
        </w:rPr>
        <w:t>图形报表（</w:t>
      </w:r>
      <w:r w:rsidRPr="00356CF5">
        <w:rPr>
          <w:rFonts w:ascii="仿宋_GB2312" w:eastAsia="仿宋_GB2312"/>
          <w:sz w:val="32"/>
          <w:szCs w:val="32"/>
        </w:rPr>
        <w:t>HTML</w:t>
      </w:r>
      <w:r w:rsidRPr="00356CF5">
        <w:rPr>
          <w:rFonts w:ascii="仿宋_GB2312" w:eastAsia="仿宋_GB2312" w:hint="eastAsia"/>
          <w:sz w:val="32"/>
          <w:szCs w:val="32"/>
        </w:rPr>
        <w:t>格式）</w:t>
      </w:r>
    </w:p>
    <w:p w:rsidR="00FD08DF" w:rsidRDefault="00FD08DF" w:rsidP="00713970">
      <w:r w:rsidRPr="005E4BE9">
        <w:rPr>
          <w:noProof/>
        </w:rPr>
        <w:pict>
          <v:shape id="图片 4" o:spid="_x0000_i1027" type="#_x0000_t75" style="width:443.25pt;height:337.5pt;visibility:visible">
            <v:imagedata r:id="rId11" o:title=""/>
          </v:shape>
        </w:pict>
      </w:r>
    </w:p>
    <w:p w:rsidR="00FD08DF" w:rsidRDefault="00FD08DF" w:rsidP="000254E2">
      <w:pPr>
        <w:ind w:firstLineChars="100" w:firstLine="31680"/>
      </w:pPr>
      <w:r w:rsidRPr="00356CF5">
        <w:rPr>
          <w:rFonts w:ascii="仿宋_GB2312" w:eastAsia="仿宋_GB2312" w:hint="eastAsia"/>
          <w:sz w:val="32"/>
          <w:szCs w:val="32"/>
        </w:rPr>
        <w:t>交叉报表</w:t>
      </w:r>
      <w:r w:rsidRPr="00356CF5">
        <w:rPr>
          <w:rFonts w:ascii="仿宋_GB2312" w:eastAsia="仿宋_GB2312"/>
          <w:sz w:val="32"/>
          <w:szCs w:val="32"/>
        </w:rPr>
        <w:t>(PDF</w:t>
      </w:r>
      <w:r w:rsidRPr="00356CF5">
        <w:rPr>
          <w:rFonts w:ascii="仿宋_GB2312" w:eastAsia="仿宋_GB2312" w:hint="eastAsia"/>
          <w:sz w:val="32"/>
          <w:szCs w:val="32"/>
        </w:rPr>
        <w:t>格式</w:t>
      </w:r>
      <w:r w:rsidRPr="00356CF5">
        <w:rPr>
          <w:rFonts w:ascii="仿宋_GB2312" w:eastAsia="仿宋_GB2312"/>
          <w:sz w:val="32"/>
          <w:szCs w:val="32"/>
        </w:rPr>
        <w:t>)</w:t>
      </w:r>
    </w:p>
    <w:p w:rsidR="00FD08DF" w:rsidRDefault="00FD08DF" w:rsidP="0000351E">
      <w:pPr>
        <w:ind w:firstLineChars="100" w:firstLine="31680"/>
      </w:pPr>
      <w:r w:rsidRPr="005E4BE9">
        <w:rPr>
          <w:noProof/>
        </w:rPr>
        <w:pict>
          <v:shape id="_x0000_i1028" type="#_x0000_t75" style="width:441.75pt;height:292.5pt;visibility:visible">
            <v:imagedata r:id="rId12" o:title=""/>
          </v:shape>
        </w:pict>
      </w:r>
    </w:p>
    <w:p w:rsidR="00FD08DF" w:rsidRPr="000254E2" w:rsidRDefault="00FD08DF" w:rsidP="000254E2">
      <w:pPr>
        <w:ind w:firstLineChars="100" w:firstLine="31680"/>
        <w:rPr>
          <w:rFonts w:ascii="仿宋_GB2312" w:eastAsia="仿宋_GB2312"/>
          <w:sz w:val="32"/>
          <w:szCs w:val="32"/>
        </w:rPr>
      </w:pPr>
      <w:r w:rsidRPr="00356CF5">
        <w:rPr>
          <w:rFonts w:ascii="仿宋_GB2312" w:eastAsia="仿宋_GB2312" w:hint="eastAsia"/>
          <w:sz w:val="32"/>
          <w:szCs w:val="32"/>
        </w:rPr>
        <w:t>分组报表（</w:t>
      </w:r>
      <w:r w:rsidRPr="00356CF5">
        <w:rPr>
          <w:rFonts w:ascii="仿宋_GB2312" w:eastAsia="仿宋_GB2312"/>
          <w:sz w:val="32"/>
          <w:szCs w:val="32"/>
        </w:rPr>
        <w:t>HTML</w:t>
      </w:r>
      <w:r w:rsidRPr="00356CF5">
        <w:rPr>
          <w:rFonts w:ascii="仿宋_GB2312" w:eastAsia="仿宋_GB2312" w:hint="eastAsia"/>
          <w:sz w:val="32"/>
          <w:szCs w:val="32"/>
        </w:rPr>
        <w:t>格式）</w:t>
      </w:r>
    </w:p>
    <w:p w:rsidR="00FD08DF" w:rsidRDefault="00FD08DF" w:rsidP="00713970">
      <w:r w:rsidRPr="005E4BE9">
        <w:rPr>
          <w:noProof/>
        </w:rPr>
        <w:pict>
          <v:shape id="图片 7" o:spid="_x0000_i1029" type="#_x0000_t75" style="width:441.75pt;height:292.5pt;visibility:visible">
            <v:imagedata r:id="rId13" o:title=""/>
          </v:shape>
        </w:pict>
      </w:r>
    </w:p>
    <w:p w:rsidR="00FD08DF" w:rsidRPr="00356CF5" w:rsidRDefault="00FD08DF" w:rsidP="00356CF5">
      <w:pPr>
        <w:ind w:firstLineChars="100" w:firstLine="31680"/>
        <w:rPr>
          <w:rFonts w:ascii="仿宋_GB2312" w:eastAsia="仿宋_GB2312"/>
          <w:sz w:val="32"/>
          <w:szCs w:val="32"/>
        </w:rPr>
      </w:pPr>
      <w:r w:rsidRPr="00356CF5">
        <w:rPr>
          <w:rFonts w:ascii="仿宋_GB2312" w:eastAsia="仿宋_GB2312" w:hint="eastAsia"/>
          <w:sz w:val="32"/>
          <w:szCs w:val="32"/>
        </w:rPr>
        <w:t>子报表（</w:t>
      </w:r>
      <w:r w:rsidRPr="00356CF5">
        <w:rPr>
          <w:rFonts w:ascii="仿宋_GB2312" w:eastAsia="仿宋_GB2312"/>
          <w:sz w:val="32"/>
          <w:szCs w:val="32"/>
        </w:rPr>
        <w:t>HTML</w:t>
      </w:r>
      <w:r w:rsidRPr="00356CF5">
        <w:rPr>
          <w:rFonts w:ascii="仿宋_GB2312" w:eastAsia="仿宋_GB2312" w:hint="eastAsia"/>
          <w:sz w:val="32"/>
          <w:szCs w:val="32"/>
        </w:rPr>
        <w:t>格式）</w:t>
      </w:r>
    </w:p>
    <w:p w:rsidR="00FD08DF" w:rsidRDefault="00FD08DF" w:rsidP="00713970">
      <w:r w:rsidRPr="005E4BE9">
        <w:rPr>
          <w:noProof/>
        </w:rPr>
        <w:pict>
          <v:shape id="图片 10" o:spid="_x0000_i1030" type="#_x0000_t75" style="width:441.75pt;height:292.5pt;visibility:visible">
            <v:imagedata r:id="rId14" o:title=""/>
          </v:shape>
        </w:pict>
      </w:r>
    </w:p>
    <w:p w:rsidR="00FD08DF" w:rsidRPr="00356CF5" w:rsidRDefault="00FD08DF" w:rsidP="00356CF5">
      <w:pPr>
        <w:ind w:firstLineChars="100" w:firstLine="31680"/>
        <w:rPr>
          <w:rFonts w:ascii="仿宋_GB2312" w:eastAsia="仿宋_GB2312"/>
          <w:sz w:val="32"/>
          <w:szCs w:val="32"/>
        </w:rPr>
      </w:pPr>
      <w:r w:rsidRPr="00356CF5">
        <w:rPr>
          <w:rFonts w:ascii="仿宋_GB2312" w:eastAsia="仿宋_GB2312"/>
          <w:sz w:val="32"/>
          <w:szCs w:val="32"/>
        </w:rPr>
        <w:t>JasperDesign</w:t>
      </w:r>
      <w:r w:rsidRPr="00356CF5">
        <w:rPr>
          <w:rFonts w:ascii="仿宋_GB2312" w:eastAsia="仿宋_GB2312" w:hint="eastAsia"/>
          <w:sz w:val="32"/>
          <w:szCs w:val="32"/>
        </w:rPr>
        <w:t>设计报表（</w:t>
      </w:r>
      <w:r w:rsidRPr="00356CF5">
        <w:rPr>
          <w:rFonts w:ascii="仿宋_GB2312" w:eastAsia="仿宋_GB2312"/>
          <w:sz w:val="32"/>
          <w:szCs w:val="32"/>
        </w:rPr>
        <w:t>HTML</w:t>
      </w:r>
      <w:r w:rsidRPr="00356CF5">
        <w:rPr>
          <w:rFonts w:ascii="仿宋_GB2312" w:eastAsia="仿宋_GB2312" w:hint="eastAsia"/>
          <w:sz w:val="32"/>
          <w:szCs w:val="32"/>
        </w:rPr>
        <w:t>格式）</w:t>
      </w:r>
    </w:p>
    <w:p w:rsidR="00FD08DF" w:rsidRPr="00356CF5" w:rsidRDefault="00FD08DF" w:rsidP="00713970">
      <w:pPr>
        <w:rPr>
          <w:rFonts w:ascii="仿宋_GB2312" w:eastAsia="仿宋_GB2312"/>
          <w:sz w:val="32"/>
          <w:szCs w:val="32"/>
        </w:rPr>
      </w:pPr>
      <w:r w:rsidRPr="00356CF5">
        <w:rPr>
          <w:rFonts w:ascii="仿宋_GB2312" w:eastAsia="仿宋_GB2312" w:hint="eastAsia"/>
          <w:sz w:val="32"/>
          <w:szCs w:val="32"/>
        </w:rPr>
        <w:t>注：</w:t>
      </w:r>
      <w:r w:rsidRPr="00356CF5">
        <w:rPr>
          <w:rFonts w:ascii="仿宋_GB2312" w:eastAsia="仿宋_GB2312"/>
          <w:sz w:val="32"/>
          <w:szCs w:val="32"/>
        </w:rPr>
        <w:t>DEMO</w:t>
      </w:r>
      <w:r w:rsidRPr="00356CF5">
        <w:rPr>
          <w:rFonts w:ascii="仿宋_GB2312" w:eastAsia="仿宋_GB2312" w:hint="eastAsia"/>
          <w:sz w:val="32"/>
          <w:szCs w:val="32"/>
        </w:rPr>
        <w:t>请参见</w:t>
      </w:r>
      <w:r w:rsidRPr="00356CF5">
        <w:rPr>
          <w:rFonts w:ascii="仿宋_GB2312" w:eastAsia="仿宋_GB2312"/>
          <w:sz w:val="32"/>
          <w:szCs w:val="32"/>
        </w:rPr>
        <w:t>UtilsWeb</w:t>
      </w:r>
      <w:r w:rsidRPr="00356CF5">
        <w:rPr>
          <w:rFonts w:ascii="仿宋_GB2312" w:eastAsia="仿宋_GB2312" w:hint="eastAsia"/>
          <w:sz w:val="32"/>
          <w:szCs w:val="32"/>
        </w:rPr>
        <w:t>项目的</w:t>
      </w:r>
      <w:r w:rsidRPr="00356CF5">
        <w:rPr>
          <w:rFonts w:ascii="仿宋_GB2312" w:eastAsia="仿宋_GB2312"/>
          <w:sz w:val="32"/>
          <w:szCs w:val="32"/>
        </w:rPr>
        <w:t>WebRoot\jasperreport</w:t>
      </w:r>
      <w:r w:rsidRPr="00356CF5">
        <w:rPr>
          <w:rFonts w:ascii="仿宋_GB2312" w:eastAsia="仿宋_GB2312" w:hint="eastAsia"/>
          <w:sz w:val="32"/>
          <w:szCs w:val="32"/>
        </w:rPr>
        <w:t>目录</w:t>
      </w:r>
    </w:p>
    <w:sectPr w:rsidR="00FD08DF" w:rsidRPr="00356CF5" w:rsidSect="00356CF5">
      <w:footerReference w:type="default" r:id="rId15"/>
      <w:pgSz w:w="11906" w:h="16838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8DF" w:rsidRDefault="00FD08DF" w:rsidP="00127AC0">
      <w:r>
        <w:separator/>
      </w:r>
    </w:p>
  </w:endnote>
  <w:endnote w:type="continuationSeparator" w:id="1">
    <w:p w:rsidR="00FD08DF" w:rsidRDefault="00FD08DF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8DF" w:rsidRDefault="00FD08DF" w:rsidP="00FD74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08DF" w:rsidRPr="003306AE" w:rsidRDefault="00FD08DF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8DF" w:rsidRDefault="00FD08DF" w:rsidP="00FD74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FD08DF" w:rsidRPr="0022442D" w:rsidRDefault="00FD08DF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8DF" w:rsidRDefault="00FD08DF" w:rsidP="00127AC0">
      <w:r>
        <w:separator/>
      </w:r>
    </w:p>
  </w:footnote>
  <w:footnote w:type="continuationSeparator" w:id="1">
    <w:p w:rsidR="00FD08DF" w:rsidRDefault="00FD08DF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8DF" w:rsidRDefault="00FD08DF" w:rsidP="0000351E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767D1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BA9EF3F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3B38313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29431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E64BD1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DD060B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734779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6AE5ED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D268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3E2DF4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1901641"/>
    <w:multiLevelType w:val="hybridMultilevel"/>
    <w:tmpl w:val="E21AB862"/>
    <w:lvl w:ilvl="0" w:tplc="AF08647A">
      <w:start w:val="1"/>
      <w:numFmt w:val="decimal"/>
      <w:lvlText w:val="%1)"/>
      <w:lvlJc w:val="left"/>
      <w:pPr>
        <w:ind w:left="10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1">
    <w:nsid w:val="046952BB"/>
    <w:multiLevelType w:val="hybridMultilevel"/>
    <w:tmpl w:val="094E5DE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2">
    <w:nsid w:val="04D05429"/>
    <w:multiLevelType w:val="hybridMultilevel"/>
    <w:tmpl w:val="F3A257FE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3">
    <w:nsid w:val="089D314A"/>
    <w:multiLevelType w:val="hybridMultilevel"/>
    <w:tmpl w:val="58FC1606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5">
    <w:nsid w:val="107C2719"/>
    <w:multiLevelType w:val="multilevel"/>
    <w:tmpl w:val="989C39A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6">
    <w:nsid w:val="125D371D"/>
    <w:multiLevelType w:val="hybridMultilevel"/>
    <w:tmpl w:val="B3D450FA"/>
    <w:lvl w:ilvl="0" w:tplc="543A9B1A">
      <w:start w:val="1"/>
      <w:numFmt w:val="decimal"/>
      <w:lvlText w:val="%1、"/>
      <w:lvlJc w:val="left"/>
      <w:pPr>
        <w:ind w:left="13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7">
    <w:nsid w:val="13247A07"/>
    <w:multiLevelType w:val="hybridMultilevel"/>
    <w:tmpl w:val="4578744A"/>
    <w:lvl w:ilvl="0" w:tplc="04090019">
      <w:start w:val="1"/>
      <w:numFmt w:val="lowerLetter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8">
    <w:nsid w:val="23650A85"/>
    <w:multiLevelType w:val="hybridMultilevel"/>
    <w:tmpl w:val="9510F944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9">
    <w:nsid w:val="25FB36BB"/>
    <w:multiLevelType w:val="hybridMultilevel"/>
    <w:tmpl w:val="AA8093B4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20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26EC5387"/>
    <w:multiLevelType w:val="multilevel"/>
    <w:tmpl w:val="FC1EC404"/>
    <w:lvl w:ilvl="0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2">
    <w:nsid w:val="30F74141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3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24">
    <w:nsid w:val="33A91904"/>
    <w:multiLevelType w:val="hybridMultilevel"/>
    <w:tmpl w:val="E3BA006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5">
    <w:nsid w:val="34DC23C2"/>
    <w:multiLevelType w:val="multilevel"/>
    <w:tmpl w:val="A22618C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26">
    <w:nsid w:val="37730354"/>
    <w:multiLevelType w:val="hybridMultilevel"/>
    <w:tmpl w:val="8B54B64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27">
    <w:nsid w:val="3A3963D4"/>
    <w:multiLevelType w:val="multilevel"/>
    <w:tmpl w:val="ED4E69C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28">
    <w:nsid w:val="4F552471"/>
    <w:multiLevelType w:val="hybridMultilevel"/>
    <w:tmpl w:val="8D0EF6EE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29">
    <w:nsid w:val="506751B2"/>
    <w:multiLevelType w:val="hybridMultilevel"/>
    <w:tmpl w:val="FC560B0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0">
    <w:nsid w:val="54F621CF"/>
    <w:multiLevelType w:val="multilevel"/>
    <w:tmpl w:val="715EB5C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31">
    <w:nsid w:val="58270FC0"/>
    <w:multiLevelType w:val="hybridMultilevel"/>
    <w:tmpl w:val="F912BF36"/>
    <w:lvl w:ilvl="0" w:tplc="04090011">
      <w:start w:val="1"/>
      <w:numFmt w:val="decimal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32">
    <w:nsid w:val="5B6A3A88"/>
    <w:multiLevelType w:val="multilevel"/>
    <w:tmpl w:val="46F48DC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33">
    <w:nsid w:val="60206B48"/>
    <w:multiLevelType w:val="hybridMultilevel"/>
    <w:tmpl w:val="49A49218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4">
    <w:nsid w:val="64293959"/>
    <w:multiLevelType w:val="hybridMultilevel"/>
    <w:tmpl w:val="A2C61DAE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5">
    <w:nsid w:val="64672027"/>
    <w:multiLevelType w:val="hybridMultilevel"/>
    <w:tmpl w:val="4A505DA0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6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37">
    <w:nsid w:val="661E4C13"/>
    <w:multiLevelType w:val="hybridMultilevel"/>
    <w:tmpl w:val="6BA4DAE2"/>
    <w:lvl w:ilvl="0" w:tplc="04090011">
      <w:start w:val="1"/>
      <w:numFmt w:val="decimal"/>
      <w:lvlText w:val="%1)"/>
      <w:lvlJc w:val="left"/>
      <w:pPr>
        <w:ind w:left="23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  <w:rPr>
        <w:rFonts w:cs="Times New Roman"/>
      </w:rPr>
    </w:lvl>
  </w:abstractNum>
  <w:abstractNum w:abstractNumId="38">
    <w:nsid w:val="68945049"/>
    <w:multiLevelType w:val="multilevel"/>
    <w:tmpl w:val="3092B70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39">
    <w:nsid w:val="6FA55241"/>
    <w:multiLevelType w:val="hybridMultilevel"/>
    <w:tmpl w:val="9F7A749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0">
    <w:nsid w:val="701B1B8C"/>
    <w:multiLevelType w:val="hybridMultilevel"/>
    <w:tmpl w:val="094E5DE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1">
    <w:nsid w:val="72D821C1"/>
    <w:multiLevelType w:val="hybridMultilevel"/>
    <w:tmpl w:val="557CD7E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2">
    <w:nsid w:val="74E12176"/>
    <w:multiLevelType w:val="hybridMultilevel"/>
    <w:tmpl w:val="4578744A"/>
    <w:lvl w:ilvl="0" w:tplc="04090019">
      <w:start w:val="1"/>
      <w:numFmt w:val="lowerLetter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43">
    <w:nsid w:val="756F01F5"/>
    <w:multiLevelType w:val="multilevel"/>
    <w:tmpl w:val="557CD7E0"/>
    <w:lvl w:ilvl="0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4">
    <w:nsid w:val="75C7341F"/>
    <w:multiLevelType w:val="hybridMultilevel"/>
    <w:tmpl w:val="87A65A40"/>
    <w:lvl w:ilvl="0" w:tplc="04090011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5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abstractNum w:abstractNumId="46">
    <w:nsid w:val="7C2727AB"/>
    <w:multiLevelType w:val="hybridMultilevel"/>
    <w:tmpl w:val="58FC1606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7">
    <w:nsid w:val="7C5C359E"/>
    <w:multiLevelType w:val="hybridMultilevel"/>
    <w:tmpl w:val="FC560B0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num w:numId="1">
    <w:abstractNumId w:val="23"/>
  </w:num>
  <w:num w:numId="2">
    <w:abstractNumId w:val="45"/>
  </w:num>
  <w:num w:numId="3">
    <w:abstractNumId w:val="20"/>
  </w:num>
  <w:num w:numId="4">
    <w:abstractNumId w:val="36"/>
  </w:num>
  <w:num w:numId="5">
    <w:abstractNumId w:val="14"/>
  </w:num>
  <w:num w:numId="6">
    <w:abstractNumId w:val="34"/>
  </w:num>
  <w:num w:numId="7">
    <w:abstractNumId w:val="31"/>
  </w:num>
  <w:num w:numId="8">
    <w:abstractNumId w:val="22"/>
  </w:num>
  <w:num w:numId="9">
    <w:abstractNumId w:val="35"/>
  </w:num>
  <w:num w:numId="10">
    <w:abstractNumId w:val="17"/>
  </w:num>
  <w:num w:numId="11">
    <w:abstractNumId w:val="37"/>
  </w:num>
  <w:num w:numId="12">
    <w:abstractNumId w:val="44"/>
  </w:num>
  <w:num w:numId="13">
    <w:abstractNumId w:val="19"/>
  </w:num>
  <w:num w:numId="14">
    <w:abstractNumId w:val="28"/>
  </w:num>
  <w:num w:numId="15">
    <w:abstractNumId w:val="42"/>
  </w:num>
  <w:num w:numId="16">
    <w:abstractNumId w:val="39"/>
  </w:num>
  <w:num w:numId="17">
    <w:abstractNumId w:val="13"/>
  </w:num>
  <w:num w:numId="18">
    <w:abstractNumId w:val="16"/>
  </w:num>
  <w:num w:numId="19">
    <w:abstractNumId w:val="18"/>
  </w:num>
  <w:num w:numId="20">
    <w:abstractNumId w:val="40"/>
  </w:num>
  <w:num w:numId="21">
    <w:abstractNumId w:val="10"/>
  </w:num>
  <w:num w:numId="22">
    <w:abstractNumId w:val="46"/>
  </w:num>
  <w:num w:numId="23">
    <w:abstractNumId w:val="11"/>
  </w:num>
  <w:num w:numId="24">
    <w:abstractNumId w:val="33"/>
  </w:num>
  <w:num w:numId="25">
    <w:abstractNumId w:val="24"/>
  </w:num>
  <w:num w:numId="26">
    <w:abstractNumId w:val="41"/>
  </w:num>
  <w:num w:numId="27">
    <w:abstractNumId w:val="12"/>
  </w:num>
  <w:num w:numId="28">
    <w:abstractNumId w:val="29"/>
  </w:num>
  <w:num w:numId="29">
    <w:abstractNumId w:val="47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21"/>
  </w:num>
  <w:num w:numId="41">
    <w:abstractNumId w:val="43"/>
  </w:num>
  <w:num w:numId="42">
    <w:abstractNumId w:val="26"/>
  </w:num>
  <w:num w:numId="43">
    <w:abstractNumId w:val="25"/>
  </w:num>
  <w:num w:numId="44">
    <w:abstractNumId w:val="27"/>
  </w:num>
  <w:num w:numId="45">
    <w:abstractNumId w:val="38"/>
  </w:num>
  <w:num w:numId="46">
    <w:abstractNumId w:val="30"/>
  </w:num>
  <w:num w:numId="47">
    <w:abstractNumId w:val="15"/>
  </w:num>
  <w:num w:numId="4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015A5"/>
    <w:rsid w:val="0000351E"/>
    <w:rsid w:val="00014663"/>
    <w:rsid w:val="00014F08"/>
    <w:rsid w:val="00022F73"/>
    <w:rsid w:val="000254E2"/>
    <w:rsid w:val="0002568B"/>
    <w:rsid w:val="00031115"/>
    <w:rsid w:val="00044C25"/>
    <w:rsid w:val="0005441A"/>
    <w:rsid w:val="00055DBE"/>
    <w:rsid w:val="00060D3A"/>
    <w:rsid w:val="000D732B"/>
    <w:rsid w:val="000F355E"/>
    <w:rsid w:val="000F4EAC"/>
    <w:rsid w:val="000F5B99"/>
    <w:rsid w:val="00111F2D"/>
    <w:rsid w:val="00112AAD"/>
    <w:rsid w:val="001238C0"/>
    <w:rsid w:val="00127AC0"/>
    <w:rsid w:val="001374A9"/>
    <w:rsid w:val="001470CD"/>
    <w:rsid w:val="0016053E"/>
    <w:rsid w:val="00173030"/>
    <w:rsid w:val="001845BC"/>
    <w:rsid w:val="001A0AFE"/>
    <w:rsid w:val="001B0347"/>
    <w:rsid w:val="001B0CAF"/>
    <w:rsid w:val="001B4159"/>
    <w:rsid w:val="001C6DE0"/>
    <w:rsid w:val="001D3783"/>
    <w:rsid w:val="001F5AC8"/>
    <w:rsid w:val="00204ABB"/>
    <w:rsid w:val="00206E86"/>
    <w:rsid w:val="00212572"/>
    <w:rsid w:val="0022442D"/>
    <w:rsid w:val="0023096F"/>
    <w:rsid w:val="00232DF8"/>
    <w:rsid w:val="00246562"/>
    <w:rsid w:val="002540C9"/>
    <w:rsid w:val="00263473"/>
    <w:rsid w:val="00267503"/>
    <w:rsid w:val="00272392"/>
    <w:rsid w:val="002727F4"/>
    <w:rsid w:val="00275AF8"/>
    <w:rsid w:val="00281DDF"/>
    <w:rsid w:val="002936CC"/>
    <w:rsid w:val="002B7143"/>
    <w:rsid w:val="002B746E"/>
    <w:rsid w:val="002C2F30"/>
    <w:rsid w:val="002D4727"/>
    <w:rsid w:val="002F7F29"/>
    <w:rsid w:val="00304517"/>
    <w:rsid w:val="0031687B"/>
    <w:rsid w:val="003306AE"/>
    <w:rsid w:val="00334AC1"/>
    <w:rsid w:val="00342D01"/>
    <w:rsid w:val="003434D4"/>
    <w:rsid w:val="00343BB7"/>
    <w:rsid w:val="00347FDD"/>
    <w:rsid w:val="0035260D"/>
    <w:rsid w:val="00356CF5"/>
    <w:rsid w:val="003762E3"/>
    <w:rsid w:val="00385DCD"/>
    <w:rsid w:val="003B1BFA"/>
    <w:rsid w:val="003B36D7"/>
    <w:rsid w:val="003E2575"/>
    <w:rsid w:val="003E7344"/>
    <w:rsid w:val="003E7FCA"/>
    <w:rsid w:val="003F4654"/>
    <w:rsid w:val="004023BA"/>
    <w:rsid w:val="00416B5B"/>
    <w:rsid w:val="004308F8"/>
    <w:rsid w:val="004314F3"/>
    <w:rsid w:val="00434FCD"/>
    <w:rsid w:val="0044430D"/>
    <w:rsid w:val="004515EB"/>
    <w:rsid w:val="0045431C"/>
    <w:rsid w:val="00467198"/>
    <w:rsid w:val="004709CF"/>
    <w:rsid w:val="0047466B"/>
    <w:rsid w:val="00475B61"/>
    <w:rsid w:val="004808CA"/>
    <w:rsid w:val="00490E27"/>
    <w:rsid w:val="004960A2"/>
    <w:rsid w:val="004A1E9C"/>
    <w:rsid w:val="004A703E"/>
    <w:rsid w:val="004B77FD"/>
    <w:rsid w:val="004C61AB"/>
    <w:rsid w:val="004C7352"/>
    <w:rsid w:val="004D346B"/>
    <w:rsid w:val="00522EFC"/>
    <w:rsid w:val="00531A95"/>
    <w:rsid w:val="00545937"/>
    <w:rsid w:val="00551480"/>
    <w:rsid w:val="0056773C"/>
    <w:rsid w:val="005704A2"/>
    <w:rsid w:val="00597B71"/>
    <w:rsid w:val="005A486B"/>
    <w:rsid w:val="005B1224"/>
    <w:rsid w:val="005C0414"/>
    <w:rsid w:val="005D75D9"/>
    <w:rsid w:val="005E4BE9"/>
    <w:rsid w:val="005E7497"/>
    <w:rsid w:val="005E7D80"/>
    <w:rsid w:val="00604957"/>
    <w:rsid w:val="0061025B"/>
    <w:rsid w:val="00622729"/>
    <w:rsid w:val="0062412D"/>
    <w:rsid w:val="00633600"/>
    <w:rsid w:val="00647745"/>
    <w:rsid w:val="00673843"/>
    <w:rsid w:val="00690F4A"/>
    <w:rsid w:val="00692611"/>
    <w:rsid w:val="00695565"/>
    <w:rsid w:val="006A1EAB"/>
    <w:rsid w:val="006A5EA9"/>
    <w:rsid w:val="006C3F32"/>
    <w:rsid w:val="006C4B61"/>
    <w:rsid w:val="006D26FA"/>
    <w:rsid w:val="006E36B3"/>
    <w:rsid w:val="006F6CE7"/>
    <w:rsid w:val="006F758D"/>
    <w:rsid w:val="006F7C69"/>
    <w:rsid w:val="00705704"/>
    <w:rsid w:val="0071272A"/>
    <w:rsid w:val="00713970"/>
    <w:rsid w:val="00713FC0"/>
    <w:rsid w:val="00725CD3"/>
    <w:rsid w:val="007318EB"/>
    <w:rsid w:val="00735D9C"/>
    <w:rsid w:val="0074423B"/>
    <w:rsid w:val="00750847"/>
    <w:rsid w:val="00750EA9"/>
    <w:rsid w:val="0075562D"/>
    <w:rsid w:val="00766BEB"/>
    <w:rsid w:val="00772FBD"/>
    <w:rsid w:val="00780925"/>
    <w:rsid w:val="007B1D0E"/>
    <w:rsid w:val="007B3E82"/>
    <w:rsid w:val="007B6C22"/>
    <w:rsid w:val="007F6CD6"/>
    <w:rsid w:val="007F7DD9"/>
    <w:rsid w:val="00800603"/>
    <w:rsid w:val="00805081"/>
    <w:rsid w:val="00810F3C"/>
    <w:rsid w:val="00813892"/>
    <w:rsid w:val="00821BDA"/>
    <w:rsid w:val="00840EC5"/>
    <w:rsid w:val="008516CD"/>
    <w:rsid w:val="00866527"/>
    <w:rsid w:val="0087053A"/>
    <w:rsid w:val="0087742F"/>
    <w:rsid w:val="008A6E89"/>
    <w:rsid w:val="008A7644"/>
    <w:rsid w:val="008B4B89"/>
    <w:rsid w:val="008D22BF"/>
    <w:rsid w:val="008E68B5"/>
    <w:rsid w:val="008F0ED5"/>
    <w:rsid w:val="00901342"/>
    <w:rsid w:val="00904BD2"/>
    <w:rsid w:val="0092017D"/>
    <w:rsid w:val="009256A6"/>
    <w:rsid w:val="009359A9"/>
    <w:rsid w:val="00964D20"/>
    <w:rsid w:val="00965AC4"/>
    <w:rsid w:val="00985664"/>
    <w:rsid w:val="009C67D4"/>
    <w:rsid w:val="009C6F6F"/>
    <w:rsid w:val="009E3727"/>
    <w:rsid w:val="009F635D"/>
    <w:rsid w:val="00A01B52"/>
    <w:rsid w:val="00A16D3B"/>
    <w:rsid w:val="00A3419F"/>
    <w:rsid w:val="00A5090A"/>
    <w:rsid w:val="00A54C7B"/>
    <w:rsid w:val="00A66C35"/>
    <w:rsid w:val="00A71759"/>
    <w:rsid w:val="00AC45A3"/>
    <w:rsid w:val="00AD1768"/>
    <w:rsid w:val="00AD2CD6"/>
    <w:rsid w:val="00AE00FC"/>
    <w:rsid w:val="00B01928"/>
    <w:rsid w:val="00B22472"/>
    <w:rsid w:val="00B509DA"/>
    <w:rsid w:val="00B51F99"/>
    <w:rsid w:val="00B568F2"/>
    <w:rsid w:val="00B73056"/>
    <w:rsid w:val="00B741AE"/>
    <w:rsid w:val="00B755AF"/>
    <w:rsid w:val="00B8295B"/>
    <w:rsid w:val="00BA030D"/>
    <w:rsid w:val="00BF4B09"/>
    <w:rsid w:val="00C232F0"/>
    <w:rsid w:val="00C33AE9"/>
    <w:rsid w:val="00C57012"/>
    <w:rsid w:val="00C66E7E"/>
    <w:rsid w:val="00C80775"/>
    <w:rsid w:val="00C80968"/>
    <w:rsid w:val="00C86E1B"/>
    <w:rsid w:val="00C95038"/>
    <w:rsid w:val="00CA3262"/>
    <w:rsid w:val="00CB1FCC"/>
    <w:rsid w:val="00CC4BC9"/>
    <w:rsid w:val="00CC698A"/>
    <w:rsid w:val="00CD279A"/>
    <w:rsid w:val="00CD28EB"/>
    <w:rsid w:val="00CD6AFE"/>
    <w:rsid w:val="00CE488E"/>
    <w:rsid w:val="00CF06EF"/>
    <w:rsid w:val="00D019A5"/>
    <w:rsid w:val="00D21C31"/>
    <w:rsid w:val="00D41F53"/>
    <w:rsid w:val="00D60DB7"/>
    <w:rsid w:val="00D617C1"/>
    <w:rsid w:val="00D674E5"/>
    <w:rsid w:val="00D80052"/>
    <w:rsid w:val="00D8453E"/>
    <w:rsid w:val="00D9498F"/>
    <w:rsid w:val="00DA58AC"/>
    <w:rsid w:val="00DB43E9"/>
    <w:rsid w:val="00DB4B45"/>
    <w:rsid w:val="00DB507F"/>
    <w:rsid w:val="00DC6537"/>
    <w:rsid w:val="00DE4245"/>
    <w:rsid w:val="00E01775"/>
    <w:rsid w:val="00E15D97"/>
    <w:rsid w:val="00E1737B"/>
    <w:rsid w:val="00E35461"/>
    <w:rsid w:val="00E6639D"/>
    <w:rsid w:val="00E71BD5"/>
    <w:rsid w:val="00E827C2"/>
    <w:rsid w:val="00EA6EF2"/>
    <w:rsid w:val="00EB68C5"/>
    <w:rsid w:val="00EC32E3"/>
    <w:rsid w:val="00F042C4"/>
    <w:rsid w:val="00F224B8"/>
    <w:rsid w:val="00F22ECC"/>
    <w:rsid w:val="00F327E5"/>
    <w:rsid w:val="00F36C10"/>
    <w:rsid w:val="00F55A1B"/>
    <w:rsid w:val="00F619FB"/>
    <w:rsid w:val="00F67CA9"/>
    <w:rsid w:val="00F7022B"/>
    <w:rsid w:val="00F73438"/>
    <w:rsid w:val="00F80F35"/>
    <w:rsid w:val="00F8292F"/>
    <w:rsid w:val="00FA6474"/>
    <w:rsid w:val="00FB1AD6"/>
    <w:rsid w:val="00FC39F0"/>
    <w:rsid w:val="00FD08DF"/>
    <w:rsid w:val="00FD74AB"/>
    <w:rsid w:val="00FF3FBB"/>
    <w:rsid w:val="00FF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04A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4ABB"/>
    <w:rPr>
      <w:rFonts w:ascii="Calibri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356CF5"/>
    <w:rPr>
      <w:rFonts w:cs="Times New Roman"/>
    </w:rPr>
  </w:style>
  <w:style w:type="character" w:styleId="Hyperlink">
    <w:name w:val="Hyperlink"/>
    <w:basedOn w:val="DefaultParagraphFont"/>
    <w:uiPriority w:val="99"/>
    <w:rsid w:val="00356CF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391</TotalTime>
  <Pages>13</Pages>
  <Words>1198</Words>
  <Characters>6833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数据缓存方法_工具文档说明</dc:title>
  <dc:subject>数据缓存方法</dc:subject>
  <dc:creator>虞晓东</dc:creator>
  <cp:keywords>数据缓存方法</cp:keywords>
  <dc:description/>
  <cp:lastModifiedBy>微软用户</cp:lastModifiedBy>
  <cp:revision>118</cp:revision>
  <dcterms:created xsi:type="dcterms:W3CDTF">2009-05-21T02:54:00Z</dcterms:created>
  <dcterms:modified xsi:type="dcterms:W3CDTF">2009-07-16T08:50:00Z</dcterms:modified>
</cp:coreProperties>
</file>