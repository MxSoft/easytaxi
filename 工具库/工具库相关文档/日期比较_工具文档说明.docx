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4314F3" w:rsidRDefault="00FD0444" w:rsidP="00127AC0">
      <w:pPr>
        <w:spacing w:line="480" w:lineRule="auto"/>
        <w:rPr>
          <w:sz w:val="72"/>
          <w:szCs w:val="72"/>
        </w:rPr>
      </w:pPr>
    </w:p>
    <w:p w:rsidR="00FD0444" w:rsidRPr="000F355E" w:rsidRDefault="00FD0444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FD0444" w:rsidRPr="00F73438" w:rsidRDefault="00FD0444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日期比较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FD0444" w:rsidRPr="00B01928" w:rsidRDefault="00FD0444" w:rsidP="00127AC0">
      <w:pPr>
        <w:rPr>
          <w:sz w:val="52"/>
          <w:szCs w:val="52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FD0444" w:rsidRPr="005704A2" w:rsidTr="0005441A">
        <w:trPr>
          <w:cantSplit/>
          <w:trHeight w:val="969"/>
        </w:trPr>
        <w:tc>
          <w:tcPr>
            <w:tcW w:w="1985" w:type="dxa"/>
            <w:vAlign w:val="center"/>
          </w:tcPr>
          <w:p w:rsidR="00FD0444" w:rsidRPr="00CA3262" w:rsidRDefault="00FD0444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FD0444" w:rsidRPr="00CA3262" w:rsidRDefault="00FD0444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FD0444" w:rsidRPr="005704A2" w:rsidTr="0005441A">
        <w:trPr>
          <w:cantSplit/>
          <w:trHeight w:val="976"/>
        </w:trPr>
        <w:tc>
          <w:tcPr>
            <w:tcW w:w="1985" w:type="dxa"/>
            <w:vAlign w:val="center"/>
          </w:tcPr>
          <w:p w:rsidR="00FD0444" w:rsidRPr="00CA3262" w:rsidRDefault="00FD0444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FD0444" w:rsidRPr="00CA3262" w:rsidRDefault="00FD0444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FD0444" w:rsidRPr="005704A2" w:rsidTr="0005441A">
        <w:trPr>
          <w:cantSplit/>
          <w:trHeight w:val="992"/>
        </w:trPr>
        <w:tc>
          <w:tcPr>
            <w:tcW w:w="1985" w:type="dxa"/>
            <w:vAlign w:val="center"/>
          </w:tcPr>
          <w:p w:rsidR="00FD0444" w:rsidRPr="00CA3262" w:rsidRDefault="00FD0444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FD0444" w:rsidRPr="00CA3262" w:rsidRDefault="00FD0444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FD0444" w:rsidRPr="005704A2" w:rsidRDefault="00FD0444" w:rsidP="00127AC0">
      <w:pPr>
        <w:rPr>
          <w:rFonts w:ascii="仿宋_GB2312" w:eastAsia="仿宋_GB2312"/>
          <w:sz w:val="20"/>
        </w:rPr>
      </w:pPr>
    </w:p>
    <w:p w:rsidR="00FD0444" w:rsidRPr="00D617C1" w:rsidRDefault="00FD0444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FD0444" w:rsidRPr="00B73056" w:rsidRDefault="00FD0444" w:rsidP="00127AC0">
      <w:pPr>
        <w:rPr>
          <w:rFonts w:ascii="华文中宋" w:eastAsia="华文中宋" w:hAnsi="华文中宋"/>
          <w:sz w:val="20"/>
        </w:rPr>
      </w:pPr>
    </w:p>
    <w:p w:rsidR="00FD0444" w:rsidRDefault="00FD0444" w:rsidP="00127AC0">
      <w:pPr>
        <w:widowControl/>
        <w:jc w:val="left"/>
        <w:rPr>
          <w:sz w:val="24"/>
          <w:szCs w:val="24"/>
        </w:rPr>
        <w:sectPr w:rsidR="00FD0444" w:rsidSect="00D724B3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FD0444" w:rsidRPr="00B22472" w:rsidRDefault="00FD0444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 w:rsidRPr="002157C5"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D0444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444" w:rsidRPr="0022442D" w:rsidRDefault="00FD0444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FD0444" w:rsidRPr="0022442D" w:rsidRDefault="00FD0444" w:rsidP="00127AC0">
      <w:pPr>
        <w:rPr>
          <w:sz w:val="20"/>
        </w:rPr>
      </w:pPr>
    </w:p>
    <w:p w:rsidR="00FD0444" w:rsidRPr="0022442D" w:rsidRDefault="00FD0444" w:rsidP="00127AC0">
      <w:pPr>
        <w:rPr>
          <w:sz w:val="20"/>
        </w:rPr>
        <w:sectPr w:rsidR="00FD0444" w:rsidRPr="0022442D" w:rsidSect="00D724B3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FD0444" w:rsidRPr="00EC32E3" w:rsidRDefault="00FD0444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18553" w:history="1">
        <w:r w:rsidRPr="00C16941">
          <w:rPr>
            <w:rStyle w:val="Hyperlink"/>
            <w:noProof/>
          </w:rPr>
          <w:t>1</w:t>
        </w:r>
        <w:r w:rsidRPr="00C16941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54" w:history="1">
        <w:r w:rsidRPr="00C16941">
          <w:rPr>
            <w:rStyle w:val="Hyperlink"/>
            <w:noProof/>
          </w:rPr>
          <w:t>2</w:t>
        </w:r>
        <w:r w:rsidRPr="00C16941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55" w:history="1">
        <w:r w:rsidRPr="00C16941">
          <w:rPr>
            <w:rStyle w:val="Hyperlink"/>
            <w:noProof/>
          </w:rPr>
          <w:t>3</w:t>
        </w:r>
        <w:r w:rsidRPr="00C16941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56" w:history="1">
        <w:r w:rsidRPr="00C16941">
          <w:rPr>
            <w:rStyle w:val="Hyperlink"/>
            <w:noProof/>
          </w:rPr>
          <w:t>4</w:t>
        </w:r>
        <w:r w:rsidRPr="00C16941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57" w:history="1">
        <w:r w:rsidRPr="00C16941">
          <w:rPr>
            <w:rStyle w:val="Hyperlink"/>
            <w:noProof/>
          </w:rPr>
          <w:t>5</w:t>
        </w:r>
        <w:r w:rsidRPr="00C16941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58" w:history="1">
        <w:r w:rsidRPr="00C16941">
          <w:rPr>
            <w:rStyle w:val="Hyperlink"/>
            <w:noProof/>
          </w:rPr>
          <w:t>6</w:t>
        </w:r>
        <w:r w:rsidRPr="00C16941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59" w:history="1">
        <w:r w:rsidRPr="00C16941">
          <w:rPr>
            <w:rStyle w:val="Hyperlink"/>
            <w:noProof/>
          </w:rPr>
          <w:t>7</w:t>
        </w:r>
        <w:r w:rsidRPr="00C16941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60" w:history="1">
        <w:r w:rsidRPr="00C16941">
          <w:rPr>
            <w:rStyle w:val="Hyperlink"/>
            <w:noProof/>
          </w:rPr>
          <w:t>8</w:t>
        </w:r>
        <w:r w:rsidRPr="00C16941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444" w:rsidRDefault="00FD0444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561" w:history="1">
        <w:r w:rsidRPr="00C16941">
          <w:rPr>
            <w:rStyle w:val="Hyperlink"/>
            <w:noProof/>
          </w:rPr>
          <w:t>9</w:t>
        </w:r>
        <w:r w:rsidRPr="00C16941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0444" w:rsidRPr="0022442D" w:rsidRDefault="00FD0444" w:rsidP="00127AC0">
      <w:pPr>
        <w:rPr>
          <w:sz w:val="20"/>
        </w:rPr>
        <w:sectPr w:rsidR="00FD0444" w:rsidRPr="0022442D" w:rsidSect="00D724B3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18553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FD0444" w:rsidRPr="00D21C31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为了方便比较两个日期的大小，即：一般情况应该是开始日期小于结束日期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3" w:name="_Toc235418554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FD0444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名称：日期比较</w:t>
      </w:r>
    </w:p>
    <w:p w:rsidR="00FD0444" w:rsidRPr="00D21C31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5" w:name="_Toc235418555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FD0444" w:rsidRPr="00D21C31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本工具应用的运行环境是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中。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18556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FD0444" w:rsidRPr="00D21C31" w:rsidRDefault="00FD0444" w:rsidP="009854A6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没有特殊要求。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11" w:name="_Toc235418557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FD0444" w:rsidRPr="00F22ECC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需要传入两个日期的值，提示的消息，提示的消息存放在页面位置的</w:t>
      </w:r>
      <w:r>
        <w:rPr>
          <w:rFonts w:ascii="仿宋_GB2312" w:eastAsia="仿宋_GB2312"/>
          <w:sz w:val="32"/>
          <w:szCs w:val="32"/>
        </w:rPr>
        <w:t>id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12" w:name="_Toc235418558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FD0444" w:rsidRPr="003E7344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如果前者小于后者返回真，否则返回假；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13" w:name="_Toc235418559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FD0444" w:rsidRPr="00D21C31" w:rsidRDefault="00FD0444" w:rsidP="00D724B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FD0444" w:rsidRPr="00DB66E2" w:rsidRDefault="00FD0444" w:rsidP="00DB66E2">
      <w:pPr>
        <w:pStyle w:val="Heading1"/>
        <w:rPr>
          <w:sz w:val="32"/>
          <w:szCs w:val="32"/>
        </w:rPr>
      </w:pPr>
      <w:bookmarkStart w:id="14" w:name="_Toc235418560"/>
      <w:r w:rsidRPr="00DB66E2">
        <w:rPr>
          <w:sz w:val="32"/>
          <w:szCs w:val="32"/>
        </w:rPr>
        <w:t>8</w:t>
      </w:r>
      <w:r w:rsidRPr="00DB66E2">
        <w:rPr>
          <w:rFonts w:hint="eastAsia"/>
          <w:sz w:val="32"/>
          <w:szCs w:val="32"/>
        </w:rPr>
        <w:t>、使用说明</w:t>
      </w:r>
      <w:bookmarkEnd w:id="14"/>
    </w:p>
    <w:p w:rsidR="00FD0444" w:rsidRPr="000850CC" w:rsidRDefault="00FD0444" w:rsidP="00DB66E2">
      <w:pPr>
        <w:numPr>
          <w:ilvl w:val="0"/>
          <w:numId w:val="20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DB66E2">
        <w:rPr>
          <w:rFonts w:ascii="仿宋_GB2312" w:eastAsia="仿宋_GB2312" w:hint="eastAsia"/>
          <w:sz w:val="32"/>
          <w:szCs w:val="32"/>
        </w:rPr>
        <w:t>在</w:t>
      </w:r>
      <w:r w:rsidRPr="00DB66E2">
        <w:rPr>
          <w:rFonts w:ascii="仿宋_GB2312" w:eastAsia="仿宋_GB2312"/>
          <w:sz w:val="32"/>
          <w:szCs w:val="32"/>
        </w:rPr>
        <w:t>html</w:t>
      </w:r>
      <w:r w:rsidRPr="00DB66E2">
        <w:rPr>
          <w:rFonts w:ascii="仿宋_GB2312" w:eastAsia="仿宋_GB2312" w:hint="eastAsia"/>
          <w:sz w:val="32"/>
          <w:szCs w:val="32"/>
        </w:rPr>
        <w:t>或</w:t>
      </w:r>
      <w:r w:rsidRPr="00DB66E2">
        <w:rPr>
          <w:rFonts w:ascii="仿宋_GB2312" w:eastAsia="仿宋_GB2312"/>
          <w:sz w:val="32"/>
          <w:szCs w:val="32"/>
        </w:rPr>
        <w:t>jsp</w:t>
      </w:r>
      <w:r w:rsidRPr="00DB66E2">
        <w:rPr>
          <w:rFonts w:ascii="仿宋_GB2312" w:eastAsia="仿宋_GB2312" w:hint="eastAsia"/>
          <w:sz w:val="32"/>
          <w:szCs w:val="32"/>
        </w:rPr>
        <w:t>页面的</w:t>
      </w:r>
      <w:r w:rsidRPr="00DB66E2">
        <w:rPr>
          <w:rFonts w:ascii="仿宋_GB2312" w:eastAsia="仿宋_GB2312"/>
          <w:sz w:val="32"/>
          <w:szCs w:val="32"/>
        </w:rPr>
        <w:t>&lt;head&gt;</w:t>
      </w:r>
      <w:r w:rsidRPr="00DB66E2">
        <w:rPr>
          <w:rFonts w:ascii="仿宋_GB2312" w:eastAsia="仿宋_GB2312" w:hint="eastAsia"/>
          <w:sz w:val="32"/>
          <w:szCs w:val="32"/>
        </w:rPr>
        <w:t>标签中加入提示信息的</w:t>
      </w:r>
      <w:r w:rsidRPr="00DB66E2">
        <w:rPr>
          <w:rFonts w:ascii="仿宋_GB2312" w:eastAsia="仿宋_GB2312"/>
          <w:sz w:val="32"/>
          <w:szCs w:val="32"/>
        </w:rPr>
        <w:t>css</w:t>
      </w:r>
      <w:r w:rsidRPr="00DB66E2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FD0444" w:rsidRPr="00DB66E2" w:rsidRDefault="00FD0444" w:rsidP="00DB66E2">
      <w:pPr>
        <w:numPr>
          <w:ilvl w:val="0"/>
          <w:numId w:val="20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DB66E2">
        <w:rPr>
          <w:rFonts w:ascii="仿宋_GB2312" w:eastAsia="仿宋_GB2312" w:hint="eastAsia"/>
          <w:sz w:val="32"/>
          <w:szCs w:val="32"/>
        </w:rPr>
        <w:t>在</w:t>
      </w:r>
      <w:r w:rsidRPr="00DB66E2">
        <w:rPr>
          <w:rFonts w:ascii="仿宋_GB2312" w:eastAsia="仿宋_GB2312"/>
          <w:sz w:val="32"/>
          <w:szCs w:val="32"/>
        </w:rPr>
        <w:t>html</w:t>
      </w:r>
      <w:r w:rsidRPr="00DB66E2">
        <w:rPr>
          <w:rFonts w:ascii="仿宋_GB2312" w:eastAsia="仿宋_GB2312" w:hint="eastAsia"/>
          <w:sz w:val="32"/>
          <w:szCs w:val="32"/>
        </w:rPr>
        <w:t>或</w:t>
      </w:r>
      <w:r w:rsidRPr="00DB66E2">
        <w:rPr>
          <w:rFonts w:ascii="仿宋_GB2312" w:eastAsia="仿宋_GB2312"/>
          <w:sz w:val="32"/>
          <w:szCs w:val="32"/>
        </w:rPr>
        <w:t>jsp</w:t>
      </w:r>
      <w:r w:rsidRPr="00DB66E2">
        <w:rPr>
          <w:rFonts w:ascii="仿宋_GB2312" w:eastAsia="仿宋_GB2312" w:hint="eastAsia"/>
          <w:sz w:val="32"/>
          <w:szCs w:val="32"/>
        </w:rPr>
        <w:t>页面的</w:t>
      </w:r>
      <w:r w:rsidRPr="00DB66E2">
        <w:rPr>
          <w:rFonts w:ascii="仿宋_GB2312" w:eastAsia="仿宋_GB2312"/>
          <w:sz w:val="32"/>
          <w:szCs w:val="32"/>
        </w:rPr>
        <w:t>&lt;head&gt;</w:t>
      </w:r>
      <w:r w:rsidRPr="00DB66E2">
        <w:rPr>
          <w:rFonts w:ascii="仿宋_GB2312" w:eastAsia="仿宋_GB2312" w:hint="eastAsia"/>
          <w:sz w:val="32"/>
          <w:szCs w:val="32"/>
        </w:rPr>
        <w:t>标签中导入</w:t>
      </w:r>
      <w:r w:rsidRPr="00DB66E2">
        <w:rPr>
          <w:rFonts w:ascii="仿宋_GB2312" w:eastAsia="仿宋_GB2312"/>
          <w:sz w:val="32"/>
          <w:szCs w:val="32"/>
        </w:rPr>
        <w:t>public.js</w:t>
      </w:r>
      <w:r w:rsidRPr="00DB66E2">
        <w:rPr>
          <w:rFonts w:ascii="仿宋_GB2312" w:eastAsia="仿宋_GB2312" w:hint="eastAsia"/>
          <w:sz w:val="32"/>
          <w:szCs w:val="32"/>
        </w:rPr>
        <w:t>文件</w:t>
      </w:r>
    </w:p>
    <w:p w:rsidR="00FD0444" w:rsidRPr="002C303F" w:rsidRDefault="00FD0444" w:rsidP="00DB66E2">
      <w:pPr>
        <w:numPr>
          <w:ilvl w:val="0"/>
          <w:numId w:val="20"/>
        </w:numPr>
        <w:spacing w:line="580" w:lineRule="exact"/>
        <w:rPr>
          <w:rFonts w:ascii="仿宋_GB2312" w:eastAsia="仿宋_GB2312"/>
          <w:sz w:val="32"/>
          <w:szCs w:val="32"/>
        </w:rPr>
      </w:pPr>
      <w:r w:rsidRPr="00DB66E2">
        <w:rPr>
          <w:rFonts w:ascii="仿宋_GB2312" w:eastAsia="仿宋_GB2312" w:hint="eastAsia"/>
          <w:sz w:val="32"/>
          <w:szCs w:val="32"/>
        </w:rPr>
        <w:t>在</w:t>
      </w:r>
      <w:r w:rsidRPr="00DB66E2">
        <w:rPr>
          <w:rFonts w:ascii="仿宋_GB2312" w:eastAsia="仿宋_GB2312"/>
          <w:sz w:val="32"/>
          <w:szCs w:val="32"/>
        </w:rPr>
        <w:t>html</w:t>
      </w:r>
      <w:r w:rsidRPr="00DB66E2">
        <w:rPr>
          <w:rFonts w:ascii="仿宋_GB2312" w:eastAsia="仿宋_GB2312" w:hint="eastAsia"/>
          <w:sz w:val="32"/>
          <w:szCs w:val="32"/>
        </w:rPr>
        <w:t>或</w:t>
      </w:r>
      <w:r w:rsidRPr="00DB66E2">
        <w:rPr>
          <w:rFonts w:ascii="仿宋_GB2312" w:eastAsia="仿宋_GB2312"/>
          <w:sz w:val="32"/>
          <w:szCs w:val="32"/>
        </w:rPr>
        <w:t>jsp</w:t>
      </w:r>
      <w:r w:rsidRPr="00DB66E2">
        <w:rPr>
          <w:rFonts w:ascii="仿宋_GB2312" w:eastAsia="仿宋_GB2312" w:hint="eastAsia"/>
          <w:sz w:val="32"/>
          <w:szCs w:val="32"/>
        </w:rPr>
        <w:t>页面的</w:t>
      </w:r>
      <w:r w:rsidRPr="00DB66E2">
        <w:rPr>
          <w:rFonts w:ascii="仿宋_GB2312" w:eastAsia="仿宋_GB2312"/>
          <w:sz w:val="32"/>
          <w:szCs w:val="32"/>
        </w:rPr>
        <w:t>&lt;head&gt;</w:t>
      </w:r>
      <w:r w:rsidRPr="00DB66E2">
        <w:rPr>
          <w:rFonts w:ascii="仿宋_GB2312" w:eastAsia="仿宋_GB2312" w:hint="eastAsia"/>
          <w:sz w:val="32"/>
          <w:szCs w:val="32"/>
        </w:rPr>
        <w:t>标签中加入验证</w:t>
      </w:r>
      <w:r w:rsidRPr="00DB66E2">
        <w:rPr>
          <w:rFonts w:ascii="仿宋_GB2312" w:eastAsia="仿宋_GB2312"/>
          <w:sz w:val="32"/>
          <w:szCs w:val="32"/>
        </w:rPr>
        <w:t>JavaScript</w:t>
      </w:r>
      <w:r w:rsidRPr="00DB66E2">
        <w:rPr>
          <w:rFonts w:ascii="仿宋_GB2312" w:eastAsia="仿宋_GB2312" w:hint="eastAsia"/>
          <w:sz w:val="32"/>
          <w:szCs w:val="32"/>
        </w:rPr>
        <w:t>方法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FD0444" w:rsidRPr="00D21C31" w:rsidRDefault="00FD0444" w:rsidP="00127AC0">
      <w:pPr>
        <w:pStyle w:val="Heading1"/>
        <w:rPr>
          <w:sz w:val="32"/>
          <w:szCs w:val="32"/>
        </w:rPr>
      </w:pPr>
      <w:bookmarkStart w:id="15" w:name="_Toc235418561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FD0444" w:rsidRPr="00DB66E2" w:rsidRDefault="00FD0444" w:rsidP="00DB66E2">
      <w:pPr>
        <w:pStyle w:val="ListParagraph"/>
        <w:numPr>
          <w:ilvl w:val="0"/>
          <w:numId w:val="9"/>
        </w:numPr>
        <w:spacing w:line="580" w:lineRule="exact"/>
        <w:ind w:left="900" w:firstLineChars="0" w:hanging="360"/>
        <w:rPr>
          <w:rFonts w:ascii="仿宋_GB2312" w:eastAsia="仿宋_GB2312" w:hAnsi="Calibri"/>
          <w:sz w:val="32"/>
          <w:szCs w:val="32"/>
        </w:rPr>
      </w:pPr>
      <w:r w:rsidRPr="00DB66E2">
        <w:rPr>
          <w:rFonts w:ascii="仿宋_GB2312" w:eastAsia="仿宋_GB2312" w:hAnsi="Calibri" w:hint="eastAsia"/>
          <w:sz w:val="32"/>
          <w:szCs w:val="32"/>
        </w:rPr>
        <w:t>在</w:t>
      </w:r>
      <w:r w:rsidRPr="00DB66E2">
        <w:rPr>
          <w:rFonts w:ascii="仿宋_GB2312" w:eastAsia="仿宋_GB2312" w:hAnsi="Calibri"/>
          <w:sz w:val="32"/>
          <w:szCs w:val="32"/>
        </w:rPr>
        <w:t>html</w:t>
      </w:r>
      <w:r w:rsidRPr="00DB66E2">
        <w:rPr>
          <w:rFonts w:ascii="仿宋_GB2312" w:eastAsia="仿宋_GB2312" w:hAnsi="Calibri" w:hint="eastAsia"/>
          <w:sz w:val="32"/>
          <w:szCs w:val="32"/>
        </w:rPr>
        <w:t>或</w:t>
      </w:r>
      <w:r w:rsidRPr="00DB66E2">
        <w:rPr>
          <w:rFonts w:ascii="仿宋_GB2312" w:eastAsia="仿宋_GB2312" w:hAnsi="Calibri"/>
          <w:sz w:val="32"/>
          <w:szCs w:val="32"/>
        </w:rPr>
        <w:t>jsp</w:t>
      </w:r>
      <w:r w:rsidRPr="00DB66E2">
        <w:rPr>
          <w:rFonts w:ascii="仿宋_GB2312" w:eastAsia="仿宋_GB2312" w:hAnsi="Calibri" w:hint="eastAsia"/>
          <w:sz w:val="32"/>
          <w:szCs w:val="32"/>
        </w:rPr>
        <w:t>页面的</w:t>
      </w:r>
      <w:r w:rsidRPr="00DB66E2">
        <w:rPr>
          <w:rFonts w:ascii="仿宋_GB2312" w:eastAsia="仿宋_GB2312" w:hAnsi="Calibri"/>
          <w:sz w:val="32"/>
          <w:szCs w:val="32"/>
        </w:rPr>
        <w:t>&lt;head&gt;</w:t>
      </w:r>
      <w:r w:rsidRPr="00DB66E2">
        <w:rPr>
          <w:rFonts w:ascii="仿宋_GB2312" w:eastAsia="仿宋_GB2312" w:hAnsi="Calibri" w:hint="eastAsia"/>
          <w:sz w:val="32"/>
          <w:szCs w:val="32"/>
        </w:rPr>
        <w:t>标签中加入提示信息的</w:t>
      </w:r>
      <w:r w:rsidRPr="00DB66E2">
        <w:rPr>
          <w:rFonts w:ascii="仿宋_GB2312" w:eastAsia="仿宋_GB2312" w:hAnsi="Calibri"/>
          <w:sz w:val="32"/>
          <w:szCs w:val="32"/>
        </w:rPr>
        <w:t>css</w:t>
      </w:r>
      <w:r w:rsidRPr="00DB66E2">
        <w:rPr>
          <w:rFonts w:ascii="仿宋_GB2312" w:eastAsia="仿宋_GB2312" w:hAnsi="Calibri" w:hint="eastAsia"/>
          <w:sz w:val="32"/>
          <w:szCs w:val="32"/>
        </w:rPr>
        <w:t>链接。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&lt;head&gt;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……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……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&lt;/head&gt;</w:t>
      </w:r>
    </w:p>
    <w:p w:rsidR="00FD0444" w:rsidRPr="00DB66E2" w:rsidRDefault="00FD0444" w:rsidP="00DB66E2">
      <w:pPr>
        <w:pStyle w:val="ListParagraph"/>
        <w:numPr>
          <w:ilvl w:val="0"/>
          <w:numId w:val="9"/>
        </w:numPr>
        <w:spacing w:line="580" w:lineRule="exact"/>
        <w:ind w:left="900" w:firstLineChars="0" w:hanging="360"/>
        <w:rPr>
          <w:rFonts w:ascii="仿宋_GB2312" w:eastAsia="仿宋_GB2312" w:hAnsi="Calibri"/>
          <w:sz w:val="32"/>
          <w:szCs w:val="32"/>
        </w:rPr>
      </w:pPr>
      <w:r w:rsidRPr="00DB66E2">
        <w:rPr>
          <w:rFonts w:ascii="仿宋_GB2312" w:eastAsia="仿宋_GB2312" w:hAnsi="Calibri" w:hint="eastAsia"/>
          <w:sz w:val="32"/>
          <w:szCs w:val="32"/>
        </w:rPr>
        <w:t>在</w:t>
      </w:r>
      <w:r w:rsidRPr="00DB66E2">
        <w:rPr>
          <w:rFonts w:ascii="仿宋_GB2312" w:eastAsia="仿宋_GB2312" w:hAnsi="Calibri"/>
          <w:sz w:val="32"/>
          <w:szCs w:val="32"/>
        </w:rPr>
        <w:t>html</w:t>
      </w:r>
      <w:r w:rsidRPr="00DB66E2">
        <w:rPr>
          <w:rFonts w:ascii="仿宋_GB2312" w:eastAsia="仿宋_GB2312" w:hAnsi="Calibri" w:hint="eastAsia"/>
          <w:sz w:val="32"/>
          <w:szCs w:val="32"/>
        </w:rPr>
        <w:t>或</w:t>
      </w:r>
      <w:r w:rsidRPr="00DB66E2">
        <w:rPr>
          <w:rFonts w:ascii="仿宋_GB2312" w:eastAsia="仿宋_GB2312" w:hAnsi="Calibri"/>
          <w:sz w:val="32"/>
          <w:szCs w:val="32"/>
        </w:rPr>
        <w:t>jsp</w:t>
      </w:r>
      <w:r w:rsidRPr="00DB66E2">
        <w:rPr>
          <w:rFonts w:ascii="仿宋_GB2312" w:eastAsia="仿宋_GB2312" w:hAnsi="Calibri" w:hint="eastAsia"/>
          <w:sz w:val="32"/>
          <w:szCs w:val="32"/>
        </w:rPr>
        <w:t>页面的</w:t>
      </w:r>
      <w:r w:rsidRPr="00DB66E2">
        <w:rPr>
          <w:rFonts w:ascii="仿宋_GB2312" w:eastAsia="仿宋_GB2312" w:hAnsi="Calibri"/>
          <w:sz w:val="32"/>
          <w:szCs w:val="32"/>
        </w:rPr>
        <w:t>&lt;head&gt;</w:t>
      </w:r>
      <w:r w:rsidRPr="00DB66E2">
        <w:rPr>
          <w:rFonts w:ascii="仿宋_GB2312" w:eastAsia="仿宋_GB2312" w:hAnsi="Calibri" w:hint="eastAsia"/>
          <w:sz w:val="32"/>
          <w:szCs w:val="32"/>
        </w:rPr>
        <w:t>标签中导入</w:t>
      </w:r>
      <w:r w:rsidRPr="00DB66E2">
        <w:rPr>
          <w:rFonts w:ascii="仿宋_GB2312" w:eastAsia="仿宋_GB2312" w:hAnsi="Calibri"/>
          <w:sz w:val="32"/>
          <w:szCs w:val="32"/>
        </w:rPr>
        <w:t>public.js</w:t>
      </w:r>
      <w:r w:rsidRPr="00DB66E2">
        <w:rPr>
          <w:rFonts w:ascii="仿宋_GB2312" w:eastAsia="仿宋_GB2312" w:hAnsi="Calibri" w:hint="eastAsia"/>
          <w:sz w:val="32"/>
          <w:szCs w:val="32"/>
        </w:rPr>
        <w:t>文件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&lt;head&gt;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…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&lt;script type="text/javascript" src="../js/public.js"&gt;&lt;/script&gt;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…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&lt;/head&gt;</w:t>
      </w:r>
    </w:p>
    <w:p w:rsidR="00FD0444" w:rsidRPr="00DB66E2" w:rsidRDefault="00FD0444" w:rsidP="00DB66E2">
      <w:pPr>
        <w:pStyle w:val="ListParagraph"/>
        <w:numPr>
          <w:ilvl w:val="0"/>
          <w:numId w:val="9"/>
        </w:numPr>
        <w:spacing w:line="580" w:lineRule="exact"/>
        <w:ind w:left="900" w:firstLineChars="0" w:hanging="360"/>
        <w:rPr>
          <w:rFonts w:ascii="仿宋_GB2312" w:eastAsia="仿宋_GB2312" w:hAnsi="Calibri"/>
          <w:sz w:val="32"/>
          <w:szCs w:val="32"/>
        </w:rPr>
      </w:pPr>
      <w:r w:rsidRPr="00DB66E2">
        <w:rPr>
          <w:rFonts w:ascii="仿宋_GB2312" w:eastAsia="仿宋_GB2312" w:hAnsi="Calibri" w:hint="eastAsia"/>
          <w:sz w:val="32"/>
          <w:szCs w:val="32"/>
        </w:rPr>
        <w:t>在</w:t>
      </w:r>
      <w:r w:rsidRPr="00DB66E2">
        <w:rPr>
          <w:rFonts w:ascii="仿宋_GB2312" w:eastAsia="仿宋_GB2312" w:hAnsi="Calibri"/>
          <w:sz w:val="32"/>
          <w:szCs w:val="32"/>
        </w:rPr>
        <w:t>html</w:t>
      </w:r>
      <w:r w:rsidRPr="00DB66E2">
        <w:rPr>
          <w:rFonts w:ascii="仿宋_GB2312" w:eastAsia="仿宋_GB2312" w:hAnsi="Calibri" w:hint="eastAsia"/>
          <w:sz w:val="32"/>
          <w:szCs w:val="32"/>
        </w:rPr>
        <w:t>或</w:t>
      </w:r>
      <w:r w:rsidRPr="00DB66E2">
        <w:rPr>
          <w:rFonts w:ascii="仿宋_GB2312" w:eastAsia="仿宋_GB2312" w:hAnsi="Calibri"/>
          <w:sz w:val="32"/>
          <w:szCs w:val="32"/>
        </w:rPr>
        <w:t>jsp</w:t>
      </w:r>
      <w:r w:rsidRPr="00DB66E2">
        <w:rPr>
          <w:rFonts w:ascii="仿宋_GB2312" w:eastAsia="仿宋_GB2312" w:hAnsi="Calibri" w:hint="eastAsia"/>
          <w:sz w:val="32"/>
          <w:szCs w:val="32"/>
        </w:rPr>
        <w:t>页面的</w:t>
      </w:r>
      <w:r w:rsidRPr="00DB66E2">
        <w:rPr>
          <w:rFonts w:ascii="仿宋_GB2312" w:eastAsia="仿宋_GB2312" w:hAnsi="Calibri"/>
          <w:sz w:val="32"/>
          <w:szCs w:val="32"/>
        </w:rPr>
        <w:t>&lt;head&gt;</w:t>
      </w:r>
      <w:r w:rsidRPr="00DB66E2">
        <w:rPr>
          <w:rFonts w:ascii="仿宋_GB2312" w:eastAsia="仿宋_GB2312" w:hAnsi="Calibri" w:hint="eastAsia"/>
          <w:sz w:val="32"/>
          <w:szCs w:val="32"/>
        </w:rPr>
        <w:t>标签中加入验证</w:t>
      </w:r>
      <w:r w:rsidRPr="00DB66E2">
        <w:rPr>
          <w:rFonts w:ascii="仿宋_GB2312" w:eastAsia="仿宋_GB2312" w:hAnsi="Calibri"/>
          <w:sz w:val="32"/>
          <w:szCs w:val="32"/>
        </w:rPr>
        <w:t>JavaScript</w:t>
      </w:r>
      <w:r w:rsidRPr="00DB66E2">
        <w:rPr>
          <w:rFonts w:ascii="仿宋_GB2312" w:eastAsia="仿宋_GB2312" w:hAnsi="Calibri" w:hint="eastAsia"/>
          <w:sz w:val="32"/>
          <w:szCs w:val="32"/>
        </w:rPr>
        <w:t>方法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&lt;script type="text/JavaScript"&gt;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>function validation(){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  <w:t>clearContext();//</w:t>
      </w:r>
      <w:r w:rsidRPr="00BA637F">
        <w:rPr>
          <w:rFonts w:cs="Courier New" w:hint="eastAsia"/>
          <w:kern w:val="0"/>
          <w:szCs w:val="20"/>
        </w:rPr>
        <w:t>在验证之前，先清空原来的提升信息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  <w:t>var flag = true;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  <w:t>if(begindate==""){document.getElementById("conparedate_error").innerHTML = '</w:t>
      </w:r>
      <w:r w:rsidRPr="00BA637F">
        <w:rPr>
          <w:rFonts w:cs="Courier New" w:hint="eastAsia"/>
          <w:kern w:val="0"/>
          <w:szCs w:val="20"/>
        </w:rPr>
        <w:t>开始日期不能为空！</w:t>
      </w:r>
      <w:r w:rsidRPr="00BA637F">
        <w:rPr>
          <w:rFonts w:cs="Courier New"/>
          <w:kern w:val="0"/>
          <w:szCs w:val="20"/>
        </w:rPr>
        <w:t>'}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  <w:t>else compareDate(begindate,enddate,'</w:t>
      </w:r>
      <w:r w:rsidRPr="00BA637F">
        <w:rPr>
          <w:rFonts w:cs="Courier New" w:hint="eastAsia"/>
          <w:kern w:val="0"/>
          <w:szCs w:val="20"/>
        </w:rPr>
        <w:t>开始日期不能大于结束日期！</w:t>
      </w:r>
      <w:r w:rsidRPr="00BA637F">
        <w:rPr>
          <w:rFonts w:cs="Courier New"/>
          <w:kern w:val="0"/>
          <w:szCs w:val="20"/>
        </w:rPr>
        <w:t>','conparedate_error');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  <w:t>return flag;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  <w:t>}</w:t>
      </w:r>
    </w:p>
    <w:p w:rsidR="00FD0444" w:rsidRPr="00BA637F" w:rsidRDefault="00FD0444" w:rsidP="00D724B3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A637F">
        <w:rPr>
          <w:rFonts w:cs="Courier New"/>
          <w:kern w:val="0"/>
          <w:szCs w:val="20"/>
        </w:rPr>
        <w:tab/>
      </w:r>
      <w:r w:rsidRPr="00BA637F">
        <w:rPr>
          <w:rFonts w:cs="Courier New"/>
          <w:kern w:val="0"/>
          <w:szCs w:val="20"/>
        </w:rPr>
        <w:tab/>
        <w:t>&lt;/script&gt;</w:t>
      </w:r>
    </w:p>
    <w:p w:rsidR="00FD0444" w:rsidRDefault="00FD0444" w:rsidP="00D724B3">
      <w:pPr>
        <w:ind w:firstLineChars="350" w:firstLine="3168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D0444" w:rsidRPr="00DB66E2" w:rsidRDefault="00FD0444" w:rsidP="009854A6">
      <w:pPr>
        <w:ind w:leftChars="257" w:left="31680" w:hangingChars="112" w:firstLine="31680"/>
        <w:rPr>
          <w:rFonts w:ascii="仿宋_GB2312" w:eastAsia="仿宋_GB2312"/>
          <w:sz w:val="32"/>
          <w:szCs w:val="32"/>
        </w:rPr>
      </w:pPr>
      <w:r w:rsidRPr="00DB66E2">
        <w:rPr>
          <w:rFonts w:ascii="仿宋_GB2312" w:eastAsia="仿宋_GB2312" w:hint="eastAsia"/>
          <w:sz w:val="32"/>
          <w:szCs w:val="32"/>
        </w:rPr>
        <w:t>如需了解详情，请参考</w:t>
      </w:r>
      <w:r w:rsidRPr="00DB66E2">
        <w:rPr>
          <w:rFonts w:ascii="仿宋_GB2312" w:eastAsia="仿宋_GB2312"/>
          <w:sz w:val="32"/>
          <w:szCs w:val="32"/>
        </w:rPr>
        <w:t>public.js</w:t>
      </w:r>
      <w:r w:rsidRPr="00DB66E2">
        <w:rPr>
          <w:rFonts w:ascii="仿宋_GB2312" w:eastAsia="仿宋_GB2312" w:hint="eastAsia"/>
          <w:sz w:val="32"/>
          <w:szCs w:val="32"/>
        </w:rPr>
        <w:t>中的</w:t>
      </w:r>
      <w:r w:rsidRPr="00DB66E2">
        <w:rPr>
          <w:rFonts w:ascii="仿宋_GB2312" w:eastAsia="仿宋_GB2312"/>
          <w:sz w:val="32"/>
          <w:szCs w:val="32"/>
        </w:rPr>
        <w:t>compareDate ()</w:t>
      </w:r>
      <w:r w:rsidRPr="00DB66E2">
        <w:rPr>
          <w:rFonts w:ascii="仿宋_GB2312" w:eastAsia="仿宋_GB2312" w:hint="eastAsia"/>
          <w:sz w:val="32"/>
          <w:szCs w:val="32"/>
        </w:rPr>
        <w:t>方法。</w:t>
      </w:r>
    </w:p>
    <w:sectPr w:rsidR="00FD0444" w:rsidRPr="00DB66E2" w:rsidSect="00D724B3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444" w:rsidRDefault="00FD0444" w:rsidP="00127AC0">
      <w:r>
        <w:separator/>
      </w:r>
    </w:p>
  </w:endnote>
  <w:endnote w:type="continuationSeparator" w:id="1">
    <w:p w:rsidR="00FD0444" w:rsidRDefault="00FD0444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44" w:rsidRDefault="00FD0444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0444" w:rsidRPr="003306AE" w:rsidRDefault="00FD0444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44" w:rsidRDefault="00FD0444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D0444" w:rsidRPr="0022442D" w:rsidRDefault="00FD0444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444" w:rsidRDefault="00FD0444" w:rsidP="00127AC0">
      <w:r>
        <w:separator/>
      </w:r>
    </w:p>
  </w:footnote>
  <w:footnote w:type="continuationSeparator" w:id="1">
    <w:p w:rsidR="00FD0444" w:rsidRDefault="00FD0444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444" w:rsidRDefault="00FD0444" w:rsidP="00DB66E2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CA683E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49CE5F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C832D6D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6BEF7D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A02979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80A529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D6012F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28CE62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7F80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1427BE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1">
    <w:nsid w:val="18BD4058"/>
    <w:multiLevelType w:val="hybridMultilevel"/>
    <w:tmpl w:val="7CC89EE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2">
    <w:nsid w:val="285921EB"/>
    <w:multiLevelType w:val="hybridMultilevel"/>
    <w:tmpl w:val="EF426EB0"/>
    <w:lvl w:ilvl="0" w:tplc="D6E6DAE4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3">
    <w:nsid w:val="30D75EE7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4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5">
    <w:nsid w:val="329A72EF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6">
    <w:nsid w:val="38B53BEB"/>
    <w:multiLevelType w:val="hybridMultilevel"/>
    <w:tmpl w:val="4CF27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6425FAA"/>
    <w:multiLevelType w:val="hybridMultilevel"/>
    <w:tmpl w:val="FD6A96A0"/>
    <w:lvl w:ilvl="0" w:tplc="4B6A76E8">
      <w:start w:val="3"/>
      <w:numFmt w:val="decimal"/>
      <w:lvlText w:val="%1．"/>
      <w:lvlJc w:val="left"/>
      <w:pPr>
        <w:ind w:left="6045" w:hanging="50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8">
    <w:nsid w:val="64CF1BF2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9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0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4"/>
  </w:num>
  <w:num w:numId="2">
    <w:abstractNumId w:val="20"/>
  </w:num>
  <w:num w:numId="3">
    <w:abstractNumId w:val="19"/>
  </w:num>
  <w:num w:numId="4">
    <w:abstractNumId w:val="10"/>
  </w:num>
  <w:num w:numId="5">
    <w:abstractNumId w:val="13"/>
  </w:num>
  <w:num w:numId="6">
    <w:abstractNumId w:val="18"/>
  </w:num>
  <w:num w:numId="7">
    <w:abstractNumId w:val="15"/>
  </w:num>
  <w:num w:numId="8">
    <w:abstractNumId w:val="17"/>
  </w:num>
  <w:num w:numId="9">
    <w:abstractNumId w:val="16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227C6"/>
    <w:rsid w:val="0005441A"/>
    <w:rsid w:val="00060D3A"/>
    <w:rsid w:val="000850CC"/>
    <w:rsid w:val="000972E4"/>
    <w:rsid w:val="000B24AD"/>
    <w:rsid w:val="000E7C69"/>
    <w:rsid w:val="000F355E"/>
    <w:rsid w:val="000F4EAC"/>
    <w:rsid w:val="00127AC0"/>
    <w:rsid w:val="00173030"/>
    <w:rsid w:val="001845BC"/>
    <w:rsid w:val="0019220E"/>
    <w:rsid w:val="001A0AFE"/>
    <w:rsid w:val="001A17F8"/>
    <w:rsid w:val="001B0205"/>
    <w:rsid w:val="001B0CAF"/>
    <w:rsid w:val="001F5AC8"/>
    <w:rsid w:val="002157C5"/>
    <w:rsid w:val="0022442D"/>
    <w:rsid w:val="002303DA"/>
    <w:rsid w:val="00231581"/>
    <w:rsid w:val="002326B6"/>
    <w:rsid w:val="002660A7"/>
    <w:rsid w:val="00267503"/>
    <w:rsid w:val="002727F4"/>
    <w:rsid w:val="002B18B1"/>
    <w:rsid w:val="002B746E"/>
    <w:rsid w:val="002C303F"/>
    <w:rsid w:val="002D0098"/>
    <w:rsid w:val="003306AE"/>
    <w:rsid w:val="003309D7"/>
    <w:rsid w:val="003434D4"/>
    <w:rsid w:val="003A40F1"/>
    <w:rsid w:val="003B260A"/>
    <w:rsid w:val="003B36D7"/>
    <w:rsid w:val="003E7344"/>
    <w:rsid w:val="003F4654"/>
    <w:rsid w:val="00404E7A"/>
    <w:rsid w:val="00417098"/>
    <w:rsid w:val="004314F3"/>
    <w:rsid w:val="0044430D"/>
    <w:rsid w:val="004629CA"/>
    <w:rsid w:val="004709CF"/>
    <w:rsid w:val="004C7352"/>
    <w:rsid w:val="004D30DE"/>
    <w:rsid w:val="0051733D"/>
    <w:rsid w:val="00531A95"/>
    <w:rsid w:val="00537703"/>
    <w:rsid w:val="00543EEF"/>
    <w:rsid w:val="0056717A"/>
    <w:rsid w:val="005704A2"/>
    <w:rsid w:val="0057078E"/>
    <w:rsid w:val="00583195"/>
    <w:rsid w:val="005A0743"/>
    <w:rsid w:val="005C45BA"/>
    <w:rsid w:val="00644A10"/>
    <w:rsid w:val="006709A7"/>
    <w:rsid w:val="00683AF1"/>
    <w:rsid w:val="006E0574"/>
    <w:rsid w:val="006F7DE5"/>
    <w:rsid w:val="0071272A"/>
    <w:rsid w:val="0072693A"/>
    <w:rsid w:val="0073536F"/>
    <w:rsid w:val="0074423B"/>
    <w:rsid w:val="00750EA9"/>
    <w:rsid w:val="00796E7E"/>
    <w:rsid w:val="007B1D0E"/>
    <w:rsid w:val="007E0EA3"/>
    <w:rsid w:val="007F7835"/>
    <w:rsid w:val="007F7DD9"/>
    <w:rsid w:val="00800603"/>
    <w:rsid w:val="00805081"/>
    <w:rsid w:val="008516CD"/>
    <w:rsid w:val="00851858"/>
    <w:rsid w:val="0087742F"/>
    <w:rsid w:val="008B4B89"/>
    <w:rsid w:val="008E68B5"/>
    <w:rsid w:val="00904BD2"/>
    <w:rsid w:val="00966746"/>
    <w:rsid w:val="009743A8"/>
    <w:rsid w:val="009854A6"/>
    <w:rsid w:val="009927BA"/>
    <w:rsid w:val="009A5310"/>
    <w:rsid w:val="009A7D67"/>
    <w:rsid w:val="009C3F51"/>
    <w:rsid w:val="009C67D4"/>
    <w:rsid w:val="009C6F6F"/>
    <w:rsid w:val="009C77D1"/>
    <w:rsid w:val="009C7D82"/>
    <w:rsid w:val="009E7DE3"/>
    <w:rsid w:val="009F635D"/>
    <w:rsid w:val="00A3100E"/>
    <w:rsid w:val="00A4492A"/>
    <w:rsid w:val="00A462A8"/>
    <w:rsid w:val="00AD2CD6"/>
    <w:rsid w:val="00B01928"/>
    <w:rsid w:val="00B117FD"/>
    <w:rsid w:val="00B11AB3"/>
    <w:rsid w:val="00B15AE4"/>
    <w:rsid w:val="00B22472"/>
    <w:rsid w:val="00B73056"/>
    <w:rsid w:val="00B8295B"/>
    <w:rsid w:val="00BA637F"/>
    <w:rsid w:val="00BD3AD8"/>
    <w:rsid w:val="00BF2481"/>
    <w:rsid w:val="00C023B5"/>
    <w:rsid w:val="00C16941"/>
    <w:rsid w:val="00C34177"/>
    <w:rsid w:val="00C359F1"/>
    <w:rsid w:val="00C964EB"/>
    <w:rsid w:val="00CA3262"/>
    <w:rsid w:val="00CD28EB"/>
    <w:rsid w:val="00CF06EF"/>
    <w:rsid w:val="00D019A5"/>
    <w:rsid w:val="00D0399A"/>
    <w:rsid w:val="00D21C31"/>
    <w:rsid w:val="00D617C1"/>
    <w:rsid w:val="00D724B3"/>
    <w:rsid w:val="00D80052"/>
    <w:rsid w:val="00D91738"/>
    <w:rsid w:val="00D9268A"/>
    <w:rsid w:val="00DA58AC"/>
    <w:rsid w:val="00DB66E2"/>
    <w:rsid w:val="00DE7AA5"/>
    <w:rsid w:val="00DF7DBA"/>
    <w:rsid w:val="00E204AF"/>
    <w:rsid w:val="00E3764C"/>
    <w:rsid w:val="00E8204C"/>
    <w:rsid w:val="00E827C2"/>
    <w:rsid w:val="00EA6EF2"/>
    <w:rsid w:val="00EB68C5"/>
    <w:rsid w:val="00EC0278"/>
    <w:rsid w:val="00EC32E3"/>
    <w:rsid w:val="00F009AB"/>
    <w:rsid w:val="00F018A1"/>
    <w:rsid w:val="00F13D92"/>
    <w:rsid w:val="00F149B9"/>
    <w:rsid w:val="00F2205D"/>
    <w:rsid w:val="00F22ECC"/>
    <w:rsid w:val="00F36C10"/>
    <w:rsid w:val="00F55A1B"/>
    <w:rsid w:val="00F619FB"/>
    <w:rsid w:val="00F6421D"/>
    <w:rsid w:val="00F7022B"/>
    <w:rsid w:val="00F73438"/>
    <w:rsid w:val="00FD0444"/>
    <w:rsid w:val="00FF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DB66E2"/>
    <w:rPr>
      <w:rFonts w:cs="Times New Roman"/>
    </w:rPr>
  </w:style>
  <w:style w:type="character" w:styleId="Hyperlink">
    <w:name w:val="Hyperlink"/>
    <w:basedOn w:val="DefaultParagraphFont"/>
    <w:uiPriority w:val="99"/>
    <w:rsid w:val="00DB66E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346</TotalTime>
  <Pages>5</Pages>
  <Words>277</Words>
  <Characters>1584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76</cp:revision>
  <dcterms:created xsi:type="dcterms:W3CDTF">2009-05-13T07:14:00Z</dcterms:created>
  <dcterms:modified xsi:type="dcterms:W3CDTF">2009-07-15T07:42:00Z</dcterms:modified>
</cp:coreProperties>
</file>