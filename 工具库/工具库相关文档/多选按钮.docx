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spacing w:line="480" w:lineRule="auto"/>
        <w:rPr>
          <w:sz w:val="72"/>
          <w:szCs w:val="72"/>
        </w:rPr>
      </w:pPr>
    </w:p>
    <w:p w:rsidR="00BC1428" w:rsidRDefault="00BC1428" w:rsidP="00441364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BC1428" w:rsidRDefault="00BC1428" w:rsidP="00441364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多选按钮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BC1428" w:rsidRDefault="00BC1428" w:rsidP="00441364">
      <w:pPr>
        <w:rPr>
          <w:sz w:val="52"/>
          <w:szCs w:val="52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p w:rsidR="00BC1428" w:rsidRDefault="00BC1428" w:rsidP="00441364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4394"/>
      </w:tblGrid>
      <w:tr w:rsidR="00BC1428" w:rsidTr="00441364">
        <w:trPr>
          <w:cantSplit/>
          <w:trHeight w:val="969"/>
        </w:trPr>
        <w:tc>
          <w:tcPr>
            <w:tcW w:w="1985" w:type="dxa"/>
            <w:vAlign w:val="center"/>
          </w:tcPr>
          <w:p w:rsidR="00BC1428" w:rsidRDefault="00BC1428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BC1428" w:rsidRDefault="00BC1428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鲜穆军</w:t>
            </w:r>
          </w:p>
        </w:tc>
      </w:tr>
      <w:tr w:rsidR="00BC1428" w:rsidTr="00441364">
        <w:trPr>
          <w:cantSplit/>
          <w:trHeight w:val="976"/>
        </w:trPr>
        <w:tc>
          <w:tcPr>
            <w:tcW w:w="1985" w:type="dxa"/>
            <w:vAlign w:val="center"/>
          </w:tcPr>
          <w:p w:rsidR="00BC1428" w:rsidRDefault="00BC1428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BC1428" w:rsidRDefault="00BC1428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BC1428" w:rsidTr="00441364">
        <w:trPr>
          <w:cantSplit/>
          <w:trHeight w:val="992"/>
        </w:trPr>
        <w:tc>
          <w:tcPr>
            <w:tcW w:w="1985" w:type="dxa"/>
            <w:vAlign w:val="center"/>
          </w:tcPr>
          <w:p w:rsidR="00BC1428" w:rsidRDefault="00BC1428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BC1428" w:rsidRDefault="00BC1428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BC1428" w:rsidRDefault="00BC1428" w:rsidP="00441364">
      <w:pPr>
        <w:rPr>
          <w:rFonts w:ascii="仿宋_GB2312" w:eastAsia="仿宋_GB2312"/>
          <w:sz w:val="20"/>
        </w:rPr>
      </w:pPr>
    </w:p>
    <w:p w:rsidR="00BC1428" w:rsidRDefault="00BC1428" w:rsidP="00441364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>
        <w:rPr>
          <w:rFonts w:ascii="仿宋_GB2312" w:eastAsia="仿宋_GB2312" w:hAnsi="华文中宋"/>
          <w:sz w:val="30"/>
          <w:szCs w:val="30"/>
        </w:rPr>
        <w:fldChar w:fldCharType="begin"/>
      </w:r>
      <w:r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>
        <w:rPr>
          <w:rFonts w:ascii="仿宋_GB2312" w:eastAsia="仿宋_GB2312" w:hAnsi="华文中宋" w:hint="eastAsia"/>
          <w:sz w:val="30"/>
          <w:szCs w:val="30"/>
        </w:rPr>
        <w:instrText>年</w:instrText>
      </w:r>
      <w:r>
        <w:rPr>
          <w:rFonts w:ascii="仿宋_GB2312" w:eastAsia="仿宋_GB2312" w:hAnsi="华文中宋"/>
          <w:sz w:val="30"/>
          <w:szCs w:val="30"/>
        </w:rPr>
        <w:instrText>O</w:instrText>
      </w:r>
      <w:r>
        <w:rPr>
          <w:rFonts w:ascii="仿宋_GB2312" w:eastAsia="仿宋_GB2312" w:hAnsi="华文中宋" w:hint="eastAsia"/>
          <w:sz w:val="30"/>
          <w:szCs w:val="30"/>
        </w:rPr>
        <w:instrText>月</w:instrText>
      </w:r>
      <w:r>
        <w:rPr>
          <w:rFonts w:ascii="仿宋_GB2312" w:eastAsia="仿宋_GB2312" w:hAnsi="华文中宋"/>
          <w:sz w:val="30"/>
          <w:szCs w:val="30"/>
        </w:rPr>
        <w:instrText>A</w:instrText>
      </w:r>
      <w:r>
        <w:rPr>
          <w:rFonts w:ascii="仿宋_GB2312" w:eastAsia="仿宋_GB2312" w:hAnsi="华文中宋" w:hint="eastAsia"/>
          <w:sz w:val="30"/>
          <w:szCs w:val="30"/>
        </w:rPr>
        <w:instrText>日</w:instrText>
      </w:r>
      <w:r>
        <w:rPr>
          <w:rFonts w:ascii="仿宋_GB2312" w:eastAsia="仿宋_GB2312" w:hAnsi="华文中宋"/>
          <w:sz w:val="30"/>
          <w:szCs w:val="30"/>
        </w:rPr>
        <w:instrText xml:space="preserve">" </w:instrText>
      </w:r>
      <w:r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>
        <w:rPr>
          <w:rFonts w:ascii="仿宋_GB2312" w:eastAsia="仿宋_GB2312" w:hAnsi="华文中宋"/>
          <w:sz w:val="30"/>
          <w:szCs w:val="30"/>
        </w:rPr>
        <w:fldChar w:fldCharType="end"/>
      </w:r>
    </w:p>
    <w:p w:rsidR="00BC1428" w:rsidRDefault="00BC1428" w:rsidP="00441364">
      <w:pPr>
        <w:rPr>
          <w:rFonts w:ascii="华文中宋" w:eastAsia="华文中宋" w:hAnsi="华文中宋"/>
          <w:sz w:val="20"/>
        </w:rPr>
      </w:pPr>
    </w:p>
    <w:p w:rsidR="00BC1428" w:rsidRDefault="00BC1428" w:rsidP="00441364">
      <w:pPr>
        <w:widowControl/>
        <w:jc w:val="left"/>
        <w:rPr>
          <w:sz w:val="24"/>
          <w:szCs w:val="24"/>
        </w:rPr>
        <w:sectPr w:rsidR="00BC1428" w:rsidSect="007C69E7">
          <w:footerReference w:type="even" r:id="rId7"/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BC1428" w:rsidRDefault="00BC1428" w:rsidP="0044136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1559"/>
        <w:gridCol w:w="850"/>
        <w:gridCol w:w="5097"/>
      </w:tblGrid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2009-6-9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鲜穆军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BC1428" w:rsidTr="00441364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1428" w:rsidRDefault="00BC1428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BC1428" w:rsidRDefault="00BC1428" w:rsidP="00441364">
      <w:pPr>
        <w:rPr>
          <w:sz w:val="20"/>
        </w:rPr>
      </w:pPr>
    </w:p>
    <w:p w:rsidR="00BC1428" w:rsidRDefault="00BC1428" w:rsidP="00441364">
      <w:pPr>
        <w:widowControl/>
        <w:jc w:val="left"/>
        <w:rPr>
          <w:kern w:val="0"/>
          <w:sz w:val="20"/>
        </w:rPr>
        <w:sectPr w:rsidR="00BC1428" w:rsidSect="007C69E7">
          <w:headerReference w:type="default" r:id="rId8"/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BC1428" w:rsidRDefault="00BC1428" w:rsidP="0044136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录</w:t>
      </w:r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28909" w:history="1">
        <w:r w:rsidRPr="003A367F">
          <w:rPr>
            <w:rStyle w:val="Hyperlink"/>
            <w:noProof/>
          </w:rPr>
          <w:t>1</w:t>
        </w:r>
        <w:r w:rsidRPr="003A367F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0" w:history="1">
        <w:r w:rsidRPr="003A367F">
          <w:rPr>
            <w:rStyle w:val="Hyperlink"/>
            <w:noProof/>
          </w:rPr>
          <w:t>2</w:t>
        </w:r>
        <w:r w:rsidRPr="003A367F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1" w:history="1">
        <w:r w:rsidRPr="003A367F">
          <w:rPr>
            <w:rStyle w:val="Hyperlink"/>
            <w:noProof/>
          </w:rPr>
          <w:t>3</w:t>
        </w:r>
        <w:r w:rsidRPr="003A367F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2" w:history="1">
        <w:r w:rsidRPr="003A367F">
          <w:rPr>
            <w:rStyle w:val="Hyperlink"/>
            <w:noProof/>
          </w:rPr>
          <w:t>4</w:t>
        </w:r>
        <w:r w:rsidRPr="003A367F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3" w:history="1">
        <w:r w:rsidRPr="003A367F">
          <w:rPr>
            <w:rStyle w:val="Hyperlink"/>
            <w:noProof/>
          </w:rPr>
          <w:t>5</w:t>
        </w:r>
        <w:r w:rsidRPr="003A367F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4" w:history="1">
        <w:r w:rsidRPr="003A367F">
          <w:rPr>
            <w:rStyle w:val="Hyperlink"/>
            <w:noProof/>
          </w:rPr>
          <w:t>6</w:t>
        </w:r>
        <w:r w:rsidRPr="003A367F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5" w:history="1">
        <w:r w:rsidRPr="003A367F">
          <w:rPr>
            <w:rStyle w:val="Hyperlink"/>
            <w:noProof/>
          </w:rPr>
          <w:t>7</w:t>
        </w:r>
        <w:r w:rsidRPr="003A367F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6" w:history="1">
        <w:r w:rsidRPr="003A367F">
          <w:rPr>
            <w:rStyle w:val="Hyperlink"/>
            <w:noProof/>
          </w:rPr>
          <w:t>8</w:t>
        </w:r>
        <w:r w:rsidRPr="003A367F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28917" w:history="1">
        <w:r w:rsidRPr="003A367F">
          <w:rPr>
            <w:rStyle w:val="Hyperlink"/>
            <w:noProof/>
          </w:rPr>
          <w:t>9</w:t>
        </w:r>
        <w:r w:rsidRPr="003A367F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_Toc235428917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1428" w:rsidRDefault="00BC1428" w:rsidP="00441364">
      <w:pPr>
        <w:rPr>
          <w:sz w:val="20"/>
        </w:rPr>
      </w:pPr>
      <w:r>
        <w:rPr>
          <w:szCs w:val="21"/>
        </w:rPr>
        <w:fldChar w:fldCharType="end"/>
      </w:r>
    </w:p>
    <w:p w:rsidR="00BC1428" w:rsidRDefault="00BC1428" w:rsidP="00441364">
      <w:pPr>
        <w:widowControl/>
        <w:jc w:val="left"/>
        <w:rPr>
          <w:kern w:val="0"/>
          <w:sz w:val="20"/>
        </w:rPr>
        <w:sectPr w:rsidR="00BC1428" w:rsidSect="007C69E7">
          <w:pgSz w:w="11906" w:h="16838"/>
          <w:pgMar w:top="2155" w:right="1474" w:bottom="1588" w:left="1474" w:header="851" w:footer="992" w:gutter="0"/>
          <w:cols w:space="720"/>
          <w:docGrid w:type="linesAndChars" w:linePitch="312"/>
        </w:sectPr>
      </w:pPr>
    </w:p>
    <w:p w:rsidR="00BC1428" w:rsidRDefault="00BC1428" w:rsidP="00441364">
      <w:pPr>
        <w:pStyle w:val="Heading1"/>
        <w:rPr>
          <w:sz w:val="32"/>
          <w:szCs w:val="32"/>
        </w:rPr>
      </w:pPr>
      <w:bookmarkStart w:id="0" w:name="_Toc223768641"/>
      <w:bookmarkStart w:id="1" w:name="_Toc143075552"/>
      <w:bookmarkStart w:id="2" w:name="_Toc235428909"/>
      <w:r>
        <w:t>1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多选按钮工具使用说明。</w:t>
      </w:r>
    </w:p>
    <w:p w:rsidR="00BC1428" w:rsidRDefault="00BC1428" w:rsidP="00441364">
      <w:pPr>
        <w:pStyle w:val="Heading1"/>
        <w:rPr>
          <w:sz w:val="32"/>
          <w:szCs w:val="32"/>
        </w:rPr>
      </w:pPr>
      <w:bookmarkStart w:id="3" w:name="_Toc235428910"/>
      <w:bookmarkStart w:id="4" w:name="_Toc223768642"/>
      <w:r>
        <w:t>2</w:t>
      </w:r>
      <w:r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名称：多选按钮</w:t>
      </w:r>
    </w:p>
    <w:p w:rsidR="00BC1428" w:rsidRDefault="00BC1428" w:rsidP="000D7CF2">
      <w:pPr>
        <w:ind w:firstLineChars="200" w:firstLine="31680"/>
        <w:rPr>
          <w:rFonts w:ascii="宋体" w:cs="宋体"/>
          <w:b/>
          <w:bCs/>
          <w:color w:val="92D050"/>
          <w:kern w:val="0"/>
          <w:sz w:val="22"/>
        </w:rPr>
      </w:pPr>
      <w:r>
        <w:rPr>
          <w:rFonts w:ascii="仿宋_GB2312" w:eastAsia="仿宋_GB2312" w:hint="eastAsia"/>
          <w:sz w:val="32"/>
          <w:szCs w:val="32"/>
        </w:rPr>
        <w:t>编号：</w:t>
      </w:r>
    </w:p>
    <w:p w:rsidR="00BC1428" w:rsidRDefault="00BC1428" w:rsidP="00441364">
      <w:pPr>
        <w:pStyle w:val="Heading1"/>
        <w:rPr>
          <w:sz w:val="32"/>
          <w:szCs w:val="32"/>
        </w:rPr>
      </w:pPr>
      <w:bookmarkStart w:id="5" w:name="_Toc235428911"/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或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页面的表单或表格中，使用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标签技术。</w:t>
      </w:r>
    </w:p>
    <w:p w:rsidR="00BC1428" w:rsidRDefault="00BC1428" w:rsidP="00441364">
      <w:pPr>
        <w:pStyle w:val="Heading1"/>
        <w:rPr>
          <w:sz w:val="32"/>
          <w:szCs w:val="32"/>
        </w:rPr>
      </w:pPr>
      <w:bookmarkStart w:id="6" w:name="_Toc223768643"/>
      <w:bookmarkStart w:id="7" w:name="_Toc143075556"/>
      <w:bookmarkStart w:id="8" w:name="_Toc235428912"/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BC1428" w:rsidRDefault="00BC1428" w:rsidP="003C53B7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223768644"/>
      <w:bookmarkStart w:id="10" w:name="_Toc143075557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BC1428" w:rsidRDefault="00BC1428" w:rsidP="00441364">
      <w:pPr>
        <w:pStyle w:val="Heading1"/>
        <w:rPr>
          <w:sz w:val="32"/>
          <w:szCs w:val="32"/>
        </w:rPr>
      </w:pPr>
      <w:bookmarkStart w:id="11" w:name="_Toc235428913"/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无。</w:t>
      </w:r>
    </w:p>
    <w:p w:rsidR="00BC1428" w:rsidRDefault="00BC1428" w:rsidP="00441364">
      <w:pPr>
        <w:pStyle w:val="Heading1"/>
        <w:rPr>
          <w:sz w:val="32"/>
          <w:szCs w:val="32"/>
        </w:rPr>
      </w:pPr>
      <w:bookmarkStart w:id="12" w:name="_Toc235428914"/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、输出结果</w:t>
      </w:r>
      <w:bookmarkEnd w:id="12"/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无</w:t>
      </w:r>
    </w:p>
    <w:p w:rsidR="00BC1428" w:rsidRDefault="00BC1428" w:rsidP="00441364">
      <w:pPr>
        <w:pStyle w:val="Heading1"/>
        <w:rPr>
          <w:sz w:val="32"/>
          <w:szCs w:val="32"/>
        </w:rPr>
      </w:pPr>
      <w:bookmarkStart w:id="13" w:name="_Toc235428915"/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、涉及的其它工具</w:t>
      </w:r>
      <w:bookmarkEnd w:id="13"/>
    </w:p>
    <w:p w:rsidR="00BC1428" w:rsidRDefault="00BC1428" w:rsidP="000D7CF2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暂无。</w:t>
      </w:r>
    </w:p>
    <w:p w:rsidR="00BC1428" w:rsidRDefault="00BC1428" w:rsidP="001659E1">
      <w:pPr>
        <w:pStyle w:val="Heading1"/>
        <w:rPr>
          <w:sz w:val="32"/>
          <w:szCs w:val="32"/>
        </w:rPr>
      </w:pPr>
      <w:bookmarkStart w:id="14" w:name="_Toc235428916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BC1428" w:rsidRDefault="00BC1428" w:rsidP="00FE5AC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在需要使用多选按钮的页面表单或表格里加入</w:t>
      </w:r>
      <w:r>
        <w:rPr>
          <w:rFonts w:ascii="仿宋_GB2312" w:eastAsia="仿宋_GB2312" w:hAnsi="Calibri"/>
          <w:sz w:val="32"/>
          <w:szCs w:val="32"/>
        </w:rPr>
        <w:t>&lt;input</w:t>
      </w:r>
      <w:r>
        <w:rPr>
          <w:rFonts w:ascii="仿宋_GB2312" w:eastAsia="仿宋_GB2312" w:hAnsi="Calibri"/>
          <w:sz w:val="32"/>
          <w:szCs w:val="32"/>
        </w:rPr>
        <w:t>…</w:t>
      </w:r>
      <w:r>
        <w:rPr>
          <w:rFonts w:ascii="仿宋_GB2312" w:eastAsia="仿宋_GB2312" w:hAnsi="Calibri"/>
          <w:sz w:val="32"/>
          <w:szCs w:val="32"/>
        </w:rPr>
        <w:t>&gt;</w:t>
      </w:r>
      <w:r>
        <w:rPr>
          <w:rFonts w:ascii="仿宋_GB2312" w:eastAsia="仿宋_GB2312" w:hAnsi="Calibri" w:hint="eastAsia"/>
          <w:sz w:val="32"/>
          <w:szCs w:val="32"/>
        </w:rPr>
        <w:t>标签</w:t>
      </w:r>
    </w:p>
    <w:p w:rsidR="00BC1428" w:rsidRDefault="00BC1428" w:rsidP="00FE5ACF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仿宋_GB2312" w:eastAsia="仿宋_GB2312" w:hAnsi="Calibri"/>
          <w:sz w:val="32"/>
          <w:szCs w:val="32"/>
        </w:rPr>
      </w:pPr>
      <w:r>
        <w:rPr>
          <w:rFonts w:ascii="仿宋_GB2312" w:eastAsia="仿宋_GB2312" w:hAnsi="Calibri" w:hint="eastAsia"/>
          <w:sz w:val="32"/>
          <w:szCs w:val="32"/>
        </w:rPr>
        <w:t>在</w:t>
      </w:r>
      <w:r>
        <w:rPr>
          <w:rFonts w:ascii="仿宋_GB2312" w:eastAsia="仿宋_GB2312" w:hAnsi="Calibri"/>
          <w:sz w:val="32"/>
          <w:szCs w:val="32"/>
        </w:rPr>
        <w:t xml:space="preserve">&lt;input&gt; </w:t>
      </w:r>
      <w:r>
        <w:rPr>
          <w:rFonts w:ascii="仿宋_GB2312" w:eastAsia="仿宋_GB2312" w:hAnsi="Calibri" w:hint="eastAsia"/>
          <w:sz w:val="32"/>
          <w:szCs w:val="32"/>
        </w:rPr>
        <w:t>标签里的</w:t>
      </w:r>
      <w:r>
        <w:rPr>
          <w:rFonts w:ascii="仿宋_GB2312" w:eastAsia="仿宋_GB2312" w:hAnsi="Calibri"/>
          <w:sz w:val="32"/>
          <w:szCs w:val="32"/>
        </w:rPr>
        <w:t>type</w:t>
      </w:r>
      <w:r>
        <w:rPr>
          <w:rFonts w:ascii="仿宋_GB2312" w:eastAsia="仿宋_GB2312" w:hAnsi="Calibri" w:hint="eastAsia"/>
          <w:sz w:val="32"/>
          <w:szCs w:val="32"/>
        </w:rPr>
        <w:t>属性里指明类型为</w:t>
      </w:r>
      <w:r>
        <w:rPr>
          <w:rFonts w:ascii="仿宋_GB2312" w:eastAsia="仿宋_GB2312" w:hAnsi="Calibri"/>
          <w:sz w:val="32"/>
          <w:szCs w:val="32"/>
        </w:rPr>
        <w:t>checkbox</w:t>
      </w:r>
      <w:r>
        <w:rPr>
          <w:rFonts w:ascii="仿宋_GB2312" w:eastAsia="仿宋_GB2312" w:hAnsi="Calibri" w:hint="eastAsia"/>
          <w:sz w:val="32"/>
          <w:szCs w:val="32"/>
        </w:rPr>
        <w:t>。</w:t>
      </w:r>
    </w:p>
    <w:p w:rsidR="00BC1428" w:rsidRDefault="00BC1428" w:rsidP="001659E1">
      <w:pPr>
        <w:pStyle w:val="Heading1"/>
        <w:rPr>
          <w:sz w:val="32"/>
          <w:szCs w:val="32"/>
        </w:rPr>
      </w:pPr>
      <w:bookmarkStart w:id="15" w:name="_Toc235428917"/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、使用示例</w:t>
      </w:r>
      <w:bookmarkEnd w:id="15"/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………………………</w:t>
      </w:r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&lt;table&gt;</w:t>
      </w:r>
      <w:r w:rsidRPr="00FE5ACF">
        <w:rPr>
          <w:rFonts w:cs="Courier New" w:hint="eastAsia"/>
          <w:kern w:val="0"/>
          <w:szCs w:val="20"/>
        </w:rPr>
        <w:t>或</w:t>
      </w:r>
      <w:r w:rsidRPr="00FE5ACF">
        <w:rPr>
          <w:rFonts w:cs="Courier New"/>
          <w:kern w:val="0"/>
          <w:szCs w:val="20"/>
        </w:rPr>
        <w:t>&lt;form&gt;</w:t>
      </w:r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……………………</w:t>
      </w:r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&lt;input id=”” class=”” type=”checkbox” name=”” value=”” /&gt;****</w:t>
      </w:r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&lt;input id=”” class=”” type=”checkbox” name=”” value=”” /&gt;****</w:t>
      </w:r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………………………………………</w:t>
      </w:r>
    </w:p>
    <w:p w:rsidR="00BC1428" w:rsidRPr="00FE5ACF" w:rsidRDefault="00BC1428" w:rsidP="000D7CF2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FE5ACF">
        <w:rPr>
          <w:rFonts w:cs="Courier New"/>
          <w:kern w:val="0"/>
          <w:szCs w:val="20"/>
        </w:rPr>
        <w:t>…………………………………………..</w:t>
      </w:r>
    </w:p>
    <w:p w:rsidR="00BC1428" w:rsidRPr="00FE5ACF" w:rsidRDefault="00BC1428">
      <w:pPr>
        <w:rPr>
          <w:rFonts w:ascii="仿宋_GB2312" w:eastAsia="仿宋_GB2312"/>
          <w:sz w:val="32"/>
          <w:szCs w:val="32"/>
        </w:rPr>
      </w:pPr>
      <w:r w:rsidRPr="00FE5ACF">
        <w:rPr>
          <w:rFonts w:ascii="仿宋_GB2312" w:eastAsia="仿宋_GB2312" w:hint="eastAsia"/>
          <w:sz w:val="32"/>
          <w:szCs w:val="32"/>
        </w:rPr>
        <w:t>两个或多个多选按钮</w:t>
      </w:r>
    </w:p>
    <w:sectPr w:rsidR="00BC1428" w:rsidRPr="00FE5ACF" w:rsidSect="007C69E7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428" w:rsidRDefault="00BC1428" w:rsidP="00815330">
      <w:r>
        <w:separator/>
      </w:r>
    </w:p>
  </w:endnote>
  <w:endnote w:type="continuationSeparator" w:id="1">
    <w:p w:rsidR="00BC1428" w:rsidRDefault="00BC1428" w:rsidP="00815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28" w:rsidRDefault="00BC1428" w:rsidP="00463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1428" w:rsidRDefault="00BC14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28" w:rsidRDefault="00BC1428" w:rsidP="00463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C1428" w:rsidRDefault="00BC14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428" w:rsidRDefault="00BC1428" w:rsidP="00815330">
      <w:r>
        <w:separator/>
      </w:r>
    </w:p>
  </w:footnote>
  <w:footnote w:type="continuationSeparator" w:id="1">
    <w:p w:rsidR="00BC1428" w:rsidRDefault="00BC1428" w:rsidP="00815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28" w:rsidRDefault="00BC1428" w:rsidP="00FE5ACF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1AC88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27A681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5E7891E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FA063BC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011E24E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3B074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2AA031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DEAF4D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6E20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32CA87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091735"/>
    <w:multiLevelType w:val="hybridMultilevel"/>
    <w:tmpl w:val="8A208E4A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24E93F68"/>
    <w:multiLevelType w:val="multilevel"/>
    <w:tmpl w:val="6A4078AC"/>
    <w:lvl w:ilvl="0">
      <w:start w:val="1"/>
      <w:numFmt w:val="decimal"/>
      <w:lvlText w:val="%1．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5330"/>
    <w:rsid w:val="000641C0"/>
    <w:rsid w:val="000D7CF2"/>
    <w:rsid w:val="00130118"/>
    <w:rsid w:val="0013367A"/>
    <w:rsid w:val="001659E1"/>
    <w:rsid w:val="001B7114"/>
    <w:rsid w:val="001E4636"/>
    <w:rsid w:val="00207C0A"/>
    <w:rsid w:val="002A67EE"/>
    <w:rsid w:val="002B6A24"/>
    <w:rsid w:val="002C29E7"/>
    <w:rsid w:val="002D5CCE"/>
    <w:rsid w:val="00303B3B"/>
    <w:rsid w:val="003A367F"/>
    <w:rsid w:val="003C53B7"/>
    <w:rsid w:val="003C772E"/>
    <w:rsid w:val="003E38D5"/>
    <w:rsid w:val="003F7C17"/>
    <w:rsid w:val="00441364"/>
    <w:rsid w:val="004612B6"/>
    <w:rsid w:val="00463761"/>
    <w:rsid w:val="00473492"/>
    <w:rsid w:val="005552D3"/>
    <w:rsid w:val="005860E0"/>
    <w:rsid w:val="006636FF"/>
    <w:rsid w:val="0066680C"/>
    <w:rsid w:val="006A0BBB"/>
    <w:rsid w:val="007749B8"/>
    <w:rsid w:val="007A11E6"/>
    <w:rsid w:val="007C69E7"/>
    <w:rsid w:val="00815330"/>
    <w:rsid w:val="00835375"/>
    <w:rsid w:val="0087429C"/>
    <w:rsid w:val="008A3540"/>
    <w:rsid w:val="008A666E"/>
    <w:rsid w:val="008B175C"/>
    <w:rsid w:val="008E25E8"/>
    <w:rsid w:val="009373DE"/>
    <w:rsid w:val="009A508B"/>
    <w:rsid w:val="00A54101"/>
    <w:rsid w:val="00AA0EAC"/>
    <w:rsid w:val="00AE3501"/>
    <w:rsid w:val="00B31F4C"/>
    <w:rsid w:val="00B56260"/>
    <w:rsid w:val="00B65DBB"/>
    <w:rsid w:val="00BC1428"/>
    <w:rsid w:val="00BD7078"/>
    <w:rsid w:val="00C16A8E"/>
    <w:rsid w:val="00C26935"/>
    <w:rsid w:val="00C32BAA"/>
    <w:rsid w:val="00CF533A"/>
    <w:rsid w:val="00D40F40"/>
    <w:rsid w:val="00DB6580"/>
    <w:rsid w:val="00E03AA6"/>
    <w:rsid w:val="00E424CA"/>
    <w:rsid w:val="00F21BEC"/>
    <w:rsid w:val="00F22D12"/>
    <w:rsid w:val="00F6379E"/>
    <w:rsid w:val="00FD58D6"/>
    <w:rsid w:val="00FE5ACF"/>
    <w:rsid w:val="00FF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6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41364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41364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815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533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15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15330"/>
    <w:rPr>
      <w:rFonts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441364"/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441364"/>
    <w:pPr>
      <w:ind w:firstLineChars="200" w:firstLine="42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  <w:uiPriority w:val="99"/>
    <w:rsid w:val="00FE5ACF"/>
    <w:rPr>
      <w:rFonts w:cs="Times New Roman"/>
    </w:rPr>
  </w:style>
  <w:style w:type="character" w:styleId="Hyperlink">
    <w:name w:val="Hyperlink"/>
    <w:basedOn w:val="DefaultParagraphFont"/>
    <w:uiPriority w:val="99"/>
    <w:rsid w:val="001659E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585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5</Pages>
  <Words>195</Words>
  <Characters>1112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四川奔腾信息产业公司</dc:title>
  <dc:subject/>
  <dc:creator>xianmujun</dc:creator>
  <cp:keywords/>
  <dc:description/>
  <cp:lastModifiedBy>微软用户</cp:lastModifiedBy>
  <cp:revision>7</cp:revision>
  <dcterms:created xsi:type="dcterms:W3CDTF">2009-07-15T05:35:00Z</dcterms:created>
  <dcterms:modified xsi:type="dcterms:W3CDTF">2009-07-15T07:45:00Z</dcterms:modified>
</cp:coreProperties>
</file>