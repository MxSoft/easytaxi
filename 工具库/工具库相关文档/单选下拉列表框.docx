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F4C" w:rsidRDefault="00171F4C" w:rsidP="00B45240">
      <w:pPr>
        <w:rPr>
          <w:sz w:val="20"/>
        </w:rPr>
      </w:pPr>
    </w:p>
    <w:p w:rsidR="00171F4C" w:rsidRDefault="00171F4C" w:rsidP="00B45240">
      <w:pPr>
        <w:rPr>
          <w:sz w:val="20"/>
        </w:rPr>
      </w:pPr>
    </w:p>
    <w:p w:rsidR="00171F4C" w:rsidRDefault="00171F4C" w:rsidP="00B45240">
      <w:pPr>
        <w:spacing w:line="480" w:lineRule="auto"/>
        <w:rPr>
          <w:sz w:val="72"/>
          <w:szCs w:val="72"/>
        </w:rPr>
      </w:pPr>
    </w:p>
    <w:p w:rsidR="00171F4C" w:rsidRDefault="00171F4C" w:rsidP="00B45240">
      <w:pPr>
        <w:tabs>
          <w:tab w:val="left" w:pos="1620"/>
          <w:tab w:val="center" w:pos="4479"/>
        </w:tabs>
        <w:spacing w:line="1000" w:lineRule="exact"/>
        <w:jc w:val="center"/>
        <w:rPr>
          <w:rFonts w:ascii="黑体" w:eastAsia="黑体" w:hAnsi="华文中宋"/>
          <w:sz w:val="56"/>
          <w:szCs w:val="56"/>
        </w:rPr>
      </w:pPr>
      <w:r>
        <w:rPr>
          <w:rFonts w:ascii="黑体" w:eastAsia="黑体" w:hAnsi="华文中宋" w:hint="eastAsia"/>
          <w:sz w:val="56"/>
          <w:szCs w:val="56"/>
        </w:rPr>
        <w:t>四川奔腾信息产业公司</w:t>
      </w:r>
    </w:p>
    <w:p w:rsidR="00171F4C" w:rsidRDefault="00171F4C" w:rsidP="00B45240">
      <w:pPr>
        <w:spacing w:line="1000" w:lineRule="exact"/>
        <w:jc w:val="center"/>
        <w:rPr>
          <w:rFonts w:ascii="华文中宋" w:eastAsia="华文中宋" w:hAnsi="华文中宋"/>
          <w:b/>
          <w:sz w:val="56"/>
          <w:szCs w:val="56"/>
        </w:rPr>
      </w:pPr>
      <w:r>
        <w:rPr>
          <w:rFonts w:ascii="华文中宋" w:eastAsia="华文中宋" w:hAnsi="华文中宋" w:hint="eastAsia"/>
          <w:b/>
          <w:sz w:val="56"/>
          <w:szCs w:val="56"/>
        </w:rPr>
        <w:t>单选下拉列表框</w:t>
      </w:r>
      <w:r>
        <w:rPr>
          <w:rFonts w:ascii="华文中宋" w:eastAsia="华文中宋" w:hAnsi="华文中宋"/>
          <w:b/>
          <w:sz w:val="56"/>
          <w:szCs w:val="56"/>
        </w:rPr>
        <w:t>_</w:t>
      </w:r>
      <w:r>
        <w:rPr>
          <w:rFonts w:ascii="华文中宋" w:eastAsia="华文中宋" w:hAnsi="华文中宋" w:hint="eastAsia"/>
          <w:b/>
          <w:sz w:val="56"/>
          <w:szCs w:val="56"/>
        </w:rPr>
        <w:t>工具说明文档</w:t>
      </w:r>
    </w:p>
    <w:p w:rsidR="00171F4C" w:rsidRDefault="00171F4C" w:rsidP="00B45240">
      <w:pPr>
        <w:rPr>
          <w:sz w:val="52"/>
          <w:szCs w:val="52"/>
        </w:rPr>
      </w:pPr>
    </w:p>
    <w:p w:rsidR="00171F4C" w:rsidRDefault="00171F4C" w:rsidP="00B45240">
      <w:pPr>
        <w:rPr>
          <w:sz w:val="20"/>
        </w:rPr>
      </w:pPr>
    </w:p>
    <w:p w:rsidR="00171F4C" w:rsidRDefault="00171F4C" w:rsidP="00B45240">
      <w:pPr>
        <w:rPr>
          <w:sz w:val="20"/>
        </w:rPr>
      </w:pPr>
    </w:p>
    <w:p w:rsidR="00171F4C" w:rsidRDefault="00171F4C" w:rsidP="00B45240">
      <w:pPr>
        <w:rPr>
          <w:sz w:val="20"/>
        </w:rPr>
      </w:pPr>
    </w:p>
    <w:p w:rsidR="00171F4C" w:rsidRDefault="00171F4C" w:rsidP="00B45240">
      <w:pPr>
        <w:rPr>
          <w:sz w:val="20"/>
        </w:rPr>
      </w:pPr>
    </w:p>
    <w:p w:rsidR="00171F4C" w:rsidRDefault="00171F4C" w:rsidP="00B45240">
      <w:pPr>
        <w:rPr>
          <w:sz w:val="20"/>
        </w:rPr>
      </w:pPr>
    </w:p>
    <w:p w:rsidR="00171F4C" w:rsidRDefault="00171F4C" w:rsidP="00B45240">
      <w:pPr>
        <w:rPr>
          <w:sz w:val="20"/>
        </w:rPr>
      </w:pPr>
    </w:p>
    <w:p w:rsidR="00171F4C" w:rsidRDefault="00171F4C" w:rsidP="00B45240">
      <w:pPr>
        <w:rPr>
          <w:sz w:val="20"/>
        </w:rPr>
      </w:pPr>
    </w:p>
    <w:p w:rsidR="00171F4C" w:rsidRDefault="00171F4C" w:rsidP="00B45240">
      <w:pPr>
        <w:rPr>
          <w:sz w:val="20"/>
        </w:rPr>
      </w:pPr>
    </w:p>
    <w:p w:rsidR="00171F4C" w:rsidRDefault="00171F4C" w:rsidP="00B45240">
      <w:pPr>
        <w:rPr>
          <w:sz w:val="20"/>
        </w:rPr>
      </w:pPr>
    </w:p>
    <w:p w:rsidR="00171F4C" w:rsidRDefault="00171F4C" w:rsidP="00B45240">
      <w:pPr>
        <w:rPr>
          <w:sz w:val="20"/>
        </w:rPr>
      </w:pPr>
    </w:p>
    <w:p w:rsidR="00171F4C" w:rsidRDefault="00171F4C" w:rsidP="00B45240">
      <w:pPr>
        <w:rPr>
          <w:sz w:val="20"/>
        </w:rPr>
      </w:pPr>
    </w:p>
    <w:p w:rsidR="00171F4C" w:rsidRDefault="00171F4C" w:rsidP="00B45240">
      <w:pPr>
        <w:rPr>
          <w:sz w:val="20"/>
        </w:rPr>
      </w:pPr>
    </w:p>
    <w:p w:rsidR="00171F4C" w:rsidRDefault="00171F4C" w:rsidP="00B45240">
      <w:pPr>
        <w:rPr>
          <w:sz w:val="20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985"/>
        <w:gridCol w:w="4394"/>
      </w:tblGrid>
      <w:tr w:rsidR="00171F4C" w:rsidTr="00B45240">
        <w:trPr>
          <w:cantSplit/>
          <w:trHeight w:val="969"/>
        </w:trPr>
        <w:tc>
          <w:tcPr>
            <w:tcW w:w="1985" w:type="dxa"/>
            <w:vAlign w:val="center"/>
          </w:tcPr>
          <w:p w:rsidR="00171F4C" w:rsidRDefault="00171F4C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编</w:t>
            </w:r>
            <w:r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华文中宋" w:hint="eastAsia"/>
                <w:sz w:val="30"/>
                <w:szCs w:val="30"/>
              </w:rPr>
              <w:t>制</w:t>
            </w:r>
          </w:p>
        </w:tc>
        <w:tc>
          <w:tcPr>
            <w:tcW w:w="4394" w:type="dxa"/>
            <w:vAlign w:val="center"/>
          </w:tcPr>
          <w:p w:rsidR="00171F4C" w:rsidRDefault="00171F4C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鲜穆军</w:t>
            </w:r>
          </w:p>
        </w:tc>
      </w:tr>
      <w:tr w:rsidR="00171F4C" w:rsidTr="00B45240">
        <w:trPr>
          <w:cantSplit/>
          <w:trHeight w:val="976"/>
        </w:trPr>
        <w:tc>
          <w:tcPr>
            <w:tcW w:w="1985" w:type="dxa"/>
            <w:vAlign w:val="center"/>
          </w:tcPr>
          <w:p w:rsidR="00171F4C" w:rsidRDefault="00171F4C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审</w:t>
            </w:r>
            <w:r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华文中宋" w:hint="eastAsia"/>
                <w:sz w:val="30"/>
                <w:szCs w:val="30"/>
              </w:rPr>
              <w:t>核</w:t>
            </w:r>
          </w:p>
        </w:tc>
        <w:tc>
          <w:tcPr>
            <w:tcW w:w="4394" w:type="dxa"/>
            <w:vAlign w:val="center"/>
          </w:tcPr>
          <w:p w:rsidR="00171F4C" w:rsidRDefault="00171F4C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171F4C" w:rsidTr="00B45240">
        <w:trPr>
          <w:cantSplit/>
          <w:trHeight w:val="992"/>
        </w:trPr>
        <w:tc>
          <w:tcPr>
            <w:tcW w:w="1985" w:type="dxa"/>
            <w:vAlign w:val="center"/>
          </w:tcPr>
          <w:p w:rsidR="00171F4C" w:rsidRDefault="00171F4C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批</w:t>
            </w:r>
            <w:r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华文中宋" w:hint="eastAsia"/>
                <w:sz w:val="30"/>
                <w:szCs w:val="30"/>
              </w:rPr>
              <w:t>准</w:t>
            </w:r>
          </w:p>
        </w:tc>
        <w:tc>
          <w:tcPr>
            <w:tcW w:w="4394" w:type="dxa"/>
            <w:vAlign w:val="center"/>
          </w:tcPr>
          <w:p w:rsidR="00171F4C" w:rsidRDefault="00171F4C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</w:tbl>
    <w:p w:rsidR="00171F4C" w:rsidRDefault="00171F4C" w:rsidP="00B45240">
      <w:pPr>
        <w:rPr>
          <w:rFonts w:ascii="仿宋_GB2312" w:eastAsia="仿宋_GB2312"/>
          <w:sz w:val="20"/>
        </w:rPr>
      </w:pPr>
    </w:p>
    <w:p w:rsidR="00171F4C" w:rsidRDefault="00171F4C" w:rsidP="00B45240">
      <w:pPr>
        <w:spacing w:line="580" w:lineRule="exact"/>
        <w:jc w:val="center"/>
        <w:rPr>
          <w:rFonts w:ascii="仿宋_GB2312" w:eastAsia="仿宋_GB2312" w:hAnsi="华文中宋"/>
          <w:sz w:val="30"/>
          <w:szCs w:val="30"/>
        </w:rPr>
      </w:pPr>
      <w:r>
        <w:rPr>
          <w:rFonts w:ascii="仿宋_GB2312" w:eastAsia="仿宋_GB2312" w:hAnsi="华文中宋"/>
          <w:sz w:val="30"/>
          <w:szCs w:val="30"/>
        </w:rPr>
        <w:fldChar w:fldCharType="begin"/>
      </w:r>
      <w:r>
        <w:rPr>
          <w:rFonts w:ascii="仿宋_GB2312" w:eastAsia="仿宋_GB2312" w:hAnsi="华文中宋"/>
          <w:sz w:val="30"/>
          <w:szCs w:val="30"/>
        </w:rPr>
        <w:instrText xml:space="preserve"> TIME \@ "EEEE</w:instrText>
      </w:r>
      <w:r>
        <w:rPr>
          <w:rFonts w:ascii="仿宋_GB2312" w:eastAsia="仿宋_GB2312" w:hAnsi="华文中宋" w:hint="eastAsia"/>
          <w:sz w:val="30"/>
          <w:szCs w:val="30"/>
        </w:rPr>
        <w:instrText>年</w:instrText>
      </w:r>
      <w:r>
        <w:rPr>
          <w:rFonts w:ascii="仿宋_GB2312" w:eastAsia="仿宋_GB2312" w:hAnsi="华文中宋"/>
          <w:sz w:val="30"/>
          <w:szCs w:val="30"/>
        </w:rPr>
        <w:instrText>O</w:instrText>
      </w:r>
      <w:r>
        <w:rPr>
          <w:rFonts w:ascii="仿宋_GB2312" w:eastAsia="仿宋_GB2312" w:hAnsi="华文中宋" w:hint="eastAsia"/>
          <w:sz w:val="30"/>
          <w:szCs w:val="30"/>
        </w:rPr>
        <w:instrText>月</w:instrText>
      </w:r>
      <w:r>
        <w:rPr>
          <w:rFonts w:ascii="仿宋_GB2312" w:eastAsia="仿宋_GB2312" w:hAnsi="华文中宋"/>
          <w:sz w:val="30"/>
          <w:szCs w:val="30"/>
        </w:rPr>
        <w:instrText>A</w:instrText>
      </w:r>
      <w:r>
        <w:rPr>
          <w:rFonts w:ascii="仿宋_GB2312" w:eastAsia="仿宋_GB2312" w:hAnsi="华文中宋" w:hint="eastAsia"/>
          <w:sz w:val="30"/>
          <w:szCs w:val="30"/>
        </w:rPr>
        <w:instrText>日</w:instrText>
      </w:r>
      <w:r>
        <w:rPr>
          <w:rFonts w:ascii="仿宋_GB2312" w:eastAsia="仿宋_GB2312" w:hAnsi="华文中宋"/>
          <w:sz w:val="30"/>
          <w:szCs w:val="30"/>
        </w:rPr>
        <w:instrText xml:space="preserve">" </w:instrText>
      </w:r>
      <w:r>
        <w:rPr>
          <w:rFonts w:ascii="仿宋_GB2312" w:eastAsia="仿宋_GB2312" w:hAnsi="华文中宋"/>
          <w:sz w:val="30"/>
          <w:szCs w:val="30"/>
        </w:rPr>
        <w:fldChar w:fldCharType="separate"/>
      </w:r>
      <w:r>
        <w:rPr>
          <w:rFonts w:ascii="仿宋_GB2312" w:eastAsia="仿宋_GB2312" w:hAnsi="华文中宋" w:hint="eastAsia"/>
          <w:noProof/>
          <w:sz w:val="30"/>
          <w:szCs w:val="30"/>
        </w:rPr>
        <w:t>二</w:t>
      </w:r>
      <w:r>
        <w:rPr>
          <w:rFonts w:ascii="宋体" w:hAnsi="宋体" w:cs="宋体" w:hint="eastAsia"/>
          <w:noProof/>
          <w:sz w:val="30"/>
          <w:szCs w:val="30"/>
        </w:rPr>
        <w:t>〇〇</w:t>
      </w:r>
      <w:r>
        <w:rPr>
          <w:rFonts w:ascii="仿宋_GB2312" w:eastAsia="仿宋_GB2312" w:hAnsi="仿宋_GB2312" w:cs="仿宋_GB2312" w:hint="eastAsia"/>
          <w:noProof/>
          <w:sz w:val="30"/>
          <w:szCs w:val="30"/>
        </w:rPr>
        <w:t>九年七月十五日</w:t>
      </w:r>
      <w:r>
        <w:rPr>
          <w:rFonts w:ascii="仿宋_GB2312" w:eastAsia="仿宋_GB2312" w:hAnsi="华文中宋"/>
          <w:sz w:val="30"/>
          <w:szCs w:val="30"/>
        </w:rPr>
        <w:fldChar w:fldCharType="end"/>
      </w:r>
    </w:p>
    <w:p w:rsidR="00171F4C" w:rsidRDefault="00171F4C" w:rsidP="00B45240">
      <w:pPr>
        <w:rPr>
          <w:rFonts w:ascii="华文中宋" w:eastAsia="华文中宋" w:hAnsi="华文中宋"/>
          <w:sz w:val="20"/>
        </w:rPr>
      </w:pPr>
    </w:p>
    <w:p w:rsidR="00171F4C" w:rsidRDefault="00171F4C" w:rsidP="00B45240">
      <w:pPr>
        <w:widowControl/>
        <w:jc w:val="left"/>
        <w:rPr>
          <w:sz w:val="24"/>
          <w:szCs w:val="24"/>
        </w:rPr>
        <w:sectPr w:rsidR="00171F4C" w:rsidSect="00E00BA3">
          <w:footerReference w:type="even" r:id="rId7"/>
          <w:pgSz w:w="11906" w:h="16838"/>
          <w:pgMar w:top="2155" w:right="1474" w:bottom="1588" w:left="1474" w:header="851" w:footer="992" w:gutter="0"/>
          <w:cols w:space="720"/>
          <w:docGrid w:type="linesAndChars" w:linePitch="312"/>
        </w:sectPr>
      </w:pPr>
    </w:p>
    <w:p w:rsidR="00171F4C" w:rsidRDefault="00171F4C" w:rsidP="00B45240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60"/>
        <w:gridCol w:w="1559"/>
        <w:gridCol w:w="850"/>
        <w:gridCol w:w="5097"/>
      </w:tblGrid>
      <w:tr w:rsidR="00171F4C" w:rsidTr="00B4524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71F4C" w:rsidRDefault="00171F4C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日</w:t>
            </w:r>
            <w:r>
              <w:rPr>
                <w:rFonts w:ascii="仿宋_GB2312" w:eastAsia="仿宋_GB2312"/>
                <w:b/>
                <w:sz w:val="23"/>
                <w:szCs w:val="23"/>
              </w:rPr>
              <w:t xml:space="preserve">    </w:t>
            </w:r>
            <w:r>
              <w:rPr>
                <w:rFonts w:ascii="仿宋_GB2312" w:eastAsia="仿宋_GB2312" w:hint="eastAsia"/>
                <w:b/>
                <w:sz w:val="23"/>
                <w:szCs w:val="23"/>
              </w:rPr>
              <w:t>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71F4C" w:rsidRDefault="00171F4C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作者</w:t>
            </w:r>
            <w:r>
              <w:rPr>
                <w:rFonts w:ascii="仿宋_GB2312" w:eastAsia="仿宋_GB2312"/>
                <w:b/>
                <w:sz w:val="23"/>
                <w:szCs w:val="23"/>
              </w:rPr>
              <w:t>/</w:t>
            </w:r>
            <w:r>
              <w:rPr>
                <w:rFonts w:ascii="仿宋_GB2312" w:eastAsia="仿宋_GB2312" w:hint="eastAsia"/>
                <w:b/>
                <w:sz w:val="23"/>
                <w:szCs w:val="23"/>
              </w:rPr>
              <w:t>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71F4C" w:rsidRDefault="00171F4C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版本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171F4C" w:rsidRDefault="00171F4C">
            <w:pPr>
              <w:spacing w:line="440" w:lineRule="exact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修改原因</w:t>
            </w:r>
          </w:p>
        </w:tc>
      </w:tr>
      <w:tr w:rsidR="00171F4C" w:rsidTr="00B4524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F4C" w:rsidRDefault="00171F4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2009-6-9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F4C" w:rsidRDefault="00171F4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鲜穆军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F4C" w:rsidRDefault="00171F4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1F4C" w:rsidRDefault="00171F4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创建</w:t>
            </w:r>
          </w:p>
        </w:tc>
      </w:tr>
      <w:tr w:rsidR="00171F4C" w:rsidTr="00B4524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F4C" w:rsidRDefault="00171F4C" w:rsidP="00E84631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2009-7-14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F4C" w:rsidRDefault="00171F4C" w:rsidP="00E84631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任勉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F4C" w:rsidRDefault="00171F4C" w:rsidP="00E84631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1.1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1F4C" w:rsidRDefault="00171F4C" w:rsidP="00E84631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界面风格统一</w:t>
            </w:r>
          </w:p>
        </w:tc>
      </w:tr>
      <w:tr w:rsidR="00171F4C" w:rsidTr="00B4524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F4C" w:rsidRDefault="00171F4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F4C" w:rsidRDefault="00171F4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F4C" w:rsidRDefault="00171F4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1F4C" w:rsidRDefault="00171F4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171F4C" w:rsidTr="00B4524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F4C" w:rsidRDefault="00171F4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F4C" w:rsidRDefault="00171F4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F4C" w:rsidRDefault="00171F4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1F4C" w:rsidRDefault="00171F4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171F4C" w:rsidTr="00B4524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F4C" w:rsidRDefault="00171F4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F4C" w:rsidRDefault="00171F4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F4C" w:rsidRDefault="00171F4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1F4C" w:rsidRDefault="00171F4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171F4C" w:rsidTr="00B4524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F4C" w:rsidRDefault="00171F4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F4C" w:rsidRDefault="00171F4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F4C" w:rsidRDefault="00171F4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1F4C" w:rsidRDefault="00171F4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171F4C" w:rsidTr="00B4524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F4C" w:rsidRDefault="00171F4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F4C" w:rsidRDefault="00171F4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F4C" w:rsidRDefault="00171F4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1F4C" w:rsidRDefault="00171F4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171F4C" w:rsidTr="00B4524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F4C" w:rsidRDefault="00171F4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F4C" w:rsidRDefault="00171F4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F4C" w:rsidRDefault="00171F4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1F4C" w:rsidRDefault="00171F4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171F4C" w:rsidTr="00B4524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F4C" w:rsidRDefault="00171F4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F4C" w:rsidRDefault="00171F4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F4C" w:rsidRDefault="00171F4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1F4C" w:rsidRDefault="00171F4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171F4C" w:rsidTr="00B4524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F4C" w:rsidRDefault="00171F4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F4C" w:rsidRDefault="00171F4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F4C" w:rsidRDefault="00171F4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1F4C" w:rsidRDefault="00171F4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</w:tbl>
    <w:p w:rsidR="00171F4C" w:rsidRDefault="00171F4C" w:rsidP="00B45240">
      <w:pPr>
        <w:rPr>
          <w:sz w:val="20"/>
        </w:rPr>
      </w:pPr>
    </w:p>
    <w:p w:rsidR="00171F4C" w:rsidRDefault="00171F4C" w:rsidP="00B45240">
      <w:pPr>
        <w:widowControl/>
        <w:jc w:val="left"/>
        <w:rPr>
          <w:kern w:val="0"/>
          <w:sz w:val="20"/>
        </w:rPr>
        <w:sectPr w:rsidR="00171F4C" w:rsidSect="003912E4">
          <w:headerReference w:type="default" r:id="rId8"/>
          <w:pgSz w:w="11906" w:h="16838"/>
          <w:pgMar w:top="2155" w:right="1474" w:bottom="1588" w:left="1474" w:header="851" w:footer="992" w:gutter="0"/>
          <w:cols w:space="720"/>
          <w:docGrid w:type="lines" w:linePitch="312"/>
        </w:sectPr>
      </w:pPr>
    </w:p>
    <w:p w:rsidR="00171F4C" w:rsidRDefault="00171F4C" w:rsidP="00B4524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目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录</w:t>
      </w:r>
    </w:p>
    <w:p w:rsidR="00171F4C" w:rsidRDefault="00171F4C">
      <w:pPr>
        <w:pStyle w:val="TOC1"/>
        <w:tabs>
          <w:tab w:val="right" w:leader="dot" w:pos="8948"/>
        </w:tabs>
        <w:rPr>
          <w:noProof/>
          <w:szCs w:val="24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235335620" w:history="1">
        <w:r w:rsidRPr="003A34B2">
          <w:rPr>
            <w:rStyle w:val="Hyperlink"/>
            <w:noProof/>
          </w:rPr>
          <w:t>1</w:t>
        </w:r>
        <w:r w:rsidRPr="003A34B2">
          <w:rPr>
            <w:rStyle w:val="Hyperlink"/>
            <w:rFonts w:hint="eastAsia"/>
            <w:noProof/>
          </w:rPr>
          <w:t>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_Toc235335620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71F4C" w:rsidRDefault="00171F4C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335621" w:history="1">
        <w:r w:rsidRPr="003A34B2">
          <w:rPr>
            <w:rStyle w:val="Hyperlink"/>
            <w:noProof/>
          </w:rPr>
          <w:t>2</w:t>
        </w:r>
        <w:r w:rsidRPr="003A34B2">
          <w:rPr>
            <w:rStyle w:val="Hyperlink"/>
            <w:rFonts w:hint="eastAsia"/>
            <w:noProof/>
          </w:rPr>
          <w:t>、名称与编号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_Toc235335621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71F4C" w:rsidRDefault="00171F4C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335622" w:history="1">
        <w:r w:rsidRPr="003A34B2">
          <w:rPr>
            <w:rStyle w:val="Hyperlink"/>
            <w:noProof/>
          </w:rPr>
          <w:t>3</w:t>
        </w:r>
        <w:r w:rsidRPr="003A34B2">
          <w:rPr>
            <w:rStyle w:val="Hyperlink"/>
            <w:rFonts w:hint="eastAsia"/>
            <w:noProof/>
          </w:rPr>
          <w:t>、应用环境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_Toc235335622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71F4C" w:rsidRDefault="00171F4C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335623" w:history="1">
        <w:r w:rsidRPr="003A34B2">
          <w:rPr>
            <w:rStyle w:val="Hyperlink"/>
            <w:noProof/>
          </w:rPr>
          <w:t>4</w:t>
        </w:r>
        <w:r w:rsidRPr="003A34B2">
          <w:rPr>
            <w:rStyle w:val="Hyperlink"/>
            <w:rFonts w:hint="eastAsia"/>
            <w:noProof/>
          </w:rPr>
          <w:t>、适用范围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_Toc235335623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71F4C" w:rsidRDefault="00171F4C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335624" w:history="1">
        <w:r w:rsidRPr="003A34B2">
          <w:rPr>
            <w:rStyle w:val="Hyperlink"/>
            <w:noProof/>
          </w:rPr>
          <w:t>5</w:t>
        </w:r>
        <w:r w:rsidRPr="003A34B2">
          <w:rPr>
            <w:rStyle w:val="Hyperlink"/>
            <w:rFonts w:hint="eastAsia"/>
            <w:noProof/>
          </w:rPr>
          <w:t>、输入参数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_Toc235335624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71F4C" w:rsidRDefault="00171F4C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335625" w:history="1">
        <w:r w:rsidRPr="003A34B2">
          <w:rPr>
            <w:rStyle w:val="Hyperlink"/>
            <w:noProof/>
          </w:rPr>
          <w:t>6</w:t>
        </w:r>
        <w:r w:rsidRPr="003A34B2">
          <w:rPr>
            <w:rStyle w:val="Hyperlink"/>
            <w:rFonts w:hint="eastAsia"/>
            <w:noProof/>
          </w:rPr>
          <w:t>、输出结果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_Toc235335625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71F4C" w:rsidRDefault="00171F4C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335626" w:history="1">
        <w:r w:rsidRPr="003A34B2">
          <w:rPr>
            <w:rStyle w:val="Hyperlink"/>
            <w:noProof/>
          </w:rPr>
          <w:t>7</w:t>
        </w:r>
        <w:r w:rsidRPr="003A34B2">
          <w:rPr>
            <w:rStyle w:val="Hyperlink"/>
            <w:rFonts w:hint="eastAsia"/>
            <w:noProof/>
          </w:rPr>
          <w:t>、涉及的其它工具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_Toc235335626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71F4C" w:rsidRDefault="00171F4C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335627" w:history="1">
        <w:r w:rsidRPr="003A34B2">
          <w:rPr>
            <w:rStyle w:val="Hyperlink"/>
            <w:noProof/>
          </w:rPr>
          <w:t>8</w:t>
        </w:r>
        <w:r w:rsidRPr="003A34B2">
          <w:rPr>
            <w:rStyle w:val="Hyperlink"/>
            <w:rFonts w:hint="eastAsia"/>
            <w:noProof/>
          </w:rPr>
          <w:t>、使用说明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_Toc235335627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71F4C" w:rsidRDefault="00171F4C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335628" w:history="1">
        <w:r w:rsidRPr="003A34B2">
          <w:rPr>
            <w:rStyle w:val="Hyperlink"/>
            <w:noProof/>
          </w:rPr>
          <w:t>9</w:t>
        </w:r>
        <w:r w:rsidRPr="003A34B2">
          <w:rPr>
            <w:rStyle w:val="Hyperlink"/>
            <w:rFonts w:hint="eastAsia"/>
            <w:noProof/>
          </w:rPr>
          <w:t>、使用示例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_Toc235335628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71F4C" w:rsidRDefault="00171F4C" w:rsidP="00B45240">
      <w:pPr>
        <w:rPr>
          <w:sz w:val="20"/>
        </w:rPr>
      </w:pPr>
      <w:r>
        <w:rPr>
          <w:szCs w:val="21"/>
        </w:rPr>
        <w:fldChar w:fldCharType="end"/>
      </w:r>
    </w:p>
    <w:p w:rsidR="00171F4C" w:rsidRDefault="00171F4C" w:rsidP="00B45240">
      <w:pPr>
        <w:widowControl/>
        <w:jc w:val="left"/>
        <w:rPr>
          <w:kern w:val="0"/>
          <w:sz w:val="20"/>
        </w:rPr>
        <w:sectPr w:rsidR="00171F4C" w:rsidSect="003912E4">
          <w:pgSz w:w="11906" w:h="16838"/>
          <w:pgMar w:top="2155" w:right="1474" w:bottom="1588" w:left="1474" w:header="851" w:footer="992" w:gutter="0"/>
          <w:cols w:space="720"/>
          <w:docGrid w:type="lines" w:linePitch="312"/>
        </w:sectPr>
      </w:pPr>
    </w:p>
    <w:p w:rsidR="00171F4C" w:rsidRDefault="00171F4C" w:rsidP="000A06C6">
      <w:pPr>
        <w:pStyle w:val="Heading1"/>
      </w:pPr>
      <w:bookmarkStart w:id="0" w:name="_Toc143075552"/>
      <w:bookmarkStart w:id="1" w:name="_Toc223768641"/>
      <w:bookmarkStart w:id="2" w:name="_Toc235335620"/>
      <w:r>
        <w:t>1</w:t>
      </w:r>
      <w:r>
        <w:rPr>
          <w:rFonts w:hint="eastAsia"/>
        </w:rPr>
        <w:t>、目的</w:t>
      </w:r>
      <w:bookmarkEnd w:id="0"/>
      <w:bookmarkEnd w:id="1"/>
      <w:bookmarkEnd w:id="2"/>
    </w:p>
    <w:p w:rsidR="00171F4C" w:rsidRDefault="00171F4C" w:rsidP="00E00BA3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提供单选下拉列表框工具使用说明。</w:t>
      </w:r>
    </w:p>
    <w:p w:rsidR="00171F4C" w:rsidRDefault="00171F4C" w:rsidP="000A06C6">
      <w:pPr>
        <w:pStyle w:val="Heading1"/>
      </w:pPr>
      <w:bookmarkStart w:id="3" w:name="_Toc235335621"/>
      <w:bookmarkStart w:id="4" w:name="_Toc223768642"/>
      <w:r>
        <w:t>2</w:t>
      </w:r>
      <w:r>
        <w:rPr>
          <w:rFonts w:hint="eastAsia"/>
        </w:rPr>
        <w:t>、名称与编号</w:t>
      </w:r>
      <w:bookmarkEnd w:id="3"/>
    </w:p>
    <w:p w:rsidR="00171F4C" w:rsidRDefault="00171F4C" w:rsidP="00E00BA3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名称：单选下拉列表框</w:t>
      </w:r>
    </w:p>
    <w:p w:rsidR="00171F4C" w:rsidRDefault="00171F4C" w:rsidP="00E00BA3">
      <w:pPr>
        <w:ind w:firstLineChars="200" w:firstLine="31680"/>
        <w:rPr>
          <w:rFonts w:ascii="宋体" w:cs="宋体"/>
          <w:b/>
          <w:bCs/>
          <w:color w:val="92D050"/>
          <w:kern w:val="0"/>
          <w:sz w:val="22"/>
        </w:rPr>
      </w:pPr>
      <w:r>
        <w:rPr>
          <w:rFonts w:ascii="仿宋_GB2312" w:eastAsia="仿宋_GB2312" w:hint="eastAsia"/>
          <w:sz w:val="32"/>
          <w:szCs w:val="32"/>
        </w:rPr>
        <w:t>编号：</w:t>
      </w:r>
    </w:p>
    <w:p w:rsidR="00171F4C" w:rsidRDefault="00171F4C" w:rsidP="000A06C6">
      <w:pPr>
        <w:pStyle w:val="Heading1"/>
      </w:pPr>
      <w:bookmarkStart w:id="5" w:name="_Toc235335622"/>
      <w:r>
        <w:t>3</w:t>
      </w:r>
      <w:r>
        <w:rPr>
          <w:rFonts w:hint="eastAsia"/>
        </w:rPr>
        <w:t>、</w:t>
      </w:r>
      <w:bookmarkEnd w:id="4"/>
      <w:r>
        <w:rPr>
          <w:rFonts w:hint="eastAsia"/>
        </w:rPr>
        <w:t>应用环境</w:t>
      </w:r>
      <w:bookmarkEnd w:id="5"/>
    </w:p>
    <w:p w:rsidR="00171F4C" w:rsidRDefault="00171F4C" w:rsidP="00E00BA3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本工具应用在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或</w:t>
      </w:r>
      <w:r>
        <w:rPr>
          <w:rFonts w:ascii="仿宋_GB2312" w:eastAsia="仿宋_GB2312"/>
          <w:sz w:val="32"/>
          <w:szCs w:val="32"/>
        </w:rPr>
        <w:t>JSP</w:t>
      </w:r>
      <w:r>
        <w:rPr>
          <w:rFonts w:ascii="仿宋_GB2312" w:eastAsia="仿宋_GB2312" w:hint="eastAsia"/>
          <w:sz w:val="32"/>
          <w:szCs w:val="32"/>
        </w:rPr>
        <w:t>页面的表单或表格中，使用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标签技术。</w:t>
      </w:r>
    </w:p>
    <w:p w:rsidR="00171F4C" w:rsidRDefault="00171F4C" w:rsidP="000A06C6">
      <w:pPr>
        <w:pStyle w:val="Heading1"/>
      </w:pPr>
      <w:bookmarkStart w:id="6" w:name="_Toc143075556"/>
      <w:bookmarkStart w:id="7" w:name="_Toc223768643"/>
      <w:bookmarkStart w:id="8" w:name="_Toc235335623"/>
      <w:r>
        <w:t>4</w:t>
      </w:r>
      <w:r>
        <w:rPr>
          <w:rFonts w:hint="eastAsia"/>
        </w:rPr>
        <w:t>、</w:t>
      </w:r>
      <w:bookmarkEnd w:id="6"/>
      <w:bookmarkEnd w:id="7"/>
      <w:r>
        <w:rPr>
          <w:rFonts w:hint="eastAsia"/>
        </w:rPr>
        <w:t>适用范围</w:t>
      </w:r>
      <w:bookmarkEnd w:id="8"/>
    </w:p>
    <w:p w:rsidR="00171F4C" w:rsidRDefault="00171F4C" w:rsidP="00F60C13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bookmarkStart w:id="9" w:name="_Toc143075557"/>
      <w:bookmarkStart w:id="10" w:name="_Toc223768644"/>
      <w:r>
        <w:rPr>
          <w:rFonts w:ascii="仿宋_GB2312" w:eastAsia="仿宋_GB2312" w:hint="eastAsia"/>
          <w:sz w:val="32"/>
          <w:szCs w:val="32"/>
        </w:rPr>
        <w:t>本工具适用支持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技术的浏览器环境。</w:t>
      </w:r>
    </w:p>
    <w:p w:rsidR="00171F4C" w:rsidRDefault="00171F4C" w:rsidP="000A06C6">
      <w:pPr>
        <w:pStyle w:val="Heading1"/>
      </w:pPr>
      <w:bookmarkStart w:id="11" w:name="_Toc235335624"/>
      <w:r>
        <w:t>5</w:t>
      </w:r>
      <w:r>
        <w:rPr>
          <w:rFonts w:hint="eastAsia"/>
        </w:rPr>
        <w:t>、</w:t>
      </w:r>
      <w:bookmarkEnd w:id="9"/>
      <w:bookmarkEnd w:id="10"/>
      <w:r>
        <w:rPr>
          <w:rFonts w:hint="eastAsia"/>
        </w:rPr>
        <w:t>输入参数</w:t>
      </w:r>
      <w:bookmarkEnd w:id="11"/>
    </w:p>
    <w:p w:rsidR="00171F4C" w:rsidRDefault="00171F4C" w:rsidP="00E00BA3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无。</w:t>
      </w:r>
    </w:p>
    <w:p w:rsidR="00171F4C" w:rsidRDefault="00171F4C" w:rsidP="000A06C6">
      <w:pPr>
        <w:pStyle w:val="Heading1"/>
      </w:pPr>
      <w:bookmarkStart w:id="12" w:name="_Toc235335625"/>
      <w:r>
        <w:t>6</w:t>
      </w:r>
      <w:r>
        <w:rPr>
          <w:rFonts w:hint="eastAsia"/>
        </w:rPr>
        <w:t>、输出结果</w:t>
      </w:r>
      <w:bookmarkEnd w:id="12"/>
    </w:p>
    <w:p w:rsidR="00171F4C" w:rsidRDefault="00171F4C" w:rsidP="00E00BA3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输出结果：</w:t>
      </w:r>
    </w:p>
    <w:p w:rsidR="00171F4C" w:rsidRDefault="00171F4C" w:rsidP="00E00BA3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无</w:t>
      </w:r>
    </w:p>
    <w:p w:rsidR="00171F4C" w:rsidRDefault="00171F4C" w:rsidP="000A06C6">
      <w:pPr>
        <w:pStyle w:val="Heading1"/>
      </w:pPr>
      <w:bookmarkStart w:id="13" w:name="_Toc235335626"/>
      <w:r>
        <w:t>7</w:t>
      </w:r>
      <w:r>
        <w:rPr>
          <w:rFonts w:hint="eastAsia"/>
        </w:rPr>
        <w:t>、涉及的其它工具</w:t>
      </w:r>
      <w:bookmarkEnd w:id="13"/>
    </w:p>
    <w:p w:rsidR="00171F4C" w:rsidRDefault="00171F4C" w:rsidP="00E00BA3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暂无。</w:t>
      </w:r>
    </w:p>
    <w:p w:rsidR="00171F4C" w:rsidRDefault="00171F4C" w:rsidP="000A06C6">
      <w:pPr>
        <w:pStyle w:val="Heading1"/>
      </w:pPr>
      <w:bookmarkStart w:id="14" w:name="_Toc235335627"/>
      <w:r>
        <w:t>8</w:t>
      </w:r>
      <w:r>
        <w:rPr>
          <w:rFonts w:hint="eastAsia"/>
        </w:rPr>
        <w:t>、使用说明</w:t>
      </w:r>
      <w:bookmarkEnd w:id="14"/>
    </w:p>
    <w:p w:rsidR="00171F4C" w:rsidRPr="001702C1" w:rsidRDefault="00171F4C" w:rsidP="001702C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 w:hAnsi="Calibri"/>
          <w:sz w:val="32"/>
          <w:szCs w:val="32"/>
        </w:rPr>
      </w:pPr>
      <w:r>
        <w:rPr>
          <w:rFonts w:ascii="仿宋_GB2312" w:eastAsia="仿宋_GB2312" w:hAnsi="Calibri" w:hint="eastAsia"/>
          <w:sz w:val="32"/>
          <w:szCs w:val="32"/>
        </w:rPr>
        <w:t>在需要使用单选下拉列表框的页面表单或表格里加入</w:t>
      </w:r>
      <w:r>
        <w:rPr>
          <w:rFonts w:ascii="仿宋_GB2312" w:eastAsia="仿宋_GB2312" w:hAnsi="Calibri"/>
          <w:sz w:val="32"/>
          <w:szCs w:val="32"/>
        </w:rPr>
        <w:t>&lt;select&gt;</w:t>
      </w:r>
      <w:r>
        <w:rPr>
          <w:rFonts w:ascii="仿宋_GB2312" w:eastAsia="仿宋_GB2312" w:hAnsi="Calibri" w:hint="eastAsia"/>
          <w:sz w:val="32"/>
          <w:szCs w:val="32"/>
        </w:rPr>
        <w:t>标签</w:t>
      </w:r>
    </w:p>
    <w:p w:rsidR="00171F4C" w:rsidRDefault="00171F4C" w:rsidP="000A06C6">
      <w:pPr>
        <w:pStyle w:val="Heading1"/>
      </w:pPr>
      <w:bookmarkStart w:id="15" w:name="_Toc235335628"/>
      <w:r>
        <w:t>9</w:t>
      </w:r>
      <w:r>
        <w:rPr>
          <w:rFonts w:hint="eastAsia"/>
        </w:rPr>
        <w:t>、使用示例</w:t>
      </w:r>
      <w:bookmarkEnd w:id="15"/>
    </w:p>
    <w:p w:rsidR="00171F4C" w:rsidRPr="00E5213E" w:rsidRDefault="00171F4C" w:rsidP="00E00BA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5213E">
        <w:rPr>
          <w:rFonts w:cs="宋体"/>
          <w:kern w:val="0"/>
          <w:szCs w:val="20"/>
        </w:rPr>
        <w:t>………………………</w:t>
      </w:r>
    </w:p>
    <w:p w:rsidR="00171F4C" w:rsidRPr="00E5213E" w:rsidRDefault="00171F4C" w:rsidP="00E00BA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5213E">
        <w:rPr>
          <w:rFonts w:cs="宋体"/>
          <w:kern w:val="0"/>
          <w:szCs w:val="20"/>
        </w:rPr>
        <w:t>&lt;table&gt;</w:t>
      </w:r>
      <w:r w:rsidRPr="00E5213E">
        <w:rPr>
          <w:rFonts w:cs="宋体" w:hint="eastAsia"/>
          <w:kern w:val="0"/>
          <w:szCs w:val="20"/>
        </w:rPr>
        <w:t>或</w:t>
      </w:r>
      <w:r w:rsidRPr="00E5213E">
        <w:rPr>
          <w:rFonts w:cs="宋体"/>
          <w:kern w:val="0"/>
          <w:szCs w:val="20"/>
        </w:rPr>
        <w:t>&lt;form&gt;</w:t>
      </w:r>
    </w:p>
    <w:p w:rsidR="00171F4C" w:rsidRPr="00E5213E" w:rsidRDefault="00171F4C" w:rsidP="00E00BA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5213E">
        <w:rPr>
          <w:rFonts w:cs="宋体"/>
          <w:kern w:val="0"/>
          <w:szCs w:val="20"/>
        </w:rPr>
        <w:t>……………………</w:t>
      </w:r>
    </w:p>
    <w:p w:rsidR="00171F4C" w:rsidRPr="00E5213E" w:rsidRDefault="00171F4C" w:rsidP="00E00BA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5213E">
        <w:rPr>
          <w:rFonts w:cs="宋体"/>
          <w:kern w:val="0"/>
          <w:szCs w:val="20"/>
        </w:rPr>
        <w:t>&lt;select name="#"&gt;</w:t>
      </w:r>
    </w:p>
    <w:p w:rsidR="00171F4C" w:rsidRPr="00E5213E" w:rsidRDefault="00171F4C" w:rsidP="00E00BA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5213E">
        <w:rPr>
          <w:rFonts w:cs="宋体"/>
          <w:kern w:val="0"/>
          <w:szCs w:val="20"/>
        </w:rPr>
        <w:t>&lt;option value="#"&gt;#&lt;/option&gt;</w:t>
      </w:r>
    </w:p>
    <w:p w:rsidR="00171F4C" w:rsidRPr="00E5213E" w:rsidRDefault="00171F4C" w:rsidP="00E00BA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5213E">
        <w:rPr>
          <w:rFonts w:cs="宋体"/>
          <w:kern w:val="0"/>
          <w:szCs w:val="20"/>
        </w:rPr>
        <w:t>&lt;option value="#"&gt;#&lt;/option&gt;</w:t>
      </w:r>
    </w:p>
    <w:p w:rsidR="00171F4C" w:rsidRPr="00E5213E" w:rsidRDefault="00171F4C" w:rsidP="00E00BA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5213E">
        <w:rPr>
          <w:rFonts w:cs="宋体"/>
          <w:kern w:val="0"/>
          <w:szCs w:val="20"/>
        </w:rPr>
        <w:t>&lt;option value="#"&gt;#&lt;/option&gt;</w:t>
      </w:r>
    </w:p>
    <w:p w:rsidR="00171F4C" w:rsidRPr="00E5213E" w:rsidRDefault="00171F4C" w:rsidP="00E00BA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5213E">
        <w:rPr>
          <w:rFonts w:cs="宋体"/>
          <w:kern w:val="0"/>
          <w:szCs w:val="20"/>
        </w:rPr>
        <w:t>&lt;option value="#"&gt;#&lt;/option&gt;</w:t>
      </w:r>
    </w:p>
    <w:p w:rsidR="00171F4C" w:rsidRPr="00E5213E" w:rsidRDefault="00171F4C" w:rsidP="00E00BA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5213E">
        <w:rPr>
          <w:rFonts w:cs="宋体"/>
          <w:kern w:val="0"/>
          <w:szCs w:val="20"/>
        </w:rPr>
        <w:t>&lt;/select&gt;………………………………………</w:t>
      </w:r>
    </w:p>
    <w:p w:rsidR="00171F4C" w:rsidRPr="00E5213E" w:rsidRDefault="00171F4C" w:rsidP="00F60C1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5213E">
        <w:rPr>
          <w:rFonts w:cs="宋体"/>
          <w:kern w:val="0"/>
          <w:szCs w:val="20"/>
        </w:rPr>
        <w:t>…………………………………………..</w:t>
      </w:r>
    </w:p>
    <w:sectPr w:rsidR="00171F4C" w:rsidRPr="00E5213E" w:rsidSect="003912E4">
      <w:footerReference w:type="default" r:id="rId9"/>
      <w:pgSz w:w="11906" w:h="16838"/>
      <w:pgMar w:top="2155" w:right="1474" w:bottom="1588" w:left="1474" w:header="851" w:footer="992" w:gutter="0"/>
      <w:pgNumType w:start="1"/>
      <w:cols w:space="425"/>
      <w:rtlGutter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F4C" w:rsidRDefault="00171F4C" w:rsidP="00B45240">
      <w:r>
        <w:separator/>
      </w:r>
    </w:p>
  </w:endnote>
  <w:endnote w:type="continuationSeparator" w:id="1">
    <w:p w:rsidR="00171F4C" w:rsidRDefault="00171F4C" w:rsidP="00B452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F4C" w:rsidRDefault="00171F4C" w:rsidP="00382A8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71F4C" w:rsidRDefault="00171F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F4C" w:rsidRDefault="00171F4C" w:rsidP="00382A8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171F4C" w:rsidRDefault="00171F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F4C" w:rsidRDefault="00171F4C" w:rsidP="00B45240">
      <w:r>
        <w:separator/>
      </w:r>
    </w:p>
  </w:footnote>
  <w:footnote w:type="continuationSeparator" w:id="1">
    <w:p w:rsidR="00171F4C" w:rsidRDefault="00171F4C" w:rsidP="00B452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F4C" w:rsidRDefault="00171F4C" w:rsidP="00E2707B">
    <w:pPr>
      <w:pStyle w:val="Header"/>
      <w:jc w:val="both"/>
    </w:pPr>
    <w:r>
      <w:rPr>
        <w:rFonts w:hint="eastAsia"/>
      </w:rPr>
      <w:t>四川奔腾信息产业公司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1ECE02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1484859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5240C15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E45C46F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8BBAF32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F549A5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4E4827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52C878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96A5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786451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E091735"/>
    <w:multiLevelType w:val="hybridMultilevel"/>
    <w:tmpl w:val="6A4078AC"/>
    <w:lvl w:ilvl="0" w:tplc="C8AE3952">
      <w:start w:val="1"/>
      <w:numFmt w:val="decimal"/>
      <w:lvlText w:val="%1．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26D74BAA"/>
    <w:multiLevelType w:val="hybridMultilevel"/>
    <w:tmpl w:val="46800B5A"/>
    <w:lvl w:ilvl="0" w:tplc="1DF0D872">
      <w:start w:val="8"/>
      <w:numFmt w:val="decimal"/>
      <w:lvlText w:val="%1、"/>
      <w:lvlJc w:val="left"/>
      <w:pPr>
        <w:ind w:left="72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5240"/>
    <w:rsid w:val="000A06C6"/>
    <w:rsid w:val="000E5E41"/>
    <w:rsid w:val="00115A3E"/>
    <w:rsid w:val="00123EDC"/>
    <w:rsid w:val="0013367A"/>
    <w:rsid w:val="001702C1"/>
    <w:rsid w:val="00171F4C"/>
    <w:rsid w:val="00183618"/>
    <w:rsid w:val="001B7114"/>
    <w:rsid w:val="001E4636"/>
    <w:rsid w:val="00207C0A"/>
    <w:rsid w:val="00277B07"/>
    <w:rsid w:val="0028030F"/>
    <w:rsid w:val="002827D5"/>
    <w:rsid w:val="002B6A24"/>
    <w:rsid w:val="002D5CCE"/>
    <w:rsid w:val="002D6359"/>
    <w:rsid w:val="002E534D"/>
    <w:rsid w:val="002E6837"/>
    <w:rsid w:val="002F4489"/>
    <w:rsid w:val="00303B3B"/>
    <w:rsid w:val="00382A8F"/>
    <w:rsid w:val="003912E4"/>
    <w:rsid w:val="003A34B2"/>
    <w:rsid w:val="003C772E"/>
    <w:rsid w:val="003E38D5"/>
    <w:rsid w:val="003E6F96"/>
    <w:rsid w:val="00427F56"/>
    <w:rsid w:val="00445C1E"/>
    <w:rsid w:val="00473492"/>
    <w:rsid w:val="00480C9C"/>
    <w:rsid w:val="004E038F"/>
    <w:rsid w:val="005552D3"/>
    <w:rsid w:val="005860E0"/>
    <w:rsid w:val="005E0981"/>
    <w:rsid w:val="00625781"/>
    <w:rsid w:val="006636FF"/>
    <w:rsid w:val="0066680C"/>
    <w:rsid w:val="006876D1"/>
    <w:rsid w:val="00693416"/>
    <w:rsid w:val="006A0BBB"/>
    <w:rsid w:val="006A4AFC"/>
    <w:rsid w:val="006B6A93"/>
    <w:rsid w:val="006D61F4"/>
    <w:rsid w:val="006F7C3A"/>
    <w:rsid w:val="007827EA"/>
    <w:rsid w:val="007A11E6"/>
    <w:rsid w:val="007C1AE0"/>
    <w:rsid w:val="008153DC"/>
    <w:rsid w:val="00835375"/>
    <w:rsid w:val="00875E02"/>
    <w:rsid w:val="008A666E"/>
    <w:rsid w:val="008E25E8"/>
    <w:rsid w:val="00901A38"/>
    <w:rsid w:val="009373DE"/>
    <w:rsid w:val="009E4B9E"/>
    <w:rsid w:val="009E5E54"/>
    <w:rsid w:val="00A1169E"/>
    <w:rsid w:val="00AA0EAC"/>
    <w:rsid w:val="00AF53A3"/>
    <w:rsid w:val="00B31F4C"/>
    <w:rsid w:val="00B32427"/>
    <w:rsid w:val="00B45240"/>
    <w:rsid w:val="00B56260"/>
    <w:rsid w:val="00BD7078"/>
    <w:rsid w:val="00C16A8E"/>
    <w:rsid w:val="00C32BAA"/>
    <w:rsid w:val="00CC31EC"/>
    <w:rsid w:val="00D2238E"/>
    <w:rsid w:val="00D40F40"/>
    <w:rsid w:val="00D8015D"/>
    <w:rsid w:val="00DB6580"/>
    <w:rsid w:val="00E00BA3"/>
    <w:rsid w:val="00E02B81"/>
    <w:rsid w:val="00E03AA6"/>
    <w:rsid w:val="00E165D7"/>
    <w:rsid w:val="00E2707B"/>
    <w:rsid w:val="00E34962"/>
    <w:rsid w:val="00E424CA"/>
    <w:rsid w:val="00E5213E"/>
    <w:rsid w:val="00E84631"/>
    <w:rsid w:val="00F21BEC"/>
    <w:rsid w:val="00F22D12"/>
    <w:rsid w:val="00F60C13"/>
    <w:rsid w:val="00F6379E"/>
    <w:rsid w:val="00FA0FFF"/>
    <w:rsid w:val="00FD58D6"/>
    <w:rsid w:val="00FF6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24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0A06C6"/>
    <w:pPr>
      <w:keepNext/>
      <w:keepLines/>
      <w:spacing w:line="580" w:lineRule="exact"/>
      <w:outlineLvl w:val="0"/>
    </w:pPr>
    <w:rPr>
      <w:rFonts w:ascii="Times New Roman" w:eastAsia="黑体" w:hAnsi="Times New Roman"/>
      <w:b/>
      <w:bCs/>
      <w:kern w:val="44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A06C6"/>
    <w:rPr>
      <w:rFonts w:eastAsia="黑体" w:cs="Times New Roman"/>
      <w:b/>
      <w:bCs/>
      <w:kern w:val="44"/>
      <w:sz w:val="30"/>
      <w:szCs w:val="30"/>
      <w:lang w:val="en-US" w:eastAsia="zh-CN" w:bidi="ar-SA"/>
    </w:rPr>
  </w:style>
  <w:style w:type="paragraph" w:styleId="Header">
    <w:name w:val="header"/>
    <w:basedOn w:val="Normal"/>
    <w:link w:val="HeaderChar"/>
    <w:uiPriority w:val="99"/>
    <w:semiHidden/>
    <w:rsid w:val="00B45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4524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45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45240"/>
    <w:rPr>
      <w:rFonts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B45240"/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99"/>
    <w:qFormat/>
    <w:rsid w:val="00B45240"/>
    <w:pPr>
      <w:ind w:firstLineChars="200" w:firstLine="420"/>
    </w:pPr>
    <w:rPr>
      <w:rFonts w:ascii="Times New Roman" w:hAnsi="Times New Roman"/>
      <w:szCs w:val="20"/>
    </w:rPr>
  </w:style>
  <w:style w:type="character" w:styleId="PageNumber">
    <w:name w:val="page number"/>
    <w:basedOn w:val="DefaultParagraphFont"/>
    <w:uiPriority w:val="99"/>
    <w:rsid w:val="00AF53A3"/>
    <w:rPr>
      <w:rFonts w:cs="Times New Roman"/>
    </w:rPr>
  </w:style>
  <w:style w:type="character" w:styleId="Hyperlink">
    <w:name w:val="Hyperlink"/>
    <w:basedOn w:val="DefaultParagraphFont"/>
    <w:uiPriority w:val="99"/>
    <w:rsid w:val="000A06C6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155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5</Pages>
  <Words>195</Words>
  <Characters>1117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xianmujun</dc:creator>
  <cp:keywords/>
  <dc:description/>
  <cp:lastModifiedBy>微软用户</cp:lastModifiedBy>
  <cp:revision>13</cp:revision>
  <dcterms:created xsi:type="dcterms:W3CDTF">2009-06-11T01:56:00Z</dcterms:created>
  <dcterms:modified xsi:type="dcterms:W3CDTF">2009-07-15T07:21:00Z</dcterms:modified>
</cp:coreProperties>
</file>