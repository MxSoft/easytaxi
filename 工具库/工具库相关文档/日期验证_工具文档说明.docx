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4314F3" w:rsidRDefault="00A27613" w:rsidP="00127AC0">
      <w:pPr>
        <w:spacing w:line="480" w:lineRule="auto"/>
        <w:rPr>
          <w:sz w:val="72"/>
          <w:szCs w:val="72"/>
        </w:rPr>
      </w:pPr>
    </w:p>
    <w:p w:rsidR="00A27613" w:rsidRPr="000F355E" w:rsidRDefault="00A27613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A27613" w:rsidRPr="00F73438" w:rsidRDefault="00A27613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日期验证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A27613" w:rsidRPr="00B01928" w:rsidRDefault="00A27613" w:rsidP="00127AC0">
      <w:pPr>
        <w:rPr>
          <w:sz w:val="52"/>
          <w:szCs w:val="52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A27613" w:rsidRPr="005704A2" w:rsidTr="0093652B">
        <w:trPr>
          <w:cantSplit/>
          <w:trHeight w:val="969"/>
        </w:trPr>
        <w:tc>
          <w:tcPr>
            <w:tcW w:w="1985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A27613" w:rsidRPr="005704A2" w:rsidTr="0093652B">
        <w:trPr>
          <w:cantSplit/>
          <w:trHeight w:val="976"/>
        </w:trPr>
        <w:tc>
          <w:tcPr>
            <w:tcW w:w="1985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A27613" w:rsidRPr="005704A2" w:rsidTr="0093652B">
        <w:trPr>
          <w:cantSplit/>
          <w:trHeight w:val="992"/>
        </w:trPr>
        <w:tc>
          <w:tcPr>
            <w:tcW w:w="1985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A27613" w:rsidRPr="00CA3262" w:rsidRDefault="00A27613" w:rsidP="0093652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A27613" w:rsidRPr="005704A2" w:rsidRDefault="00A27613" w:rsidP="00127AC0">
      <w:pPr>
        <w:rPr>
          <w:rFonts w:ascii="仿宋_GB2312" w:eastAsia="仿宋_GB2312"/>
          <w:sz w:val="20"/>
        </w:rPr>
      </w:pPr>
    </w:p>
    <w:p w:rsidR="00A27613" w:rsidRPr="00D617C1" w:rsidRDefault="00A27613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九年七月十六日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A27613" w:rsidRPr="00B73056" w:rsidRDefault="00A27613" w:rsidP="00127AC0">
      <w:pPr>
        <w:rPr>
          <w:rFonts w:ascii="华文中宋" w:eastAsia="华文中宋" w:hAnsi="华文中宋"/>
          <w:sz w:val="20"/>
        </w:rPr>
      </w:pPr>
    </w:p>
    <w:p w:rsidR="00A27613" w:rsidRDefault="00A27613" w:rsidP="00127AC0">
      <w:pPr>
        <w:widowControl/>
        <w:jc w:val="left"/>
        <w:rPr>
          <w:sz w:val="24"/>
          <w:szCs w:val="24"/>
        </w:rPr>
        <w:sectPr w:rsidR="00A27613" w:rsidSect="005D5D42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A27613" w:rsidRPr="00B22472" w:rsidRDefault="00A27613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 w:rsidRPr="002157C5"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7613" w:rsidRPr="0022442D" w:rsidTr="0093652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613" w:rsidRPr="0022442D" w:rsidRDefault="00A27613" w:rsidP="0093652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A27613" w:rsidRPr="0022442D" w:rsidRDefault="00A27613" w:rsidP="00127AC0">
      <w:pPr>
        <w:rPr>
          <w:sz w:val="20"/>
        </w:rPr>
      </w:pPr>
    </w:p>
    <w:p w:rsidR="00A27613" w:rsidRPr="0022442D" w:rsidRDefault="00A27613" w:rsidP="00127AC0">
      <w:pPr>
        <w:rPr>
          <w:sz w:val="20"/>
        </w:rPr>
        <w:sectPr w:rsidR="00A27613" w:rsidRPr="0022442D" w:rsidSect="005D5D42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A27613" w:rsidRPr="00EC32E3" w:rsidRDefault="00A27613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9090" w:history="1">
        <w:r w:rsidRPr="00524DA0">
          <w:rPr>
            <w:rStyle w:val="Hyperlink"/>
            <w:noProof/>
          </w:rPr>
          <w:t>1</w:t>
        </w:r>
        <w:r w:rsidRPr="00524DA0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1" w:history="1">
        <w:r w:rsidRPr="00524DA0">
          <w:rPr>
            <w:rStyle w:val="Hyperlink"/>
            <w:noProof/>
          </w:rPr>
          <w:t>2</w:t>
        </w:r>
        <w:r w:rsidRPr="00524DA0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2" w:history="1">
        <w:r w:rsidRPr="00524DA0">
          <w:rPr>
            <w:rStyle w:val="Hyperlink"/>
            <w:noProof/>
          </w:rPr>
          <w:t>3</w:t>
        </w:r>
        <w:r w:rsidRPr="00524DA0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3" w:history="1">
        <w:r w:rsidRPr="00524DA0">
          <w:rPr>
            <w:rStyle w:val="Hyperlink"/>
            <w:noProof/>
          </w:rPr>
          <w:t>4</w:t>
        </w:r>
        <w:r w:rsidRPr="00524DA0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4" w:history="1">
        <w:r w:rsidRPr="00524DA0">
          <w:rPr>
            <w:rStyle w:val="Hyperlink"/>
            <w:noProof/>
          </w:rPr>
          <w:t>5</w:t>
        </w:r>
        <w:r w:rsidRPr="00524DA0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5" w:history="1">
        <w:r w:rsidRPr="00524DA0">
          <w:rPr>
            <w:rStyle w:val="Hyperlink"/>
            <w:noProof/>
          </w:rPr>
          <w:t>6</w:t>
        </w:r>
        <w:r w:rsidRPr="00524DA0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6" w:history="1">
        <w:r w:rsidRPr="00524DA0">
          <w:rPr>
            <w:rStyle w:val="Hyperlink"/>
            <w:noProof/>
          </w:rPr>
          <w:t>7</w:t>
        </w:r>
        <w:r w:rsidRPr="00524DA0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7" w:history="1">
        <w:r w:rsidRPr="00524DA0">
          <w:rPr>
            <w:rStyle w:val="Hyperlink"/>
            <w:noProof/>
          </w:rPr>
          <w:t>8</w:t>
        </w:r>
        <w:r w:rsidRPr="00524DA0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7613" w:rsidRDefault="00A2761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9098" w:history="1">
        <w:r w:rsidRPr="00524DA0">
          <w:rPr>
            <w:rStyle w:val="Hyperlink"/>
            <w:noProof/>
          </w:rPr>
          <w:t>9</w:t>
        </w:r>
        <w:r w:rsidRPr="00524DA0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7613" w:rsidRPr="0022442D" w:rsidRDefault="00A27613" w:rsidP="00127AC0">
      <w:pPr>
        <w:rPr>
          <w:sz w:val="20"/>
        </w:rPr>
        <w:sectPr w:rsidR="00A27613" w:rsidRPr="0022442D" w:rsidSect="005D5D42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A27613" w:rsidRPr="00D21C31" w:rsidRDefault="00A27613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1909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A27613" w:rsidRPr="00D21C31" w:rsidRDefault="00A27613" w:rsidP="007F69D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为了验证日期格式是否正确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A27613" w:rsidRPr="00D21C31" w:rsidRDefault="00A27613" w:rsidP="00127AC0">
      <w:pPr>
        <w:pStyle w:val="Heading1"/>
        <w:rPr>
          <w:sz w:val="32"/>
          <w:szCs w:val="32"/>
        </w:rPr>
      </w:pPr>
      <w:bookmarkStart w:id="3" w:name="_Toc23541909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A27613" w:rsidRDefault="00A27613" w:rsidP="007F69D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名称：日期验证</w:t>
      </w:r>
    </w:p>
    <w:p w:rsidR="00A27613" w:rsidRPr="00D21C31" w:rsidRDefault="00A27613" w:rsidP="007F69D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A27613" w:rsidRPr="00D21C31" w:rsidRDefault="00A27613" w:rsidP="00127AC0">
      <w:pPr>
        <w:pStyle w:val="Heading1"/>
        <w:rPr>
          <w:sz w:val="32"/>
          <w:szCs w:val="32"/>
        </w:rPr>
      </w:pPr>
      <w:bookmarkStart w:id="5" w:name="_Toc23541909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A27613" w:rsidRPr="00D21C31" w:rsidRDefault="00A27613" w:rsidP="007F69D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本工具应用的运行环境普通的</w:t>
      </w:r>
      <w:r>
        <w:rPr>
          <w:rFonts w:ascii="仿宋_GB2312" w:eastAsia="仿宋_GB2312"/>
          <w:sz w:val="32"/>
          <w:szCs w:val="32"/>
        </w:rPr>
        <w:t>javacript</w:t>
      </w:r>
      <w:r>
        <w:rPr>
          <w:rFonts w:ascii="仿宋_GB2312" w:eastAsia="仿宋_GB2312" w:hint="eastAsia"/>
          <w:sz w:val="32"/>
          <w:szCs w:val="32"/>
        </w:rPr>
        <w:t>中。</w:t>
      </w:r>
    </w:p>
    <w:p w:rsidR="00A27613" w:rsidRPr="00D21C31" w:rsidRDefault="00A27613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1909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A27613" w:rsidRPr="00D21C31" w:rsidRDefault="00A27613" w:rsidP="0080449E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无。</w:t>
      </w:r>
    </w:p>
    <w:p w:rsidR="00A27613" w:rsidRDefault="00A27613" w:rsidP="00127AC0">
      <w:pPr>
        <w:pStyle w:val="Heading1"/>
        <w:rPr>
          <w:sz w:val="32"/>
          <w:szCs w:val="32"/>
        </w:rPr>
      </w:pPr>
      <w:bookmarkStart w:id="11" w:name="_Toc23541909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A27613" w:rsidRPr="00723E24" w:rsidRDefault="00A27613" w:rsidP="00723E24">
      <w:pPr>
        <w:numPr>
          <w:ilvl w:val="0"/>
          <w:numId w:val="17"/>
        </w:numPr>
        <w:tabs>
          <w:tab w:val="clear" w:pos="420"/>
          <w:tab w:val="num" w:pos="180"/>
        </w:tabs>
        <w:ind w:left="0" w:firstLine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要验证的值</w:t>
      </w:r>
    </w:p>
    <w:p w:rsidR="00A27613" w:rsidRPr="00723E24" w:rsidRDefault="00A27613" w:rsidP="00723E24">
      <w:pPr>
        <w:numPr>
          <w:ilvl w:val="0"/>
          <w:numId w:val="17"/>
        </w:numPr>
        <w:tabs>
          <w:tab w:val="clear" w:pos="420"/>
          <w:tab w:val="num" w:pos="180"/>
        </w:tabs>
        <w:ind w:left="0" w:firstLine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返回的消息</w:t>
      </w:r>
    </w:p>
    <w:p w:rsidR="00A27613" w:rsidRPr="00723E24" w:rsidRDefault="00A27613" w:rsidP="00723E24">
      <w:pPr>
        <w:numPr>
          <w:ilvl w:val="0"/>
          <w:numId w:val="17"/>
        </w:numPr>
        <w:tabs>
          <w:tab w:val="clear" w:pos="420"/>
          <w:tab w:val="num" w:pos="180"/>
        </w:tabs>
        <w:ind w:left="0" w:firstLine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返回的消息放在界面元素的</w:t>
      </w:r>
      <w:r w:rsidRPr="00723E24">
        <w:rPr>
          <w:rFonts w:ascii="仿宋_GB2312" w:eastAsia="仿宋_GB2312"/>
          <w:sz w:val="32"/>
          <w:szCs w:val="32"/>
        </w:rPr>
        <w:t>id</w:t>
      </w:r>
    </w:p>
    <w:p w:rsidR="00A27613" w:rsidRDefault="00A27613" w:rsidP="00127AC0">
      <w:pPr>
        <w:pStyle w:val="Heading1"/>
        <w:rPr>
          <w:sz w:val="32"/>
          <w:szCs w:val="32"/>
        </w:rPr>
      </w:pPr>
      <w:bookmarkStart w:id="12" w:name="_Toc23541909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A27613" w:rsidRPr="00723E24" w:rsidRDefault="00A27613" w:rsidP="007F69D1">
      <w:pPr>
        <w:ind w:firstLineChars="168" w:firstLine="3168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如果日期格式正确返回真，否则返回假</w:t>
      </w:r>
    </w:p>
    <w:p w:rsidR="00A27613" w:rsidRPr="00D21C31" w:rsidRDefault="00A27613" w:rsidP="00127AC0">
      <w:pPr>
        <w:pStyle w:val="Heading1"/>
        <w:rPr>
          <w:sz w:val="32"/>
          <w:szCs w:val="32"/>
        </w:rPr>
      </w:pPr>
      <w:bookmarkStart w:id="13" w:name="_Toc23541909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A27613" w:rsidRPr="00D21C31" w:rsidRDefault="00A27613" w:rsidP="007F69D1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A27613" w:rsidRDefault="00A27613" w:rsidP="00127AC0">
      <w:pPr>
        <w:pStyle w:val="Heading1"/>
        <w:rPr>
          <w:sz w:val="32"/>
          <w:szCs w:val="32"/>
        </w:rPr>
      </w:pPr>
      <w:bookmarkStart w:id="14" w:name="_Toc235419097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A27613" w:rsidRPr="000850CC" w:rsidRDefault="00A27613" w:rsidP="007F69D1">
      <w:pPr>
        <w:numPr>
          <w:ilvl w:val="0"/>
          <w:numId w:val="19"/>
        </w:numPr>
        <w:tabs>
          <w:tab w:val="clear" w:pos="420"/>
          <w:tab w:val="num" w:pos="540"/>
        </w:tabs>
        <w:ind w:leftChars="342" w:left="31680" w:hangingChars="168" w:firstLine="3168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标签中加入提示信息的</w:t>
      </w:r>
      <w:r w:rsidRPr="00723E24">
        <w:rPr>
          <w:rFonts w:ascii="仿宋_GB2312" w:eastAsia="仿宋_GB2312"/>
          <w:sz w:val="32"/>
          <w:szCs w:val="32"/>
        </w:rPr>
        <w:t>css</w:t>
      </w:r>
      <w:r w:rsidRPr="00723E24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A27613" w:rsidRPr="00723E24" w:rsidRDefault="00A27613" w:rsidP="007F69D1">
      <w:pPr>
        <w:numPr>
          <w:ilvl w:val="0"/>
          <w:numId w:val="19"/>
        </w:numPr>
        <w:tabs>
          <w:tab w:val="clear" w:pos="420"/>
          <w:tab w:val="num" w:pos="540"/>
        </w:tabs>
        <w:ind w:leftChars="342" w:left="31680" w:hangingChars="168" w:firstLine="3168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标签中导入</w:t>
      </w:r>
      <w:r w:rsidRPr="00723E24">
        <w:rPr>
          <w:rFonts w:ascii="仿宋_GB2312" w:eastAsia="仿宋_GB2312"/>
          <w:sz w:val="32"/>
          <w:szCs w:val="32"/>
        </w:rPr>
        <w:t>public.js</w:t>
      </w:r>
      <w:r w:rsidRPr="00723E24">
        <w:rPr>
          <w:rFonts w:ascii="仿宋_GB2312" w:eastAsia="仿宋_GB2312" w:hint="eastAsia"/>
          <w:sz w:val="32"/>
          <w:szCs w:val="32"/>
        </w:rPr>
        <w:t>文件</w:t>
      </w:r>
    </w:p>
    <w:p w:rsidR="00A27613" w:rsidRPr="00723E24" w:rsidRDefault="00A27613" w:rsidP="007F69D1">
      <w:pPr>
        <w:numPr>
          <w:ilvl w:val="0"/>
          <w:numId w:val="19"/>
        </w:numPr>
        <w:tabs>
          <w:tab w:val="clear" w:pos="420"/>
          <w:tab w:val="num" w:pos="540"/>
        </w:tabs>
        <w:ind w:leftChars="342" w:left="31680" w:hangingChars="168" w:firstLine="3168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标签中加入验证</w:t>
      </w:r>
      <w:r w:rsidRPr="00723E24">
        <w:rPr>
          <w:rFonts w:ascii="仿宋_GB2312" w:eastAsia="仿宋_GB2312"/>
          <w:sz w:val="32"/>
          <w:szCs w:val="32"/>
        </w:rPr>
        <w:t>JavaScript</w:t>
      </w:r>
      <w:r w:rsidRPr="00723E24">
        <w:rPr>
          <w:rFonts w:ascii="仿宋_GB2312" w:eastAsia="仿宋_GB2312" w:hint="eastAsia"/>
          <w:sz w:val="32"/>
          <w:szCs w:val="32"/>
        </w:rPr>
        <w:t>方法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A27613" w:rsidRPr="00723E24" w:rsidRDefault="00A27613" w:rsidP="00723E24">
      <w:pPr>
        <w:pStyle w:val="Heading1"/>
        <w:rPr>
          <w:sz w:val="32"/>
          <w:szCs w:val="32"/>
        </w:rPr>
      </w:pPr>
      <w:bookmarkStart w:id="15" w:name="_Toc235419098"/>
      <w:r w:rsidRPr="00723E24">
        <w:rPr>
          <w:sz w:val="32"/>
          <w:szCs w:val="32"/>
        </w:rPr>
        <w:t>9</w:t>
      </w:r>
      <w:r w:rsidRPr="00723E24">
        <w:rPr>
          <w:rFonts w:hint="eastAsia"/>
          <w:sz w:val="32"/>
          <w:szCs w:val="32"/>
        </w:rPr>
        <w:t>、使用示例</w:t>
      </w:r>
      <w:bookmarkEnd w:id="15"/>
    </w:p>
    <w:p w:rsidR="00A27613" w:rsidRPr="000B6512" w:rsidRDefault="00A27613" w:rsidP="00723E24">
      <w:pPr>
        <w:numPr>
          <w:ilvl w:val="0"/>
          <w:numId w:val="23"/>
        </w:numPr>
        <w:tabs>
          <w:tab w:val="clear" w:pos="420"/>
          <w:tab w:val="num" w:pos="1260"/>
        </w:tabs>
        <w:ind w:left="1260" w:hanging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标签中加入提示信息的</w:t>
      </w:r>
      <w:r w:rsidRPr="00723E24">
        <w:rPr>
          <w:rFonts w:ascii="仿宋_GB2312" w:eastAsia="仿宋_GB2312"/>
          <w:sz w:val="32"/>
          <w:szCs w:val="32"/>
        </w:rPr>
        <w:t>css</w:t>
      </w:r>
      <w:r w:rsidRPr="00723E24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&lt;head&gt;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……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……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&lt;/head&gt;</w:t>
      </w:r>
    </w:p>
    <w:p w:rsidR="00A27613" w:rsidRPr="00723E24" w:rsidRDefault="00A27613" w:rsidP="00723E24">
      <w:pPr>
        <w:numPr>
          <w:ilvl w:val="0"/>
          <w:numId w:val="23"/>
        </w:numPr>
        <w:tabs>
          <w:tab w:val="clear" w:pos="420"/>
          <w:tab w:val="num" w:pos="720"/>
        </w:tabs>
        <w:ind w:left="1260" w:hanging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标签中导入</w:t>
      </w:r>
      <w:r w:rsidRPr="00723E24">
        <w:rPr>
          <w:rFonts w:ascii="仿宋_GB2312" w:eastAsia="仿宋_GB2312"/>
          <w:sz w:val="32"/>
          <w:szCs w:val="32"/>
        </w:rPr>
        <w:t>public.js</w:t>
      </w:r>
      <w:r w:rsidRPr="00723E24">
        <w:rPr>
          <w:rFonts w:ascii="仿宋_GB2312" w:eastAsia="仿宋_GB2312" w:hint="eastAsia"/>
          <w:sz w:val="32"/>
          <w:szCs w:val="32"/>
        </w:rPr>
        <w:t>文件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&lt;head&gt;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…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&lt;script type="text/javascript" src="../js/public.js"&gt;&lt;/script&gt;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…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&lt;/head&gt;</w:t>
      </w:r>
    </w:p>
    <w:p w:rsidR="00A27613" w:rsidRDefault="00A27613" w:rsidP="00723E24">
      <w:pPr>
        <w:numPr>
          <w:ilvl w:val="0"/>
          <w:numId w:val="23"/>
        </w:numPr>
        <w:tabs>
          <w:tab w:val="clear" w:pos="420"/>
          <w:tab w:val="num" w:pos="1260"/>
        </w:tabs>
        <w:ind w:left="1260" w:hanging="540"/>
        <w:rPr>
          <w:rFonts w:ascii="仿宋_GB2312" w:eastAsia="仿宋_GB2312"/>
          <w:sz w:val="32"/>
          <w:szCs w:val="32"/>
        </w:rPr>
      </w:pPr>
      <w:r w:rsidRPr="00723E24">
        <w:rPr>
          <w:rFonts w:ascii="仿宋_GB2312" w:eastAsia="仿宋_GB2312" w:hint="eastAsia"/>
          <w:sz w:val="32"/>
          <w:szCs w:val="32"/>
        </w:rPr>
        <w:t>在</w:t>
      </w:r>
      <w:r w:rsidRPr="00723E24">
        <w:rPr>
          <w:rFonts w:ascii="仿宋_GB2312" w:eastAsia="仿宋_GB2312"/>
          <w:sz w:val="32"/>
          <w:szCs w:val="32"/>
        </w:rPr>
        <w:t>html</w:t>
      </w:r>
      <w:r w:rsidRPr="00723E24">
        <w:rPr>
          <w:rFonts w:ascii="仿宋_GB2312" w:eastAsia="仿宋_GB2312" w:hint="eastAsia"/>
          <w:sz w:val="32"/>
          <w:szCs w:val="32"/>
        </w:rPr>
        <w:t>或</w:t>
      </w:r>
      <w:r w:rsidRPr="00723E24">
        <w:rPr>
          <w:rFonts w:ascii="仿宋_GB2312" w:eastAsia="仿宋_GB2312"/>
          <w:sz w:val="32"/>
          <w:szCs w:val="32"/>
        </w:rPr>
        <w:t>jsp</w:t>
      </w:r>
      <w:r w:rsidRPr="00723E24">
        <w:rPr>
          <w:rFonts w:ascii="仿宋_GB2312" w:eastAsia="仿宋_GB2312" w:hint="eastAsia"/>
          <w:sz w:val="32"/>
          <w:szCs w:val="32"/>
        </w:rPr>
        <w:t>页面的</w:t>
      </w:r>
      <w:r w:rsidRPr="00723E24">
        <w:rPr>
          <w:rFonts w:ascii="仿宋_GB2312" w:eastAsia="仿宋_GB2312"/>
          <w:sz w:val="32"/>
          <w:szCs w:val="32"/>
        </w:rPr>
        <w:t>&lt;head&gt;</w:t>
      </w:r>
      <w:r w:rsidRPr="00723E24">
        <w:rPr>
          <w:rFonts w:ascii="仿宋_GB2312" w:eastAsia="仿宋_GB2312" w:hint="eastAsia"/>
          <w:sz w:val="32"/>
          <w:szCs w:val="32"/>
        </w:rPr>
        <w:t>标签中加入验证</w:t>
      </w:r>
      <w:r w:rsidRPr="00723E24">
        <w:rPr>
          <w:rFonts w:ascii="仿宋_GB2312" w:eastAsia="仿宋_GB2312"/>
          <w:sz w:val="32"/>
          <w:szCs w:val="32"/>
        </w:rPr>
        <w:t>JavaScript</w:t>
      </w:r>
      <w:r w:rsidRPr="00723E24">
        <w:rPr>
          <w:rFonts w:ascii="仿宋_GB2312" w:eastAsia="仿宋_GB2312" w:hint="eastAsia"/>
          <w:sz w:val="32"/>
          <w:szCs w:val="32"/>
        </w:rPr>
        <w:t>方法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&lt;script type="text/JavaScript"&gt;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function validation(){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  <w:t>clearContext();//</w:t>
      </w:r>
      <w:r w:rsidRPr="000246B1">
        <w:rPr>
          <w:rFonts w:cs="Courier New" w:hint="eastAsia"/>
          <w:kern w:val="0"/>
          <w:szCs w:val="20"/>
        </w:rPr>
        <w:t>在验证之前，先清空原来的提升信息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  <w:t>var flag = true;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var date = trim(document.getElementById("date").value);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ValidData(date,'</w:t>
      </w:r>
      <w:r w:rsidRPr="000246B1">
        <w:rPr>
          <w:rFonts w:cs="Courier New" w:hint="eastAsia"/>
          <w:kern w:val="0"/>
          <w:szCs w:val="20"/>
        </w:rPr>
        <w:t>日期格式错误！</w:t>
      </w:r>
      <w:r w:rsidRPr="000246B1">
        <w:rPr>
          <w:rFonts w:cs="Courier New"/>
          <w:kern w:val="0"/>
          <w:szCs w:val="20"/>
        </w:rPr>
        <w:t>','date_error');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return flag;</w:t>
      </w:r>
    </w:p>
    <w:p w:rsidR="00A27613" w:rsidRPr="000246B1" w:rsidRDefault="00A27613" w:rsidP="007F69D1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</w:r>
      <w:r w:rsidRPr="000246B1">
        <w:rPr>
          <w:rFonts w:cs="Courier New"/>
          <w:kern w:val="0"/>
          <w:szCs w:val="20"/>
        </w:rPr>
        <w:tab/>
        <w:t>}</w:t>
      </w:r>
    </w:p>
    <w:p w:rsidR="00A27613" w:rsidRPr="000246B1" w:rsidRDefault="00A27613" w:rsidP="0080449E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246B1">
        <w:rPr>
          <w:rFonts w:cs="Courier New"/>
          <w:kern w:val="0"/>
          <w:szCs w:val="20"/>
        </w:rPr>
        <w:t>&lt;/script&gt;</w:t>
      </w:r>
    </w:p>
    <w:sectPr w:rsidR="00A27613" w:rsidRPr="000246B1" w:rsidSect="005D5D42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13" w:rsidRDefault="00A27613" w:rsidP="00127AC0">
      <w:r>
        <w:separator/>
      </w:r>
    </w:p>
  </w:endnote>
  <w:endnote w:type="continuationSeparator" w:id="1">
    <w:p w:rsidR="00A27613" w:rsidRDefault="00A27613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13" w:rsidRDefault="00A27613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7613" w:rsidRPr="003306AE" w:rsidRDefault="00A27613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13" w:rsidRDefault="00A27613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27613" w:rsidRPr="0022442D" w:rsidRDefault="00A27613" w:rsidP="0093652B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13" w:rsidRDefault="00A27613" w:rsidP="00127AC0">
      <w:r>
        <w:separator/>
      </w:r>
    </w:p>
  </w:footnote>
  <w:footnote w:type="continuationSeparator" w:id="1">
    <w:p w:rsidR="00A27613" w:rsidRDefault="00A27613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13" w:rsidRDefault="00A27613" w:rsidP="00723E24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C8B13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FBA920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4B8A79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F14F43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6A2C9BA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EFA2B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7426B4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820979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6CC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E3448A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2FD4522"/>
    <w:multiLevelType w:val="hybridMultilevel"/>
    <w:tmpl w:val="D35AD58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11">
    <w:nsid w:val="0A8D623F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2">
    <w:nsid w:val="169917D0"/>
    <w:multiLevelType w:val="hybridMultilevel"/>
    <w:tmpl w:val="1512C44E"/>
    <w:lvl w:ilvl="0" w:tplc="4C445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18052D37"/>
    <w:multiLevelType w:val="hybridMultilevel"/>
    <w:tmpl w:val="73388E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2EB172DB"/>
    <w:multiLevelType w:val="multilevel"/>
    <w:tmpl w:val="D35AD58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15">
    <w:nsid w:val="2FC72B4E"/>
    <w:multiLevelType w:val="hybridMultilevel"/>
    <w:tmpl w:val="D2DCBDC6"/>
    <w:lvl w:ilvl="0" w:tplc="D1867F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047569B"/>
    <w:multiLevelType w:val="hybridMultilevel"/>
    <w:tmpl w:val="1F9E6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D034EB1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8">
    <w:nsid w:val="51376A7A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9">
    <w:nsid w:val="642F3AA9"/>
    <w:multiLevelType w:val="hybridMultilevel"/>
    <w:tmpl w:val="6D5CD2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1">
    <w:nsid w:val="74FC3A6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2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11"/>
  </w:num>
  <w:num w:numId="5">
    <w:abstractNumId w:val="18"/>
  </w:num>
  <w:num w:numId="6">
    <w:abstractNumId w:val="2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12"/>
  </w:num>
  <w:num w:numId="19">
    <w:abstractNumId w:val="16"/>
  </w:num>
  <w:num w:numId="20">
    <w:abstractNumId w:val="15"/>
  </w:num>
  <w:num w:numId="21">
    <w:abstractNumId w:val="10"/>
  </w:num>
  <w:num w:numId="22">
    <w:abstractNumId w:val="14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246B1"/>
    <w:rsid w:val="00060D3A"/>
    <w:rsid w:val="000850CC"/>
    <w:rsid w:val="00096D58"/>
    <w:rsid w:val="000B24AD"/>
    <w:rsid w:val="000B6512"/>
    <w:rsid w:val="000F355E"/>
    <w:rsid w:val="000F4EAC"/>
    <w:rsid w:val="001214AB"/>
    <w:rsid w:val="00127AC0"/>
    <w:rsid w:val="00135E5D"/>
    <w:rsid w:val="00142195"/>
    <w:rsid w:val="00173030"/>
    <w:rsid w:val="001845BC"/>
    <w:rsid w:val="001A0AFE"/>
    <w:rsid w:val="001B0CAF"/>
    <w:rsid w:val="001F5AC8"/>
    <w:rsid w:val="002157C5"/>
    <w:rsid w:val="0022442D"/>
    <w:rsid w:val="00267503"/>
    <w:rsid w:val="002727F4"/>
    <w:rsid w:val="002875E5"/>
    <w:rsid w:val="002B746E"/>
    <w:rsid w:val="00323453"/>
    <w:rsid w:val="003306AE"/>
    <w:rsid w:val="003434D4"/>
    <w:rsid w:val="003507B2"/>
    <w:rsid w:val="003A1CCC"/>
    <w:rsid w:val="003B36D7"/>
    <w:rsid w:val="003C005F"/>
    <w:rsid w:val="003D1A41"/>
    <w:rsid w:val="003E7344"/>
    <w:rsid w:val="003F4654"/>
    <w:rsid w:val="004314F3"/>
    <w:rsid w:val="0044430D"/>
    <w:rsid w:val="004709CF"/>
    <w:rsid w:val="004C392A"/>
    <w:rsid w:val="004C7352"/>
    <w:rsid w:val="004E2705"/>
    <w:rsid w:val="00517008"/>
    <w:rsid w:val="00521AC3"/>
    <w:rsid w:val="0052220A"/>
    <w:rsid w:val="00524DA0"/>
    <w:rsid w:val="00531A95"/>
    <w:rsid w:val="00537703"/>
    <w:rsid w:val="00553527"/>
    <w:rsid w:val="00562552"/>
    <w:rsid w:val="005704A2"/>
    <w:rsid w:val="005D5D42"/>
    <w:rsid w:val="005E24E3"/>
    <w:rsid w:val="005E5363"/>
    <w:rsid w:val="005F23AD"/>
    <w:rsid w:val="0060362C"/>
    <w:rsid w:val="006B1D18"/>
    <w:rsid w:val="0071272A"/>
    <w:rsid w:val="00723E24"/>
    <w:rsid w:val="0074423B"/>
    <w:rsid w:val="00750EA9"/>
    <w:rsid w:val="007B1D0E"/>
    <w:rsid w:val="007B5119"/>
    <w:rsid w:val="007E6862"/>
    <w:rsid w:val="007F69D1"/>
    <w:rsid w:val="007F7DD9"/>
    <w:rsid w:val="00800603"/>
    <w:rsid w:val="0080449E"/>
    <w:rsid w:val="00805081"/>
    <w:rsid w:val="00812B55"/>
    <w:rsid w:val="008133D1"/>
    <w:rsid w:val="008516CD"/>
    <w:rsid w:val="00873F26"/>
    <w:rsid w:val="0087742F"/>
    <w:rsid w:val="00885A77"/>
    <w:rsid w:val="008B4B89"/>
    <w:rsid w:val="008C6A08"/>
    <w:rsid w:val="008E68B5"/>
    <w:rsid w:val="008F3E56"/>
    <w:rsid w:val="00904BD2"/>
    <w:rsid w:val="0093652B"/>
    <w:rsid w:val="009B7242"/>
    <w:rsid w:val="009C67D4"/>
    <w:rsid w:val="009C6F6F"/>
    <w:rsid w:val="009D1D29"/>
    <w:rsid w:val="009E0852"/>
    <w:rsid w:val="009F635D"/>
    <w:rsid w:val="00A10128"/>
    <w:rsid w:val="00A147C1"/>
    <w:rsid w:val="00A27613"/>
    <w:rsid w:val="00AA2D64"/>
    <w:rsid w:val="00AA4DFA"/>
    <w:rsid w:val="00AD2CD6"/>
    <w:rsid w:val="00AD424D"/>
    <w:rsid w:val="00B008A4"/>
    <w:rsid w:val="00B01928"/>
    <w:rsid w:val="00B117FD"/>
    <w:rsid w:val="00B22472"/>
    <w:rsid w:val="00B368F6"/>
    <w:rsid w:val="00B51C2B"/>
    <w:rsid w:val="00B73056"/>
    <w:rsid w:val="00B8295B"/>
    <w:rsid w:val="00B9270A"/>
    <w:rsid w:val="00BE1B7C"/>
    <w:rsid w:val="00CA3262"/>
    <w:rsid w:val="00CB10BD"/>
    <w:rsid w:val="00CC4DAD"/>
    <w:rsid w:val="00CD28EB"/>
    <w:rsid w:val="00CF06EF"/>
    <w:rsid w:val="00CF7125"/>
    <w:rsid w:val="00D21C31"/>
    <w:rsid w:val="00D57CB3"/>
    <w:rsid w:val="00D617C1"/>
    <w:rsid w:val="00D80052"/>
    <w:rsid w:val="00DA58AC"/>
    <w:rsid w:val="00DE4E09"/>
    <w:rsid w:val="00E14624"/>
    <w:rsid w:val="00E22E77"/>
    <w:rsid w:val="00E35E41"/>
    <w:rsid w:val="00E827C2"/>
    <w:rsid w:val="00E92512"/>
    <w:rsid w:val="00EA6EF2"/>
    <w:rsid w:val="00EB68C5"/>
    <w:rsid w:val="00EC32E3"/>
    <w:rsid w:val="00EF5A31"/>
    <w:rsid w:val="00F22ECC"/>
    <w:rsid w:val="00F36C10"/>
    <w:rsid w:val="00F55A1B"/>
    <w:rsid w:val="00F619FB"/>
    <w:rsid w:val="00F7022B"/>
    <w:rsid w:val="00F73438"/>
    <w:rsid w:val="00F75D07"/>
    <w:rsid w:val="00FD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723E24"/>
    <w:rPr>
      <w:rFonts w:cs="Times New Roman"/>
    </w:rPr>
  </w:style>
  <w:style w:type="character" w:styleId="Hyperlink">
    <w:name w:val="Hyperlink"/>
    <w:basedOn w:val="DefaultParagraphFont"/>
    <w:uiPriority w:val="99"/>
    <w:rsid w:val="00723E2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367</TotalTime>
  <Pages>5</Pages>
  <Words>254</Words>
  <Characters>1454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56</cp:revision>
  <dcterms:created xsi:type="dcterms:W3CDTF">2009-05-13T07:14:00Z</dcterms:created>
  <dcterms:modified xsi:type="dcterms:W3CDTF">2009-07-16T01:38:00Z</dcterms:modified>
</cp:coreProperties>
</file>