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spacing w:line="480" w:lineRule="auto"/>
        <w:rPr>
          <w:sz w:val="72"/>
          <w:szCs w:val="72"/>
        </w:rPr>
      </w:pPr>
    </w:p>
    <w:p w:rsidR="00754287" w:rsidRDefault="00754287" w:rsidP="009E3ED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754287" w:rsidRDefault="00754287" w:rsidP="009E3ED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多行文本编辑框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754287" w:rsidRDefault="00754287" w:rsidP="009E3ED0">
      <w:pPr>
        <w:rPr>
          <w:sz w:val="52"/>
          <w:szCs w:val="52"/>
        </w:rPr>
      </w:pPr>
    </w:p>
    <w:p w:rsidR="00754287" w:rsidRPr="009E3ED0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p w:rsidR="00754287" w:rsidRDefault="00754287" w:rsidP="009E3ED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754287" w:rsidTr="009E3ED0">
        <w:trPr>
          <w:cantSplit/>
          <w:trHeight w:val="969"/>
        </w:trPr>
        <w:tc>
          <w:tcPr>
            <w:tcW w:w="1985" w:type="dxa"/>
            <w:vAlign w:val="center"/>
          </w:tcPr>
          <w:p w:rsidR="00754287" w:rsidRDefault="0075428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754287" w:rsidRDefault="0075428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754287" w:rsidTr="009E3ED0">
        <w:trPr>
          <w:cantSplit/>
          <w:trHeight w:val="976"/>
        </w:trPr>
        <w:tc>
          <w:tcPr>
            <w:tcW w:w="1985" w:type="dxa"/>
            <w:vAlign w:val="center"/>
          </w:tcPr>
          <w:p w:rsidR="00754287" w:rsidRDefault="0075428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754287" w:rsidRDefault="0075428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754287" w:rsidTr="009E3ED0">
        <w:trPr>
          <w:cantSplit/>
          <w:trHeight w:val="992"/>
        </w:trPr>
        <w:tc>
          <w:tcPr>
            <w:tcW w:w="1985" w:type="dxa"/>
            <w:vAlign w:val="center"/>
          </w:tcPr>
          <w:p w:rsidR="00754287" w:rsidRDefault="0075428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754287" w:rsidRDefault="0075428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754287" w:rsidRDefault="00754287" w:rsidP="009E3ED0">
      <w:pPr>
        <w:rPr>
          <w:rFonts w:ascii="仿宋_GB2312" w:eastAsia="仿宋_GB2312"/>
          <w:sz w:val="20"/>
        </w:rPr>
      </w:pPr>
    </w:p>
    <w:p w:rsidR="00754287" w:rsidRDefault="00754287" w:rsidP="009E3ED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754287" w:rsidRDefault="00754287" w:rsidP="009E3ED0">
      <w:pPr>
        <w:rPr>
          <w:rFonts w:ascii="华文中宋" w:eastAsia="华文中宋" w:hAnsi="华文中宋"/>
          <w:sz w:val="20"/>
        </w:rPr>
      </w:pPr>
    </w:p>
    <w:p w:rsidR="00754287" w:rsidRDefault="00754287" w:rsidP="009E3ED0">
      <w:pPr>
        <w:widowControl/>
        <w:jc w:val="left"/>
        <w:rPr>
          <w:sz w:val="24"/>
          <w:szCs w:val="24"/>
        </w:rPr>
        <w:sectPr w:rsidR="00754287" w:rsidSect="0062556F">
          <w:footerReference w:type="even" r:id="rId7"/>
          <w:pgSz w:w="11906" w:h="16838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754287" w:rsidRDefault="00754287" w:rsidP="009E3ED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苏柯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754287" w:rsidTr="009E3ED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4287" w:rsidRDefault="0075428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754287" w:rsidRDefault="00754287" w:rsidP="009E3ED0">
      <w:pPr>
        <w:rPr>
          <w:sz w:val="20"/>
        </w:rPr>
      </w:pPr>
    </w:p>
    <w:p w:rsidR="00754287" w:rsidRDefault="00754287" w:rsidP="009E3ED0">
      <w:pPr>
        <w:widowControl/>
        <w:jc w:val="left"/>
        <w:rPr>
          <w:kern w:val="0"/>
          <w:sz w:val="20"/>
        </w:rPr>
        <w:sectPr w:rsidR="00754287" w:rsidSect="0062556F">
          <w:headerReference w:type="default" r:id="rId8"/>
          <w:pgSz w:w="11906" w:h="16838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754287" w:rsidRDefault="00754287" w:rsidP="009E3ED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27520" w:history="1">
        <w:r w:rsidRPr="00B20FFF">
          <w:rPr>
            <w:rStyle w:val="Hyperlink"/>
            <w:noProof/>
          </w:rPr>
          <w:t>1</w:t>
        </w:r>
        <w:r w:rsidRPr="00B20FFF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1" w:history="1">
        <w:r w:rsidRPr="00B20FFF">
          <w:rPr>
            <w:rStyle w:val="Hyperlink"/>
            <w:noProof/>
          </w:rPr>
          <w:t>2</w:t>
        </w:r>
        <w:r w:rsidRPr="00B20FFF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2" w:history="1">
        <w:r w:rsidRPr="00B20FFF">
          <w:rPr>
            <w:rStyle w:val="Hyperlink"/>
            <w:noProof/>
          </w:rPr>
          <w:t>3</w:t>
        </w:r>
        <w:r w:rsidRPr="00B20FFF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3" w:history="1">
        <w:r w:rsidRPr="00B20FFF">
          <w:rPr>
            <w:rStyle w:val="Hyperlink"/>
            <w:noProof/>
          </w:rPr>
          <w:t>4</w:t>
        </w:r>
        <w:r w:rsidRPr="00B20FFF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4" w:history="1">
        <w:r w:rsidRPr="00B20FFF">
          <w:rPr>
            <w:rStyle w:val="Hyperlink"/>
            <w:noProof/>
          </w:rPr>
          <w:t>5</w:t>
        </w:r>
        <w:r w:rsidRPr="00B20FFF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5" w:history="1">
        <w:r w:rsidRPr="00B20FFF">
          <w:rPr>
            <w:rStyle w:val="Hyperlink"/>
            <w:noProof/>
          </w:rPr>
          <w:t>6</w:t>
        </w:r>
        <w:r w:rsidRPr="00B20FFF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6" w:history="1">
        <w:r w:rsidRPr="00B20FFF">
          <w:rPr>
            <w:rStyle w:val="Hyperlink"/>
            <w:noProof/>
          </w:rPr>
          <w:t>7</w:t>
        </w:r>
        <w:r w:rsidRPr="00B20FFF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7" w:history="1">
        <w:r w:rsidRPr="00B20FFF">
          <w:rPr>
            <w:rStyle w:val="Hyperlink"/>
            <w:noProof/>
          </w:rPr>
          <w:t>8</w:t>
        </w:r>
        <w:r w:rsidRPr="00B20FFF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528" w:history="1">
        <w:r w:rsidRPr="00B20FFF">
          <w:rPr>
            <w:rStyle w:val="Hyperlink"/>
            <w:noProof/>
          </w:rPr>
          <w:t>9</w:t>
        </w:r>
        <w:r w:rsidRPr="00B20FFF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287" w:rsidRDefault="00754287" w:rsidP="009E3ED0">
      <w:pPr>
        <w:rPr>
          <w:sz w:val="20"/>
        </w:rPr>
      </w:pPr>
      <w:r>
        <w:rPr>
          <w:szCs w:val="21"/>
        </w:rPr>
        <w:fldChar w:fldCharType="end"/>
      </w:r>
    </w:p>
    <w:p w:rsidR="00754287" w:rsidRDefault="00754287" w:rsidP="009E3ED0">
      <w:pPr>
        <w:widowControl/>
        <w:jc w:val="left"/>
        <w:rPr>
          <w:kern w:val="0"/>
          <w:sz w:val="20"/>
        </w:rPr>
        <w:sectPr w:rsidR="00754287" w:rsidSect="0062556F">
          <w:pgSz w:w="11906" w:h="16838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754287" w:rsidRDefault="00754287" w:rsidP="00FB5428">
      <w:pPr>
        <w:pStyle w:val="Heading1"/>
      </w:pPr>
      <w:bookmarkStart w:id="0" w:name="_Toc223768641"/>
      <w:bookmarkStart w:id="1" w:name="_Toc143075552"/>
      <w:bookmarkStart w:id="2" w:name="_Toc235427520"/>
      <w:r>
        <w:t>1</w:t>
      </w:r>
      <w:r>
        <w:rPr>
          <w:rFonts w:hint="eastAsia"/>
        </w:rPr>
        <w:t>、目的</w:t>
      </w:r>
      <w:bookmarkEnd w:id="0"/>
      <w:bookmarkEnd w:id="1"/>
      <w:bookmarkEnd w:id="2"/>
    </w:p>
    <w:p w:rsidR="00754287" w:rsidRDefault="00754287" w:rsidP="0062556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提供多行文本编辑框工具使用说明。</w:t>
      </w:r>
    </w:p>
    <w:p w:rsidR="00754287" w:rsidRDefault="00754287" w:rsidP="00FB5428">
      <w:pPr>
        <w:pStyle w:val="Heading1"/>
      </w:pPr>
      <w:bookmarkStart w:id="3" w:name="_Toc235427521"/>
      <w:bookmarkStart w:id="4" w:name="_Toc223768642"/>
      <w:r>
        <w:t>2</w:t>
      </w:r>
      <w:r>
        <w:rPr>
          <w:rFonts w:hint="eastAsia"/>
        </w:rPr>
        <w:t>、名称与编号</w:t>
      </w:r>
      <w:bookmarkEnd w:id="3"/>
    </w:p>
    <w:p w:rsidR="00754287" w:rsidRDefault="00754287" w:rsidP="0062556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名称：多行文本编辑框</w:t>
      </w:r>
    </w:p>
    <w:p w:rsidR="00754287" w:rsidRDefault="00754287" w:rsidP="0062556F">
      <w:pPr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754287" w:rsidRDefault="00754287" w:rsidP="00FB5428">
      <w:pPr>
        <w:pStyle w:val="Heading1"/>
      </w:pPr>
      <w:bookmarkStart w:id="5" w:name="_Toc235427522"/>
      <w:r>
        <w:t>3</w:t>
      </w:r>
      <w:r>
        <w:rPr>
          <w:rFonts w:hint="eastAsia"/>
        </w:rPr>
        <w:t>、</w:t>
      </w:r>
      <w:bookmarkEnd w:id="4"/>
      <w:r>
        <w:rPr>
          <w:rFonts w:hint="eastAsia"/>
        </w:rPr>
        <w:t>应用环境</w:t>
      </w:r>
      <w:bookmarkEnd w:id="5"/>
    </w:p>
    <w:p w:rsidR="00754287" w:rsidRDefault="00754287" w:rsidP="0062556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754287" w:rsidRDefault="00754287" w:rsidP="00FB5428">
      <w:pPr>
        <w:pStyle w:val="Heading1"/>
      </w:pPr>
      <w:bookmarkStart w:id="6" w:name="_Toc223768643"/>
      <w:bookmarkStart w:id="7" w:name="_Toc143075556"/>
      <w:bookmarkStart w:id="8" w:name="_Toc235427523"/>
      <w:r>
        <w:t>4</w:t>
      </w:r>
      <w:r>
        <w:rPr>
          <w:rFonts w:hint="eastAsia"/>
        </w:rPr>
        <w:t>、</w:t>
      </w:r>
      <w:bookmarkEnd w:id="6"/>
      <w:bookmarkEnd w:id="7"/>
      <w:r>
        <w:rPr>
          <w:rFonts w:hint="eastAsia"/>
        </w:rPr>
        <w:t>适用范围</w:t>
      </w:r>
      <w:bookmarkEnd w:id="8"/>
    </w:p>
    <w:p w:rsidR="00754287" w:rsidRDefault="00754287" w:rsidP="00081A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223768644"/>
      <w:bookmarkStart w:id="10" w:name="_Toc143075557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754287" w:rsidRDefault="00754287" w:rsidP="00FB5428">
      <w:pPr>
        <w:pStyle w:val="Heading1"/>
      </w:pPr>
      <w:bookmarkStart w:id="11" w:name="_Toc235427524"/>
      <w:r>
        <w:t>5</w:t>
      </w:r>
      <w:r>
        <w:rPr>
          <w:rFonts w:hint="eastAsia"/>
        </w:rPr>
        <w:t>、</w:t>
      </w:r>
      <w:bookmarkEnd w:id="9"/>
      <w:bookmarkEnd w:id="10"/>
      <w:r>
        <w:rPr>
          <w:rFonts w:hint="eastAsia"/>
        </w:rPr>
        <w:t>输入参数</w:t>
      </w:r>
      <w:bookmarkEnd w:id="11"/>
    </w:p>
    <w:p w:rsidR="00754287" w:rsidRDefault="00754287" w:rsidP="0062556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754287" w:rsidRDefault="00754287" w:rsidP="00FB5428">
      <w:pPr>
        <w:pStyle w:val="Heading1"/>
      </w:pPr>
      <w:bookmarkStart w:id="12" w:name="_Toc235427525"/>
      <w:r>
        <w:t>6</w:t>
      </w:r>
      <w:r>
        <w:rPr>
          <w:rFonts w:hint="eastAsia"/>
        </w:rPr>
        <w:t>、输出结果</w:t>
      </w:r>
      <w:bookmarkEnd w:id="12"/>
    </w:p>
    <w:p w:rsidR="00754287" w:rsidRDefault="00754287" w:rsidP="0062556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754287" w:rsidRDefault="00754287" w:rsidP="0062556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</w:t>
      </w:r>
    </w:p>
    <w:p w:rsidR="00754287" w:rsidRDefault="00754287" w:rsidP="00FB5428">
      <w:pPr>
        <w:pStyle w:val="Heading1"/>
      </w:pPr>
      <w:bookmarkStart w:id="13" w:name="_Toc235427526"/>
      <w:r>
        <w:t>7</w:t>
      </w:r>
      <w:r>
        <w:rPr>
          <w:rFonts w:hint="eastAsia"/>
        </w:rPr>
        <w:t>、涉及的其它工具</w:t>
      </w:r>
      <w:bookmarkEnd w:id="13"/>
    </w:p>
    <w:p w:rsidR="00754287" w:rsidRDefault="00754287" w:rsidP="0062556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754287" w:rsidRDefault="00754287" w:rsidP="00FB5428">
      <w:pPr>
        <w:pStyle w:val="Heading1"/>
      </w:pPr>
      <w:bookmarkStart w:id="14" w:name="_Toc235427527"/>
      <w:r>
        <w:t>8</w:t>
      </w:r>
      <w:r>
        <w:rPr>
          <w:rFonts w:hint="eastAsia"/>
        </w:rPr>
        <w:t>、使用说明</w:t>
      </w:r>
      <w:bookmarkEnd w:id="14"/>
    </w:p>
    <w:p w:rsidR="00754287" w:rsidRDefault="00754287" w:rsidP="00E7627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在需要使用多行文本编辑框的页面表单或表格里加入</w:t>
      </w:r>
      <w:r>
        <w:rPr>
          <w:rFonts w:ascii="仿宋_GB2312" w:eastAsia="仿宋_GB2312" w:hAnsi="Calibri"/>
          <w:sz w:val="32"/>
          <w:szCs w:val="32"/>
        </w:rPr>
        <w:t>&lt;input</w:t>
      </w:r>
      <w:r>
        <w:rPr>
          <w:rFonts w:ascii="仿宋_GB2312" w:eastAsia="仿宋_GB2312" w:hAnsi="Calibri"/>
          <w:sz w:val="32"/>
          <w:szCs w:val="32"/>
        </w:rPr>
        <w:t>…</w:t>
      </w:r>
      <w:r>
        <w:rPr>
          <w:rFonts w:ascii="仿宋_GB2312" w:eastAsia="仿宋_GB2312" w:hAnsi="Calibri"/>
          <w:sz w:val="32"/>
          <w:szCs w:val="32"/>
        </w:rPr>
        <w:t>&gt;</w:t>
      </w:r>
      <w:r>
        <w:rPr>
          <w:rFonts w:ascii="仿宋_GB2312" w:eastAsia="仿宋_GB2312" w:hAnsi="Calibri" w:hint="eastAsia"/>
          <w:sz w:val="32"/>
          <w:szCs w:val="32"/>
        </w:rPr>
        <w:t>标签</w:t>
      </w:r>
    </w:p>
    <w:p w:rsidR="00754287" w:rsidRDefault="00754287" w:rsidP="00E7627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</w:t>
      </w:r>
      <w:r>
        <w:rPr>
          <w:rFonts w:ascii="仿宋_GB2312" w:eastAsia="仿宋_GB2312" w:hAnsi="Calibri"/>
          <w:sz w:val="32"/>
          <w:szCs w:val="32"/>
        </w:rPr>
        <w:t xml:space="preserve">&lt;input&gt; </w:t>
      </w:r>
      <w:r>
        <w:rPr>
          <w:rFonts w:ascii="仿宋_GB2312" w:eastAsia="仿宋_GB2312" w:hAnsi="Calibri" w:hint="eastAsia"/>
          <w:sz w:val="32"/>
          <w:szCs w:val="32"/>
        </w:rPr>
        <w:t>标签里的</w:t>
      </w:r>
      <w:r>
        <w:rPr>
          <w:rFonts w:ascii="仿宋_GB2312" w:eastAsia="仿宋_GB2312" w:hAnsi="Calibri"/>
          <w:sz w:val="32"/>
          <w:szCs w:val="32"/>
        </w:rPr>
        <w:t>type</w:t>
      </w:r>
      <w:r>
        <w:rPr>
          <w:rFonts w:ascii="仿宋_GB2312" w:eastAsia="仿宋_GB2312" w:hAnsi="Calibri" w:hint="eastAsia"/>
          <w:sz w:val="32"/>
          <w:szCs w:val="32"/>
        </w:rPr>
        <w:t>属性里指明类型为</w:t>
      </w:r>
      <w:r>
        <w:rPr>
          <w:rFonts w:ascii="仿宋_GB2312" w:eastAsia="仿宋_GB2312" w:hAnsi="Calibri"/>
          <w:sz w:val="32"/>
          <w:szCs w:val="32"/>
        </w:rPr>
        <w:t>textarea</w:t>
      </w:r>
      <w:r>
        <w:rPr>
          <w:rFonts w:ascii="仿宋_GB2312" w:eastAsia="仿宋_GB2312" w:hAnsi="Calibri" w:hint="eastAsia"/>
          <w:sz w:val="32"/>
          <w:szCs w:val="32"/>
        </w:rPr>
        <w:t>。</w:t>
      </w:r>
    </w:p>
    <w:p w:rsidR="00754287" w:rsidRDefault="00754287" w:rsidP="00FB5428">
      <w:pPr>
        <w:pStyle w:val="Heading1"/>
      </w:pPr>
      <w:bookmarkStart w:id="15" w:name="_Toc235427528"/>
      <w:r>
        <w:t>9</w:t>
      </w:r>
      <w:r>
        <w:rPr>
          <w:rFonts w:hint="eastAsia"/>
        </w:rPr>
        <w:t>、使用示例</w:t>
      </w:r>
      <w:bookmarkEnd w:id="15"/>
    </w:p>
    <w:p w:rsidR="00754287" w:rsidRPr="00E7627C" w:rsidRDefault="00754287" w:rsidP="0062556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………………………</w:t>
      </w:r>
    </w:p>
    <w:p w:rsidR="00754287" w:rsidRPr="00E7627C" w:rsidRDefault="00754287" w:rsidP="0062556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&lt;table&gt;</w:t>
      </w:r>
      <w:r w:rsidRPr="00E7627C">
        <w:rPr>
          <w:rFonts w:cs="宋体" w:hint="eastAsia"/>
          <w:kern w:val="0"/>
          <w:szCs w:val="20"/>
        </w:rPr>
        <w:t>或</w:t>
      </w:r>
      <w:r w:rsidRPr="00E7627C">
        <w:rPr>
          <w:rFonts w:cs="宋体"/>
          <w:kern w:val="0"/>
          <w:szCs w:val="20"/>
        </w:rPr>
        <w:t>&lt;form&gt;</w:t>
      </w:r>
    </w:p>
    <w:p w:rsidR="00754287" w:rsidRPr="00E7627C" w:rsidRDefault="00754287" w:rsidP="0062556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……………………</w:t>
      </w:r>
    </w:p>
    <w:p w:rsidR="00754287" w:rsidRPr="00E7627C" w:rsidRDefault="00754287" w:rsidP="0062556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&lt;input id=”” class=”” type=”textarea” name=”” value=”” length=””/&gt;****</w:t>
      </w:r>
    </w:p>
    <w:p w:rsidR="00754287" w:rsidRPr="00E7627C" w:rsidRDefault="00754287" w:rsidP="0062556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………………………………</w:t>
      </w:r>
    </w:p>
    <w:p w:rsidR="00754287" w:rsidRPr="00E7627C" w:rsidRDefault="00754287" w:rsidP="0062556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&lt;input id=”” class=”” type=”textarea” name=”” value=”” length=””/&gt;****</w:t>
      </w:r>
    </w:p>
    <w:p w:rsidR="00754287" w:rsidRPr="00E7627C" w:rsidRDefault="00754287" w:rsidP="0062556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………………………………………</w:t>
      </w:r>
    </w:p>
    <w:p w:rsidR="00754287" w:rsidRPr="008C76FE" w:rsidRDefault="00754287" w:rsidP="00081A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7627C">
        <w:rPr>
          <w:rFonts w:cs="宋体"/>
          <w:kern w:val="0"/>
          <w:szCs w:val="20"/>
        </w:rPr>
        <w:t>…………………………………………..</w:t>
      </w:r>
    </w:p>
    <w:sectPr w:rsidR="00754287" w:rsidRPr="008C76FE" w:rsidSect="0062556F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287" w:rsidRDefault="00754287" w:rsidP="009E3ED0">
      <w:r>
        <w:separator/>
      </w:r>
    </w:p>
  </w:endnote>
  <w:endnote w:type="continuationSeparator" w:id="1">
    <w:p w:rsidR="00754287" w:rsidRDefault="00754287" w:rsidP="009E3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287" w:rsidRDefault="00754287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287" w:rsidRDefault="007542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287" w:rsidRDefault="00754287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54287" w:rsidRDefault="007542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287" w:rsidRDefault="00754287" w:rsidP="009E3ED0">
      <w:r>
        <w:separator/>
      </w:r>
    </w:p>
  </w:footnote>
  <w:footnote w:type="continuationSeparator" w:id="1">
    <w:p w:rsidR="00754287" w:rsidRDefault="00754287" w:rsidP="009E3E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287" w:rsidRDefault="00754287" w:rsidP="000936BC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E254D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A5A891F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25C966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F984CC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7FA156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4F0B20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A60B51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F80D10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8022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D462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6E5A0F5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C812951"/>
    <w:multiLevelType w:val="multilevel"/>
    <w:tmpl w:val="6A4078AC"/>
    <w:lvl w:ilvl="0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3ED0"/>
    <w:rsid w:val="0006546E"/>
    <w:rsid w:val="00081A4D"/>
    <w:rsid w:val="000936BC"/>
    <w:rsid w:val="00094665"/>
    <w:rsid w:val="000B3628"/>
    <w:rsid w:val="0013367A"/>
    <w:rsid w:val="001B45CF"/>
    <w:rsid w:val="001B7114"/>
    <w:rsid w:val="001C6271"/>
    <w:rsid w:val="001E4636"/>
    <w:rsid w:val="00201B5C"/>
    <w:rsid w:val="00207C0A"/>
    <w:rsid w:val="00207F1F"/>
    <w:rsid w:val="00212500"/>
    <w:rsid w:val="00284978"/>
    <w:rsid w:val="002A76E7"/>
    <w:rsid w:val="002B6A24"/>
    <w:rsid w:val="002C1BC3"/>
    <w:rsid w:val="002D5CCE"/>
    <w:rsid w:val="00303B3B"/>
    <w:rsid w:val="003777E8"/>
    <w:rsid w:val="00382A8F"/>
    <w:rsid w:val="003C772E"/>
    <w:rsid w:val="003D5D71"/>
    <w:rsid w:val="003E38D5"/>
    <w:rsid w:val="00473492"/>
    <w:rsid w:val="00516BAF"/>
    <w:rsid w:val="005552D3"/>
    <w:rsid w:val="005860E0"/>
    <w:rsid w:val="005E5290"/>
    <w:rsid w:val="0062556F"/>
    <w:rsid w:val="006636FF"/>
    <w:rsid w:val="0066680C"/>
    <w:rsid w:val="00670877"/>
    <w:rsid w:val="006A0BBB"/>
    <w:rsid w:val="00754287"/>
    <w:rsid w:val="00756D1A"/>
    <w:rsid w:val="007A11E6"/>
    <w:rsid w:val="007C1AE0"/>
    <w:rsid w:val="007D2FE4"/>
    <w:rsid w:val="00835375"/>
    <w:rsid w:val="008A666E"/>
    <w:rsid w:val="008C76FE"/>
    <w:rsid w:val="008E25E8"/>
    <w:rsid w:val="009128E5"/>
    <w:rsid w:val="009373DE"/>
    <w:rsid w:val="00941FD7"/>
    <w:rsid w:val="009E3ED0"/>
    <w:rsid w:val="00A01800"/>
    <w:rsid w:val="00A83766"/>
    <w:rsid w:val="00AA0EAC"/>
    <w:rsid w:val="00AC18E6"/>
    <w:rsid w:val="00AF74CE"/>
    <w:rsid w:val="00B15A54"/>
    <w:rsid w:val="00B20FFF"/>
    <w:rsid w:val="00B31F4C"/>
    <w:rsid w:val="00B3444A"/>
    <w:rsid w:val="00B56260"/>
    <w:rsid w:val="00BD7078"/>
    <w:rsid w:val="00BE5F1A"/>
    <w:rsid w:val="00C16A8E"/>
    <w:rsid w:val="00C32BAA"/>
    <w:rsid w:val="00C84A45"/>
    <w:rsid w:val="00CB1506"/>
    <w:rsid w:val="00D24056"/>
    <w:rsid w:val="00D40F40"/>
    <w:rsid w:val="00D8015D"/>
    <w:rsid w:val="00DB6580"/>
    <w:rsid w:val="00E03AA6"/>
    <w:rsid w:val="00E34962"/>
    <w:rsid w:val="00E424CA"/>
    <w:rsid w:val="00E7627C"/>
    <w:rsid w:val="00E95382"/>
    <w:rsid w:val="00F0007C"/>
    <w:rsid w:val="00F21BEC"/>
    <w:rsid w:val="00F22D12"/>
    <w:rsid w:val="00F43397"/>
    <w:rsid w:val="00F6379E"/>
    <w:rsid w:val="00FB5428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D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B5428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5428"/>
    <w:rPr>
      <w:rFonts w:eastAsia="黑体" w:cs="Times New Roman"/>
      <w:b/>
      <w:bCs/>
      <w:kern w:val="44"/>
      <w:sz w:val="30"/>
      <w:szCs w:val="30"/>
      <w:lang w:val="en-US" w:eastAsia="zh-CN" w:bidi="ar-SA"/>
    </w:rPr>
  </w:style>
  <w:style w:type="paragraph" w:styleId="Header">
    <w:name w:val="header"/>
    <w:basedOn w:val="Normal"/>
    <w:link w:val="HeaderChar"/>
    <w:uiPriority w:val="99"/>
    <w:semiHidden/>
    <w:rsid w:val="009E3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3ED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E3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3ED0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9E3ED0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9E3ED0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756D1A"/>
    <w:rPr>
      <w:rFonts w:cs="Times New Roman"/>
    </w:rPr>
  </w:style>
  <w:style w:type="character" w:styleId="Hyperlink">
    <w:name w:val="Hyperlink"/>
    <w:basedOn w:val="DefaultParagraphFont"/>
    <w:uiPriority w:val="99"/>
    <w:rsid w:val="00FB542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68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5</Pages>
  <Words>202</Words>
  <Characters>1153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15</cp:revision>
  <dcterms:created xsi:type="dcterms:W3CDTF">2009-06-11T01:54:00Z</dcterms:created>
  <dcterms:modified xsi:type="dcterms:W3CDTF">2009-07-15T07:25:00Z</dcterms:modified>
</cp:coreProperties>
</file>