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F4B" w:rsidRDefault="00E97F4B" w:rsidP="00105520">
      <w:pPr>
        <w:rPr>
          <w:sz w:val="20"/>
        </w:rPr>
      </w:pPr>
    </w:p>
    <w:p w:rsidR="00E97F4B" w:rsidRDefault="00E97F4B" w:rsidP="00105520">
      <w:pPr>
        <w:rPr>
          <w:sz w:val="20"/>
        </w:rPr>
      </w:pPr>
    </w:p>
    <w:p w:rsidR="00E97F4B" w:rsidRDefault="00E97F4B" w:rsidP="00105520">
      <w:pPr>
        <w:spacing w:line="480" w:lineRule="auto"/>
        <w:rPr>
          <w:sz w:val="72"/>
          <w:szCs w:val="72"/>
        </w:rPr>
      </w:pPr>
    </w:p>
    <w:p w:rsidR="00E97F4B" w:rsidRDefault="00E97F4B" w:rsidP="00105520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E97F4B" w:rsidRDefault="00E97F4B" w:rsidP="00105520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 w:hint="eastAsia"/>
          <w:b/>
          <w:sz w:val="56"/>
          <w:szCs w:val="56"/>
        </w:rPr>
        <w:t>文件上传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E97F4B" w:rsidRDefault="00E97F4B" w:rsidP="00105520">
      <w:pPr>
        <w:rPr>
          <w:sz w:val="52"/>
          <w:szCs w:val="52"/>
        </w:rPr>
      </w:pPr>
    </w:p>
    <w:p w:rsidR="00E97F4B" w:rsidRDefault="00E97F4B" w:rsidP="00105520">
      <w:pPr>
        <w:rPr>
          <w:sz w:val="20"/>
        </w:rPr>
      </w:pPr>
    </w:p>
    <w:p w:rsidR="00E97F4B" w:rsidRDefault="00E97F4B" w:rsidP="00105520">
      <w:pPr>
        <w:rPr>
          <w:sz w:val="20"/>
        </w:rPr>
      </w:pPr>
    </w:p>
    <w:p w:rsidR="00E97F4B" w:rsidRDefault="00E97F4B" w:rsidP="00105520">
      <w:pPr>
        <w:rPr>
          <w:sz w:val="20"/>
        </w:rPr>
      </w:pPr>
    </w:p>
    <w:p w:rsidR="00E97F4B" w:rsidRDefault="00E97F4B" w:rsidP="00105520">
      <w:pPr>
        <w:rPr>
          <w:sz w:val="20"/>
        </w:rPr>
      </w:pPr>
    </w:p>
    <w:p w:rsidR="00E97F4B" w:rsidRDefault="00E97F4B" w:rsidP="00105520">
      <w:pPr>
        <w:rPr>
          <w:sz w:val="20"/>
        </w:rPr>
      </w:pPr>
    </w:p>
    <w:p w:rsidR="00E97F4B" w:rsidRDefault="00E97F4B" w:rsidP="00105520">
      <w:pPr>
        <w:rPr>
          <w:sz w:val="20"/>
        </w:rPr>
      </w:pPr>
    </w:p>
    <w:p w:rsidR="00E97F4B" w:rsidRDefault="00E97F4B" w:rsidP="00105520">
      <w:pPr>
        <w:rPr>
          <w:sz w:val="20"/>
        </w:rPr>
      </w:pPr>
    </w:p>
    <w:p w:rsidR="00E97F4B" w:rsidRDefault="00E97F4B" w:rsidP="00105520">
      <w:pPr>
        <w:rPr>
          <w:sz w:val="20"/>
        </w:rPr>
      </w:pPr>
    </w:p>
    <w:p w:rsidR="00E97F4B" w:rsidRDefault="00E97F4B" w:rsidP="00105520">
      <w:pPr>
        <w:rPr>
          <w:sz w:val="20"/>
        </w:rPr>
      </w:pPr>
    </w:p>
    <w:p w:rsidR="00E97F4B" w:rsidRDefault="00E97F4B" w:rsidP="00105520">
      <w:pPr>
        <w:rPr>
          <w:sz w:val="20"/>
        </w:rPr>
      </w:pPr>
    </w:p>
    <w:p w:rsidR="00E97F4B" w:rsidRDefault="00E97F4B" w:rsidP="00105520">
      <w:pPr>
        <w:rPr>
          <w:sz w:val="20"/>
        </w:rPr>
      </w:pPr>
    </w:p>
    <w:p w:rsidR="00E97F4B" w:rsidRDefault="00E97F4B" w:rsidP="00105520">
      <w:pPr>
        <w:rPr>
          <w:sz w:val="20"/>
        </w:rPr>
      </w:pPr>
    </w:p>
    <w:p w:rsidR="00E97F4B" w:rsidRDefault="00E97F4B" w:rsidP="00105520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85"/>
        <w:gridCol w:w="4394"/>
      </w:tblGrid>
      <w:tr w:rsidR="00E97F4B" w:rsidTr="00105520">
        <w:trPr>
          <w:cantSplit/>
          <w:trHeight w:val="969"/>
        </w:trPr>
        <w:tc>
          <w:tcPr>
            <w:tcW w:w="1985" w:type="dxa"/>
            <w:vAlign w:val="center"/>
          </w:tcPr>
          <w:p w:rsidR="00E97F4B" w:rsidRDefault="00E97F4B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E97F4B" w:rsidRDefault="00E97F4B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鲜穆军</w:t>
            </w:r>
          </w:p>
        </w:tc>
      </w:tr>
      <w:tr w:rsidR="00E97F4B" w:rsidTr="00105520">
        <w:trPr>
          <w:cantSplit/>
          <w:trHeight w:val="976"/>
        </w:trPr>
        <w:tc>
          <w:tcPr>
            <w:tcW w:w="1985" w:type="dxa"/>
            <w:vAlign w:val="center"/>
          </w:tcPr>
          <w:p w:rsidR="00E97F4B" w:rsidRDefault="00E97F4B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E97F4B" w:rsidRDefault="00E97F4B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E97F4B" w:rsidTr="00105520">
        <w:trPr>
          <w:cantSplit/>
          <w:trHeight w:val="992"/>
        </w:trPr>
        <w:tc>
          <w:tcPr>
            <w:tcW w:w="1985" w:type="dxa"/>
            <w:vAlign w:val="center"/>
          </w:tcPr>
          <w:p w:rsidR="00E97F4B" w:rsidRDefault="00E97F4B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E97F4B" w:rsidRDefault="00E97F4B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E97F4B" w:rsidRDefault="00E97F4B" w:rsidP="00105520">
      <w:pPr>
        <w:rPr>
          <w:rFonts w:ascii="仿宋_GB2312" w:eastAsia="仿宋_GB2312"/>
          <w:sz w:val="20"/>
        </w:rPr>
      </w:pPr>
    </w:p>
    <w:p w:rsidR="00E97F4B" w:rsidRDefault="00E97F4B" w:rsidP="00105520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>
        <w:rPr>
          <w:rFonts w:ascii="仿宋_GB2312" w:eastAsia="仿宋_GB2312" w:hAnsi="华文中宋"/>
          <w:sz w:val="30"/>
          <w:szCs w:val="30"/>
        </w:rPr>
        <w:fldChar w:fldCharType="begin"/>
      </w:r>
      <w:r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>
        <w:rPr>
          <w:rFonts w:ascii="仿宋_GB2312" w:eastAsia="仿宋_GB2312" w:hAnsi="华文中宋" w:hint="eastAsia"/>
          <w:sz w:val="30"/>
          <w:szCs w:val="30"/>
        </w:rPr>
        <w:instrText>年</w:instrText>
      </w:r>
      <w:r>
        <w:rPr>
          <w:rFonts w:ascii="仿宋_GB2312" w:eastAsia="仿宋_GB2312" w:hAnsi="华文中宋"/>
          <w:sz w:val="30"/>
          <w:szCs w:val="30"/>
        </w:rPr>
        <w:instrText>O</w:instrText>
      </w:r>
      <w:r>
        <w:rPr>
          <w:rFonts w:ascii="仿宋_GB2312" w:eastAsia="仿宋_GB2312" w:hAnsi="华文中宋" w:hint="eastAsia"/>
          <w:sz w:val="30"/>
          <w:szCs w:val="30"/>
        </w:rPr>
        <w:instrText>月</w:instrText>
      </w:r>
      <w:r>
        <w:rPr>
          <w:rFonts w:ascii="仿宋_GB2312" w:eastAsia="仿宋_GB2312" w:hAnsi="华文中宋"/>
          <w:sz w:val="30"/>
          <w:szCs w:val="30"/>
        </w:rPr>
        <w:instrText>A</w:instrText>
      </w:r>
      <w:r>
        <w:rPr>
          <w:rFonts w:ascii="仿宋_GB2312" w:eastAsia="仿宋_GB2312" w:hAnsi="华文中宋" w:hint="eastAsia"/>
          <w:sz w:val="30"/>
          <w:szCs w:val="30"/>
        </w:rPr>
        <w:instrText>日</w:instrText>
      </w:r>
      <w:r>
        <w:rPr>
          <w:rFonts w:ascii="仿宋_GB2312" w:eastAsia="仿宋_GB2312" w:hAnsi="华文中宋"/>
          <w:sz w:val="30"/>
          <w:szCs w:val="30"/>
        </w:rPr>
        <w:instrText xml:space="preserve">" </w:instrText>
      </w:r>
      <w:r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九年七月二十一日</w:t>
      </w:r>
      <w:r>
        <w:rPr>
          <w:rFonts w:ascii="仿宋_GB2312" w:eastAsia="仿宋_GB2312" w:hAnsi="华文中宋"/>
          <w:sz w:val="30"/>
          <w:szCs w:val="30"/>
        </w:rPr>
        <w:fldChar w:fldCharType="end"/>
      </w:r>
    </w:p>
    <w:p w:rsidR="00E97F4B" w:rsidRDefault="00E97F4B" w:rsidP="00105520">
      <w:pPr>
        <w:rPr>
          <w:rFonts w:ascii="华文中宋" w:eastAsia="华文中宋" w:hAnsi="华文中宋"/>
          <w:sz w:val="20"/>
        </w:rPr>
      </w:pPr>
    </w:p>
    <w:p w:rsidR="00E97F4B" w:rsidRDefault="00E97F4B" w:rsidP="00105520">
      <w:pPr>
        <w:widowControl/>
        <w:jc w:val="left"/>
        <w:rPr>
          <w:sz w:val="24"/>
          <w:szCs w:val="24"/>
        </w:rPr>
        <w:sectPr w:rsidR="00E97F4B" w:rsidSect="00B358AA">
          <w:footerReference w:type="even" r:id="rId7"/>
          <w:pgSz w:w="11906" w:h="16838" w:code="9"/>
          <w:pgMar w:top="2155" w:right="1474" w:bottom="1588" w:left="1474" w:header="851" w:footer="992" w:gutter="0"/>
          <w:cols w:space="720"/>
          <w:docGrid w:type="linesAndChars" w:linePitch="312"/>
        </w:sectPr>
      </w:pPr>
    </w:p>
    <w:p w:rsidR="00E97F4B" w:rsidRDefault="00E97F4B" w:rsidP="0010552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1559"/>
        <w:gridCol w:w="850"/>
        <w:gridCol w:w="5097"/>
      </w:tblGrid>
      <w:tr w:rsidR="00E97F4B" w:rsidTr="0010552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97F4B" w:rsidRDefault="00E97F4B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97F4B" w:rsidRDefault="00E97F4B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97F4B" w:rsidRDefault="00E97F4B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E97F4B" w:rsidTr="0010552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 w:rsidP="0091028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2009-7-15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鲜穆军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创建</w:t>
            </w:r>
          </w:p>
        </w:tc>
      </w:tr>
      <w:tr w:rsidR="00E97F4B" w:rsidTr="0010552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E97F4B" w:rsidTr="0010552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E97F4B" w:rsidTr="0010552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E97F4B" w:rsidTr="0010552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E97F4B" w:rsidTr="0010552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E97F4B" w:rsidTr="0010552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E97F4B" w:rsidTr="0010552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E97F4B" w:rsidTr="0010552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E97F4B" w:rsidTr="00105520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7F4B" w:rsidRDefault="00E97F4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E97F4B" w:rsidRDefault="00E97F4B" w:rsidP="00105520">
      <w:pPr>
        <w:rPr>
          <w:sz w:val="20"/>
        </w:rPr>
      </w:pPr>
    </w:p>
    <w:p w:rsidR="00E97F4B" w:rsidRDefault="00E97F4B" w:rsidP="00105520">
      <w:pPr>
        <w:widowControl/>
        <w:jc w:val="left"/>
        <w:rPr>
          <w:kern w:val="0"/>
          <w:sz w:val="20"/>
        </w:rPr>
        <w:sectPr w:rsidR="00E97F4B" w:rsidSect="00B358AA">
          <w:headerReference w:type="default" r:id="rId8"/>
          <w:pgSz w:w="11906" w:h="16838" w:code="9"/>
          <w:pgMar w:top="2155" w:right="1474" w:bottom="1588" w:left="1474" w:header="851" w:footer="992" w:gutter="0"/>
          <w:cols w:space="720"/>
          <w:docGrid w:type="linesAndChars" w:linePitch="312"/>
        </w:sectPr>
      </w:pPr>
    </w:p>
    <w:p w:rsidR="00E97F4B" w:rsidRDefault="00E97F4B" w:rsidP="0010552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录</w:t>
      </w:r>
    </w:p>
    <w:p w:rsidR="00E97F4B" w:rsidRDefault="00E97F4B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938867" w:history="1">
        <w:r w:rsidRPr="00914411">
          <w:rPr>
            <w:rStyle w:val="Hyperlink"/>
            <w:noProof/>
          </w:rPr>
          <w:t>1</w:t>
        </w:r>
        <w:r w:rsidRPr="00914411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_Toc235938867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7F4B" w:rsidRDefault="00E97F4B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8868" w:history="1">
        <w:r w:rsidRPr="00914411">
          <w:rPr>
            <w:rStyle w:val="Hyperlink"/>
            <w:noProof/>
          </w:rPr>
          <w:t>2</w:t>
        </w:r>
        <w:r w:rsidRPr="00914411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_Toc235938868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7F4B" w:rsidRDefault="00E97F4B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8869" w:history="1">
        <w:r w:rsidRPr="00914411">
          <w:rPr>
            <w:rStyle w:val="Hyperlink"/>
            <w:noProof/>
          </w:rPr>
          <w:t>3</w:t>
        </w:r>
        <w:r w:rsidRPr="00914411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_Toc235938869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7F4B" w:rsidRDefault="00E97F4B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8870" w:history="1">
        <w:r w:rsidRPr="00914411">
          <w:rPr>
            <w:rStyle w:val="Hyperlink"/>
            <w:noProof/>
          </w:rPr>
          <w:t>4</w:t>
        </w:r>
        <w:r w:rsidRPr="00914411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_Toc235938870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7F4B" w:rsidRDefault="00E97F4B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8871" w:history="1">
        <w:r w:rsidRPr="00914411">
          <w:rPr>
            <w:rStyle w:val="Hyperlink"/>
            <w:noProof/>
          </w:rPr>
          <w:t>5</w:t>
        </w:r>
        <w:r w:rsidRPr="00914411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_Toc235938871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7F4B" w:rsidRDefault="00E97F4B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8872" w:history="1">
        <w:r w:rsidRPr="00914411">
          <w:rPr>
            <w:rStyle w:val="Hyperlink"/>
            <w:noProof/>
          </w:rPr>
          <w:t>6</w:t>
        </w:r>
        <w:r w:rsidRPr="00914411">
          <w:rPr>
            <w:rStyle w:val="Hyperlink"/>
            <w:rFonts w:hint="eastAsia"/>
            <w:noProof/>
          </w:rPr>
          <w:t>、输出结果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_Toc235938872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7F4B" w:rsidRDefault="00E97F4B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8873" w:history="1">
        <w:r w:rsidRPr="00914411">
          <w:rPr>
            <w:rStyle w:val="Hyperlink"/>
            <w:noProof/>
          </w:rPr>
          <w:t>7</w:t>
        </w:r>
        <w:r w:rsidRPr="00914411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_Toc235938873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7F4B" w:rsidRDefault="00E97F4B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8874" w:history="1">
        <w:r w:rsidRPr="00914411">
          <w:rPr>
            <w:rStyle w:val="Hyperlink"/>
            <w:noProof/>
          </w:rPr>
          <w:t>8</w:t>
        </w:r>
        <w:r w:rsidRPr="00914411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_Toc235938874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7F4B" w:rsidRDefault="00E97F4B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8875" w:history="1">
        <w:r w:rsidRPr="00914411">
          <w:rPr>
            <w:rStyle w:val="Hyperlink"/>
            <w:noProof/>
          </w:rPr>
          <w:t>9</w:t>
        </w:r>
        <w:r w:rsidRPr="00914411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_Toc235938875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7F4B" w:rsidRDefault="00E97F4B" w:rsidP="00105520">
      <w:pPr>
        <w:rPr>
          <w:sz w:val="20"/>
        </w:rPr>
      </w:pPr>
      <w:r>
        <w:rPr>
          <w:szCs w:val="21"/>
        </w:rPr>
        <w:fldChar w:fldCharType="end"/>
      </w:r>
    </w:p>
    <w:p w:rsidR="00E97F4B" w:rsidRDefault="00E97F4B" w:rsidP="00105520">
      <w:pPr>
        <w:widowControl/>
        <w:jc w:val="left"/>
        <w:rPr>
          <w:kern w:val="0"/>
          <w:sz w:val="20"/>
        </w:rPr>
        <w:sectPr w:rsidR="00E97F4B" w:rsidSect="00B358AA">
          <w:pgSz w:w="11906" w:h="16838" w:code="9"/>
          <w:pgMar w:top="2155" w:right="1474" w:bottom="1588" w:left="1474" w:header="851" w:footer="992" w:gutter="0"/>
          <w:cols w:space="720"/>
          <w:docGrid w:type="linesAndChars" w:linePitch="312"/>
        </w:sectPr>
      </w:pPr>
    </w:p>
    <w:p w:rsidR="00E97F4B" w:rsidRDefault="00E97F4B" w:rsidP="00105520">
      <w:pPr>
        <w:pStyle w:val="Heading1"/>
        <w:rPr>
          <w:sz w:val="32"/>
          <w:szCs w:val="32"/>
        </w:rPr>
      </w:pPr>
      <w:bookmarkStart w:id="0" w:name="_Toc143075552"/>
      <w:bookmarkStart w:id="1" w:name="_Toc223768641"/>
      <w:bookmarkStart w:id="2" w:name="_Toc235938867"/>
      <w:r>
        <w:t>1</w:t>
      </w:r>
      <w:r>
        <w:rPr>
          <w:rFonts w:hint="eastAsia"/>
        </w:rPr>
        <w:t>、</w:t>
      </w:r>
      <w:r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E97F4B" w:rsidRDefault="00E97F4B" w:rsidP="00B358AA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提供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文件上传工具使用说明。</w:t>
      </w:r>
    </w:p>
    <w:p w:rsidR="00E97F4B" w:rsidRDefault="00E97F4B" w:rsidP="00105520">
      <w:pPr>
        <w:pStyle w:val="Heading1"/>
        <w:rPr>
          <w:sz w:val="32"/>
          <w:szCs w:val="32"/>
        </w:rPr>
      </w:pPr>
      <w:bookmarkStart w:id="3" w:name="_Toc235938868"/>
      <w:bookmarkStart w:id="4" w:name="_Toc223768642"/>
      <w:r>
        <w:t>2</w:t>
      </w:r>
      <w:r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E97F4B" w:rsidRDefault="00E97F4B" w:rsidP="00B358AA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名称：文件上传</w:t>
      </w:r>
    </w:p>
    <w:p w:rsidR="00E97F4B" w:rsidRDefault="00E97F4B" w:rsidP="00B358AA">
      <w:pPr>
        <w:ind w:firstLineChars="200" w:firstLine="31680"/>
        <w:rPr>
          <w:rFonts w:ascii="宋体" w:cs="宋体"/>
          <w:b/>
          <w:bCs/>
          <w:color w:val="92D050"/>
          <w:kern w:val="0"/>
          <w:sz w:val="22"/>
        </w:rPr>
      </w:pPr>
      <w:r>
        <w:rPr>
          <w:rFonts w:ascii="仿宋_GB2312" w:eastAsia="仿宋_GB2312" w:hint="eastAsia"/>
          <w:sz w:val="32"/>
          <w:szCs w:val="32"/>
        </w:rPr>
        <w:t>编号：</w:t>
      </w:r>
    </w:p>
    <w:p w:rsidR="00E97F4B" w:rsidRDefault="00E97F4B" w:rsidP="00105520">
      <w:pPr>
        <w:pStyle w:val="Heading1"/>
        <w:rPr>
          <w:sz w:val="32"/>
          <w:szCs w:val="32"/>
        </w:rPr>
      </w:pPr>
      <w:bookmarkStart w:id="5" w:name="_Toc235938869"/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E97F4B" w:rsidRDefault="00E97F4B" w:rsidP="00B358AA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或</w:t>
      </w:r>
      <w:r>
        <w:rPr>
          <w:rFonts w:ascii="仿宋_GB2312" w:eastAsia="仿宋_GB2312"/>
          <w:sz w:val="32"/>
          <w:szCs w:val="32"/>
        </w:rPr>
        <w:t>JSP</w:t>
      </w:r>
      <w:r>
        <w:rPr>
          <w:rFonts w:ascii="仿宋_GB2312" w:eastAsia="仿宋_GB2312" w:hint="eastAsia"/>
          <w:sz w:val="32"/>
          <w:szCs w:val="32"/>
        </w:rPr>
        <w:t>页面的表单或表格中，使用</w:t>
      </w:r>
      <w:r>
        <w:rPr>
          <w:rFonts w:ascii="仿宋_GB2312" w:eastAsia="仿宋_GB2312"/>
          <w:sz w:val="32"/>
          <w:szCs w:val="32"/>
        </w:rPr>
        <w:t>struts2</w:t>
      </w:r>
      <w:r>
        <w:rPr>
          <w:rFonts w:ascii="仿宋_GB2312" w:eastAsia="仿宋_GB2312" w:hint="eastAsia"/>
          <w:sz w:val="32"/>
          <w:szCs w:val="32"/>
        </w:rPr>
        <w:t>标签技术。</w:t>
      </w:r>
    </w:p>
    <w:p w:rsidR="00E97F4B" w:rsidRDefault="00E97F4B" w:rsidP="00105520">
      <w:pPr>
        <w:pStyle w:val="Heading1"/>
        <w:rPr>
          <w:sz w:val="32"/>
          <w:szCs w:val="32"/>
        </w:rPr>
      </w:pPr>
      <w:bookmarkStart w:id="6" w:name="_Toc143075556"/>
      <w:bookmarkStart w:id="7" w:name="_Toc223768643"/>
      <w:bookmarkStart w:id="8" w:name="_Toc235938870"/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E97F4B" w:rsidRDefault="00E97F4B" w:rsidP="00BF238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 w:hint="eastAsia"/>
          <w:sz w:val="32"/>
          <w:szCs w:val="32"/>
        </w:rPr>
        <w:t>本工具适用支持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技术的浏览器环境。</w:t>
      </w:r>
    </w:p>
    <w:p w:rsidR="00E97F4B" w:rsidRDefault="00E97F4B" w:rsidP="00105520">
      <w:pPr>
        <w:pStyle w:val="Heading1"/>
        <w:rPr>
          <w:sz w:val="32"/>
          <w:szCs w:val="32"/>
        </w:rPr>
      </w:pPr>
      <w:bookmarkStart w:id="11" w:name="_Toc235938871"/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E97F4B" w:rsidRDefault="00E97F4B" w:rsidP="00B358AA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从本地选择的文件。</w:t>
      </w:r>
    </w:p>
    <w:p w:rsidR="00E97F4B" w:rsidRDefault="00E97F4B" w:rsidP="00105520">
      <w:pPr>
        <w:pStyle w:val="Heading1"/>
        <w:rPr>
          <w:sz w:val="32"/>
          <w:szCs w:val="32"/>
        </w:rPr>
      </w:pPr>
      <w:bookmarkStart w:id="12" w:name="_Toc235938872"/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、输出结果</w:t>
      </w:r>
      <w:bookmarkEnd w:id="12"/>
    </w:p>
    <w:p w:rsidR="00E97F4B" w:rsidRDefault="00E97F4B" w:rsidP="00B358AA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输出结果：</w:t>
      </w:r>
    </w:p>
    <w:p w:rsidR="00E97F4B" w:rsidRDefault="00E97F4B" w:rsidP="00B358AA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上传到服务器指定的目录</w:t>
      </w:r>
    </w:p>
    <w:p w:rsidR="00E97F4B" w:rsidRDefault="00E97F4B" w:rsidP="00105520">
      <w:pPr>
        <w:pStyle w:val="Heading1"/>
        <w:rPr>
          <w:sz w:val="32"/>
          <w:szCs w:val="32"/>
        </w:rPr>
      </w:pPr>
      <w:bookmarkStart w:id="13" w:name="_Toc235938873"/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、涉及的其它工具</w:t>
      </w:r>
      <w:bookmarkEnd w:id="13"/>
    </w:p>
    <w:p w:rsidR="00E97F4B" w:rsidRDefault="00E97F4B" w:rsidP="00B358AA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暂无。</w:t>
      </w:r>
    </w:p>
    <w:p w:rsidR="00E97F4B" w:rsidRDefault="00E97F4B" w:rsidP="00105520">
      <w:pPr>
        <w:pStyle w:val="Heading1"/>
        <w:rPr>
          <w:sz w:val="32"/>
          <w:szCs w:val="32"/>
        </w:rPr>
      </w:pPr>
      <w:bookmarkStart w:id="14" w:name="_Toc235938874"/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、使用说明</w:t>
      </w:r>
      <w:bookmarkEnd w:id="14"/>
    </w:p>
    <w:p w:rsidR="00E97F4B" w:rsidRPr="00B358AA" w:rsidRDefault="00E97F4B" w:rsidP="00B358AA">
      <w:pPr>
        <w:pStyle w:val="ListParagraph"/>
        <w:numPr>
          <w:ilvl w:val="1"/>
          <w:numId w:val="1"/>
        </w:numPr>
        <w:tabs>
          <w:tab w:val="clear" w:pos="1500"/>
          <w:tab w:val="num" w:pos="1080"/>
        </w:tabs>
        <w:ind w:left="1080" w:firstLineChars="0"/>
        <w:rPr>
          <w:rFonts w:ascii="仿宋_GB2312" w:eastAsia="仿宋_GB2312" w:hAnsi="Calibri"/>
          <w:sz w:val="32"/>
          <w:szCs w:val="32"/>
        </w:rPr>
      </w:pPr>
      <w:r w:rsidRPr="00B358AA">
        <w:rPr>
          <w:rFonts w:ascii="仿宋_GB2312" w:eastAsia="仿宋_GB2312" w:hAnsi="Calibri" w:hint="eastAsia"/>
          <w:sz w:val="32"/>
          <w:szCs w:val="32"/>
        </w:rPr>
        <w:t>引入需要使用到的</w:t>
      </w:r>
      <w:r w:rsidRPr="00B358AA">
        <w:rPr>
          <w:rFonts w:ascii="仿宋_GB2312" w:eastAsia="仿宋_GB2312" w:hAnsi="Calibri"/>
          <w:sz w:val="32"/>
          <w:szCs w:val="32"/>
        </w:rPr>
        <w:t>JAR</w:t>
      </w:r>
      <w:r w:rsidRPr="00B358AA">
        <w:rPr>
          <w:rFonts w:ascii="仿宋_GB2312" w:eastAsia="仿宋_GB2312" w:hAnsi="Calibri" w:hint="eastAsia"/>
          <w:sz w:val="32"/>
          <w:szCs w:val="32"/>
        </w:rPr>
        <w:t>包到工程下面</w:t>
      </w:r>
    </w:p>
    <w:p w:rsidR="00E97F4B" w:rsidRPr="00B358AA" w:rsidRDefault="00E97F4B" w:rsidP="00B358AA">
      <w:pPr>
        <w:pStyle w:val="ListParagraph"/>
        <w:numPr>
          <w:ilvl w:val="1"/>
          <w:numId w:val="1"/>
        </w:numPr>
        <w:tabs>
          <w:tab w:val="clear" w:pos="1500"/>
          <w:tab w:val="num" w:pos="1080"/>
        </w:tabs>
        <w:ind w:left="1080" w:firstLineChars="0"/>
        <w:rPr>
          <w:rFonts w:ascii="仿宋_GB2312" w:eastAsia="仿宋_GB2312" w:hAnsi="Calibri"/>
          <w:sz w:val="32"/>
          <w:szCs w:val="32"/>
        </w:rPr>
      </w:pPr>
      <w:r w:rsidRPr="00B358AA">
        <w:rPr>
          <w:rFonts w:ascii="仿宋_GB2312" w:eastAsia="仿宋_GB2312" w:hAnsi="Calibri" w:hint="eastAsia"/>
          <w:sz w:val="32"/>
          <w:szCs w:val="32"/>
        </w:rPr>
        <w:t>编写文件上传页面</w:t>
      </w:r>
    </w:p>
    <w:p w:rsidR="00E97F4B" w:rsidRPr="00B358AA" w:rsidRDefault="00E97F4B" w:rsidP="00B358AA">
      <w:pPr>
        <w:pStyle w:val="ListParagraph"/>
        <w:numPr>
          <w:ilvl w:val="1"/>
          <w:numId w:val="1"/>
        </w:numPr>
        <w:tabs>
          <w:tab w:val="clear" w:pos="1500"/>
          <w:tab w:val="num" w:pos="1080"/>
        </w:tabs>
        <w:ind w:left="1080" w:firstLineChars="0"/>
        <w:rPr>
          <w:rFonts w:ascii="仿宋_GB2312" w:eastAsia="仿宋_GB2312" w:hAnsi="Calibri"/>
          <w:sz w:val="32"/>
          <w:szCs w:val="32"/>
        </w:rPr>
      </w:pPr>
      <w:r w:rsidRPr="00B358AA">
        <w:rPr>
          <w:rFonts w:ascii="仿宋_GB2312" w:eastAsia="仿宋_GB2312" w:hAnsi="Calibri" w:hint="eastAsia"/>
          <w:sz w:val="32"/>
          <w:szCs w:val="32"/>
        </w:rPr>
        <w:t>编写处理文件上传的</w:t>
      </w:r>
      <w:r w:rsidRPr="00B358AA">
        <w:rPr>
          <w:rFonts w:ascii="仿宋_GB2312" w:eastAsia="仿宋_GB2312" w:hAnsi="Calibri"/>
          <w:sz w:val="32"/>
          <w:szCs w:val="32"/>
        </w:rPr>
        <w:t>action</w:t>
      </w:r>
    </w:p>
    <w:p w:rsidR="00E97F4B" w:rsidRPr="00B358AA" w:rsidRDefault="00E97F4B" w:rsidP="00B358AA">
      <w:pPr>
        <w:pStyle w:val="ListParagraph"/>
        <w:numPr>
          <w:ilvl w:val="1"/>
          <w:numId w:val="1"/>
        </w:numPr>
        <w:tabs>
          <w:tab w:val="clear" w:pos="1500"/>
          <w:tab w:val="num" w:pos="1080"/>
        </w:tabs>
        <w:ind w:left="1080" w:firstLineChars="0"/>
        <w:rPr>
          <w:rFonts w:ascii="仿宋_GB2312" w:eastAsia="仿宋_GB2312" w:hAnsi="Calibri"/>
          <w:sz w:val="32"/>
          <w:szCs w:val="32"/>
        </w:rPr>
      </w:pPr>
      <w:r w:rsidRPr="00B358AA">
        <w:rPr>
          <w:rFonts w:ascii="仿宋_GB2312" w:eastAsia="仿宋_GB2312" w:hAnsi="Calibri" w:hint="eastAsia"/>
          <w:sz w:val="32"/>
          <w:szCs w:val="32"/>
        </w:rPr>
        <w:t>在</w:t>
      </w:r>
      <w:r w:rsidRPr="00B358AA">
        <w:rPr>
          <w:rFonts w:ascii="仿宋_GB2312" w:eastAsia="仿宋_GB2312" w:hAnsi="Calibri"/>
          <w:sz w:val="32"/>
          <w:szCs w:val="32"/>
        </w:rPr>
        <w:t>struts2</w:t>
      </w:r>
      <w:r w:rsidRPr="00B358AA">
        <w:rPr>
          <w:rFonts w:ascii="仿宋_GB2312" w:eastAsia="仿宋_GB2312" w:hAnsi="Calibri" w:hint="eastAsia"/>
          <w:sz w:val="32"/>
          <w:szCs w:val="32"/>
        </w:rPr>
        <w:t>配置文件里配置</w:t>
      </w:r>
      <w:r w:rsidRPr="00B358AA">
        <w:rPr>
          <w:rFonts w:ascii="仿宋_GB2312" w:eastAsia="仿宋_GB2312" w:hAnsi="Calibri"/>
          <w:sz w:val="32"/>
          <w:szCs w:val="32"/>
        </w:rPr>
        <w:t xml:space="preserve">action    </w:t>
      </w:r>
    </w:p>
    <w:p w:rsidR="00E97F4B" w:rsidRDefault="00E97F4B" w:rsidP="00105520">
      <w:pPr>
        <w:pStyle w:val="Heading1"/>
        <w:rPr>
          <w:sz w:val="32"/>
          <w:szCs w:val="32"/>
        </w:rPr>
      </w:pPr>
      <w:bookmarkStart w:id="15" w:name="_Toc235938875"/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、使用示例</w:t>
      </w:r>
      <w:bookmarkEnd w:id="15"/>
    </w:p>
    <w:p w:rsidR="00E97F4B" w:rsidRDefault="00E97F4B" w:rsidP="005550D6"/>
    <w:p w:rsidR="00E97F4B" w:rsidRPr="00B358AA" w:rsidRDefault="00E97F4B" w:rsidP="00B358AA">
      <w:pPr>
        <w:pStyle w:val="ListParagraph"/>
        <w:numPr>
          <w:ilvl w:val="0"/>
          <w:numId w:val="17"/>
        </w:numPr>
        <w:tabs>
          <w:tab w:val="clear" w:pos="1500"/>
          <w:tab w:val="num" w:pos="1080"/>
        </w:tabs>
        <w:ind w:left="1080" w:firstLineChars="0"/>
        <w:rPr>
          <w:rFonts w:ascii="仿宋_GB2312" w:eastAsia="仿宋_GB2312" w:hAnsi="Calibri"/>
          <w:sz w:val="32"/>
          <w:szCs w:val="32"/>
        </w:rPr>
      </w:pPr>
      <w:r w:rsidRPr="00B358AA">
        <w:rPr>
          <w:rFonts w:ascii="仿宋_GB2312" w:eastAsia="仿宋_GB2312" w:hAnsi="Calibri" w:hint="eastAsia"/>
          <w:sz w:val="32"/>
          <w:szCs w:val="32"/>
        </w:rPr>
        <w:t>引入下列</w:t>
      </w:r>
      <w:r w:rsidRPr="00B358AA">
        <w:rPr>
          <w:rFonts w:ascii="仿宋_GB2312" w:eastAsia="仿宋_GB2312" w:hAnsi="Calibri"/>
          <w:sz w:val="32"/>
          <w:szCs w:val="32"/>
        </w:rPr>
        <w:t>JAR</w:t>
      </w:r>
      <w:r w:rsidRPr="00B358AA">
        <w:rPr>
          <w:rFonts w:ascii="仿宋_GB2312" w:eastAsia="仿宋_GB2312" w:hAnsi="Calibri" w:hint="eastAsia"/>
          <w:sz w:val="32"/>
          <w:szCs w:val="32"/>
        </w:rPr>
        <w:t>包到工程下面</w:t>
      </w:r>
    </w:p>
    <w:p w:rsidR="00E97F4B" w:rsidRPr="00B358AA" w:rsidRDefault="00E97F4B" w:rsidP="00B358AA">
      <w:pPr>
        <w:ind w:leftChars="685" w:left="31680"/>
        <w:rPr>
          <w:rFonts w:ascii="仿宋_GB2312" w:eastAsia="仿宋_GB2312"/>
          <w:sz w:val="32"/>
          <w:szCs w:val="32"/>
        </w:rPr>
      </w:pPr>
      <w:r w:rsidRPr="00B358AA">
        <w:rPr>
          <w:rFonts w:ascii="仿宋_GB2312" w:eastAsia="仿宋_GB2312"/>
          <w:sz w:val="32"/>
          <w:szCs w:val="32"/>
        </w:rPr>
        <w:t>Upload.jar</w:t>
      </w:r>
    </w:p>
    <w:p w:rsidR="00E97F4B" w:rsidRPr="00B358AA" w:rsidRDefault="00E97F4B" w:rsidP="00B358AA">
      <w:pPr>
        <w:ind w:leftChars="685" w:left="31680"/>
        <w:rPr>
          <w:rFonts w:ascii="仿宋_GB2312" w:eastAsia="仿宋_GB2312"/>
          <w:sz w:val="32"/>
          <w:szCs w:val="32"/>
        </w:rPr>
      </w:pPr>
      <w:r w:rsidRPr="00B358AA">
        <w:rPr>
          <w:rFonts w:ascii="仿宋_GB2312" w:eastAsia="仿宋_GB2312"/>
          <w:sz w:val="32"/>
          <w:szCs w:val="32"/>
        </w:rPr>
        <w:t>commons-io-1.3.1.jar</w:t>
      </w:r>
    </w:p>
    <w:p w:rsidR="00E97F4B" w:rsidRPr="00B358AA" w:rsidRDefault="00E97F4B" w:rsidP="00B358AA">
      <w:pPr>
        <w:ind w:leftChars="685" w:left="31680"/>
        <w:rPr>
          <w:rFonts w:ascii="仿宋_GB2312" w:eastAsia="仿宋_GB2312"/>
          <w:sz w:val="32"/>
          <w:szCs w:val="32"/>
        </w:rPr>
      </w:pPr>
      <w:r w:rsidRPr="00B358AA">
        <w:rPr>
          <w:rFonts w:ascii="仿宋_GB2312" w:eastAsia="仿宋_GB2312"/>
          <w:sz w:val="32"/>
          <w:szCs w:val="32"/>
        </w:rPr>
        <w:t>commons-fileupload-1[1].2.jar</w:t>
      </w:r>
    </w:p>
    <w:p w:rsidR="00E97F4B" w:rsidRPr="00B358AA" w:rsidRDefault="00E97F4B" w:rsidP="00B358AA">
      <w:pPr>
        <w:pStyle w:val="ListParagraph"/>
        <w:numPr>
          <w:ilvl w:val="0"/>
          <w:numId w:val="17"/>
        </w:numPr>
        <w:tabs>
          <w:tab w:val="clear" w:pos="1500"/>
          <w:tab w:val="num" w:pos="1080"/>
        </w:tabs>
        <w:ind w:left="1080" w:firstLineChars="0"/>
        <w:rPr>
          <w:rFonts w:ascii="仿宋_GB2312" w:eastAsia="仿宋_GB2312" w:hAnsi="Calibri"/>
          <w:sz w:val="32"/>
          <w:szCs w:val="32"/>
        </w:rPr>
      </w:pPr>
      <w:r w:rsidRPr="00B358AA">
        <w:rPr>
          <w:rFonts w:ascii="仿宋_GB2312" w:eastAsia="仿宋_GB2312" w:hAnsi="Calibri" w:hint="eastAsia"/>
          <w:sz w:val="32"/>
          <w:szCs w:val="32"/>
        </w:rPr>
        <w:t>在需要上传文件的页面编写如下代码</w:t>
      </w:r>
      <w:r w:rsidRPr="00B358AA">
        <w:rPr>
          <w:rFonts w:ascii="仿宋_GB2312" w:eastAsia="仿宋_GB2312" w:hAnsi="Calibri"/>
          <w:sz w:val="32"/>
          <w:szCs w:val="32"/>
        </w:rPr>
        <w:t>: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>&lt;s:file name=”upload”&gt;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>…….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>…..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>….(</w:t>
      </w:r>
      <w:r w:rsidRPr="00B358AA">
        <w:rPr>
          <w:rFonts w:cs="Courier New" w:hint="eastAsia"/>
          <w:kern w:val="0"/>
          <w:szCs w:val="20"/>
        </w:rPr>
        <w:t>一个或多个上传文件</w:t>
      </w:r>
      <w:r w:rsidRPr="00B358AA">
        <w:rPr>
          <w:rFonts w:cs="Courier New"/>
          <w:kern w:val="0"/>
          <w:szCs w:val="20"/>
        </w:rPr>
        <w:t>)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>&lt;input  type=”submit”  value=”</w:t>
      </w:r>
      <w:r w:rsidRPr="00B358AA">
        <w:rPr>
          <w:rFonts w:cs="Courier New" w:hint="eastAsia"/>
          <w:kern w:val="0"/>
          <w:szCs w:val="20"/>
        </w:rPr>
        <w:t>文件上传</w:t>
      </w:r>
      <w:r w:rsidRPr="00B358AA">
        <w:rPr>
          <w:rFonts w:cs="Courier New"/>
          <w:kern w:val="0"/>
          <w:szCs w:val="20"/>
        </w:rPr>
        <w:t>”&gt;</w:t>
      </w:r>
    </w:p>
    <w:p w:rsidR="00E97F4B" w:rsidRPr="00B358AA" w:rsidRDefault="00E97F4B" w:rsidP="00B358AA">
      <w:pPr>
        <w:pStyle w:val="ListParagraph"/>
        <w:numPr>
          <w:ilvl w:val="0"/>
          <w:numId w:val="17"/>
        </w:numPr>
        <w:tabs>
          <w:tab w:val="clear" w:pos="1500"/>
          <w:tab w:val="num" w:pos="1080"/>
        </w:tabs>
        <w:ind w:left="1080" w:firstLineChars="0"/>
        <w:rPr>
          <w:rFonts w:ascii="仿宋_GB2312" w:eastAsia="仿宋_GB2312" w:hAnsi="Calibri"/>
          <w:sz w:val="32"/>
          <w:szCs w:val="32"/>
        </w:rPr>
      </w:pPr>
      <w:r w:rsidRPr="00B358AA">
        <w:rPr>
          <w:rFonts w:ascii="仿宋_GB2312" w:eastAsia="仿宋_GB2312" w:hAnsi="Calibri" w:hint="eastAsia"/>
          <w:sz w:val="32"/>
          <w:szCs w:val="32"/>
        </w:rPr>
        <w:t>编写处理文件上传的</w:t>
      </w:r>
      <w:r w:rsidRPr="00B358AA">
        <w:rPr>
          <w:rFonts w:ascii="仿宋_GB2312" w:eastAsia="仿宋_GB2312" w:hAnsi="Calibri"/>
          <w:sz w:val="32"/>
          <w:szCs w:val="32"/>
        </w:rPr>
        <w:t>action</w:t>
      </w:r>
      <w:r w:rsidRPr="00B358AA">
        <w:rPr>
          <w:rFonts w:ascii="仿宋_GB2312" w:eastAsia="仿宋_GB2312" w:hAnsi="Calibri" w:hint="eastAsia"/>
          <w:sz w:val="32"/>
          <w:szCs w:val="32"/>
        </w:rPr>
        <w:t>，有如下关键代码</w:t>
      </w:r>
      <w:r w:rsidRPr="00B358AA">
        <w:rPr>
          <w:rFonts w:ascii="仿宋_GB2312" w:eastAsia="仿宋_GB2312" w:hAnsi="Calibri"/>
          <w:sz w:val="32"/>
          <w:szCs w:val="32"/>
        </w:rPr>
        <w:t>: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 xml:space="preserve">             // </w:t>
      </w:r>
      <w:r w:rsidRPr="00B358AA">
        <w:rPr>
          <w:rFonts w:cs="Courier New" w:hint="eastAsia"/>
          <w:kern w:val="0"/>
          <w:szCs w:val="20"/>
        </w:rPr>
        <w:t>页面上上传的文件数组</w:t>
      </w:r>
      <w:r w:rsidRPr="00B358AA">
        <w:rPr>
          <w:rFonts w:cs="Courier New"/>
          <w:kern w:val="0"/>
          <w:szCs w:val="20"/>
        </w:rPr>
        <w:t xml:space="preserve">                  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>private File[] upload;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 xml:space="preserve"> //</w:t>
      </w:r>
      <w:r w:rsidRPr="00B358AA">
        <w:rPr>
          <w:rFonts w:cs="Courier New" w:hint="eastAsia"/>
          <w:kern w:val="0"/>
          <w:szCs w:val="20"/>
        </w:rPr>
        <w:t>上传文件的类型数组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 xml:space="preserve">                    private String[] uploadContentType;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 xml:space="preserve">                    // </w:t>
      </w:r>
      <w:r w:rsidRPr="00B358AA">
        <w:rPr>
          <w:rFonts w:cs="Courier New" w:hint="eastAsia"/>
          <w:kern w:val="0"/>
          <w:szCs w:val="20"/>
        </w:rPr>
        <w:t>上传文件文件名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 xml:space="preserve">                   private String[] uploadFileName;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ab/>
        <w:t xml:space="preserve">              //</w:t>
      </w:r>
      <w:r w:rsidRPr="00B358AA">
        <w:rPr>
          <w:rFonts w:cs="Courier New" w:hint="eastAsia"/>
          <w:kern w:val="0"/>
          <w:szCs w:val="20"/>
        </w:rPr>
        <w:t>接受依赖注入的属性</w:t>
      </w:r>
      <w:r w:rsidRPr="00B358AA">
        <w:rPr>
          <w:rFonts w:cs="Courier New"/>
          <w:kern w:val="0"/>
          <w:szCs w:val="20"/>
        </w:rPr>
        <w:t xml:space="preserve">  struts2</w:t>
      </w:r>
      <w:r w:rsidRPr="00B358AA">
        <w:rPr>
          <w:rFonts w:cs="Courier New" w:hint="eastAsia"/>
          <w:kern w:val="0"/>
          <w:szCs w:val="20"/>
        </w:rPr>
        <w:t>配置存入服务器的目录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 xml:space="preserve">         private String savePath;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</w:p>
    <w:p w:rsidR="00E97F4B" w:rsidRPr="00B358AA" w:rsidRDefault="00E97F4B" w:rsidP="00681F63">
      <w:pPr>
        <w:ind w:left="1080"/>
        <w:rPr>
          <w:rFonts w:ascii="仿宋_GB2312" w:eastAsia="仿宋_GB2312"/>
          <w:sz w:val="32"/>
          <w:szCs w:val="32"/>
        </w:rPr>
      </w:pPr>
      <w:r w:rsidRPr="00B358AA">
        <w:rPr>
          <w:rFonts w:ascii="仿宋_GB2312" w:eastAsia="仿宋_GB2312" w:hint="eastAsia"/>
          <w:sz w:val="32"/>
          <w:szCs w:val="32"/>
        </w:rPr>
        <w:t>方法</w:t>
      </w:r>
      <w:r w:rsidRPr="00B358AA">
        <w:rPr>
          <w:rFonts w:ascii="仿宋_GB2312" w:eastAsia="仿宋_GB2312"/>
          <w:sz w:val="32"/>
          <w:szCs w:val="32"/>
        </w:rPr>
        <w:t>: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 xml:space="preserve">     public String execute() throws Exception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ab/>
        <w:t>{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ab/>
      </w:r>
      <w:r w:rsidRPr="00B358AA">
        <w:rPr>
          <w:rFonts w:cs="Courier New"/>
          <w:kern w:val="0"/>
          <w:szCs w:val="20"/>
        </w:rPr>
        <w:tab/>
        <w:t>File[] files = getUpload();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ab/>
      </w:r>
      <w:r w:rsidRPr="00B358AA">
        <w:rPr>
          <w:rFonts w:cs="Courier New"/>
          <w:kern w:val="0"/>
          <w:szCs w:val="20"/>
        </w:rPr>
        <w:tab/>
        <w:t>for (int i = 0 ; i &lt; files.length ; i++)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ab/>
      </w:r>
      <w:r w:rsidRPr="00B358AA">
        <w:rPr>
          <w:rFonts w:cs="Courier New"/>
          <w:kern w:val="0"/>
          <w:szCs w:val="20"/>
        </w:rPr>
        <w:tab/>
        <w:t>{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ab/>
      </w:r>
      <w:r w:rsidRPr="00B358AA">
        <w:rPr>
          <w:rFonts w:cs="Courier New"/>
          <w:kern w:val="0"/>
          <w:szCs w:val="20"/>
        </w:rPr>
        <w:tab/>
      </w:r>
      <w:r w:rsidRPr="00B358AA">
        <w:rPr>
          <w:rFonts w:cs="Courier New"/>
          <w:kern w:val="0"/>
          <w:szCs w:val="20"/>
        </w:rPr>
        <w:tab/>
        <w:t>//</w:t>
      </w:r>
      <w:r w:rsidRPr="00B358AA">
        <w:rPr>
          <w:rFonts w:cs="Courier New" w:hint="eastAsia"/>
          <w:kern w:val="0"/>
          <w:szCs w:val="20"/>
        </w:rPr>
        <w:t>以服务器的文件保存地址和原文件名建立上传文件输出流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ab/>
      </w:r>
      <w:r w:rsidRPr="00B358AA">
        <w:rPr>
          <w:rFonts w:cs="Courier New"/>
          <w:kern w:val="0"/>
          <w:szCs w:val="20"/>
        </w:rPr>
        <w:tab/>
      </w:r>
      <w:r w:rsidRPr="00B358AA">
        <w:rPr>
          <w:rFonts w:cs="Courier New"/>
          <w:kern w:val="0"/>
          <w:szCs w:val="20"/>
        </w:rPr>
        <w:tab/>
        <w:t>FileOutputStream fos = new FileOutputStream(getSavePath() + "\\" + getUploadFileName()[i]);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ab/>
      </w:r>
      <w:r w:rsidRPr="00B358AA">
        <w:rPr>
          <w:rFonts w:cs="Courier New"/>
          <w:kern w:val="0"/>
          <w:szCs w:val="20"/>
        </w:rPr>
        <w:tab/>
      </w:r>
      <w:r w:rsidRPr="00B358AA">
        <w:rPr>
          <w:rFonts w:cs="Courier New"/>
          <w:kern w:val="0"/>
          <w:szCs w:val="20"/>
        </w:rPr>
        <w:tab/>
        <w:t>FileInputStream fis = new FileInputStream(files[i]);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ab/>
      </w:r>
      <w:r w:rsidRPr="00B358AA">
        <w:rPr>
          <w:rFonts w:cs="Courier New"/>
          <w:kern w:val="0"/>
          <w:szCs w:val="20"/>
        </w:rPr>
        <w:tab/>
      </w:r>
      <w:r w:rsidRPr="00B358AA">
        <w:rPr>
          <w:rFonts w:cs="Courier New"/>
          <w:kern w:val="0"/>
          <w:szCs w:val="20"/>
        </w:rPr>
        <w:tab/>
        <w:t>byte[] buffer = new byte[1024];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ab/>
      </w:r>
      <w:r w:rsidRPr="00B358AA">
        <w:rPr>
          <w:rFonts w:cs="Courier New"/>
          <w:kern w:val="0"/>
          <w:szCs w:val="20"/>
        </w:rPr>
        <w:tab/>
      </w:r>
      <w:r w:rsidRPr="00B358AA">
        <w:rPr>
          <w:rFonts w:cs="Courier New"/>
          <w:kern w:val="0"/>
          <w:szCs w:val="20"/>
        </w:rPr>
        <w:tab/>
        <w:t>int len = 0;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ab/>
      </w:r>
      <w:r w:rsidRPr="00B358AA">
        <w:rPr>
          <w:rFonts w:cs="Courier New"/>
          <w:kern w:val="0"/>
          <w:szCs w:val="20"/>
        </w:rPr>
        <w:tab/>
      </w:r>
      <w:r w:rsidRPr="00B358AA">
        <w:rPr>
          <w:rFonts w:cs="Courier New"/>
          <w:kern w:val="0"/>
          <w:szCs w:val="20"/>
        </w:rPr>
        <w:tab/>
        <w:t>while ((len = fis.read(buffer)) &gt; 0)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ab/>
      </w:r>
      <w:r w:rsidRPr="00B358AA">
        <w:rPr>
          <w:rFonts w:cs="Courier New"/>
          <w:kern w:val="0"/>
          <w:szCs w:val="20"/>
        </w:rPr>
        <w:tab/>
      </w:r>
      <w:r w:rsidRPr="00B358AA">
        <w:rPr>
          <w:rFonts w:cs="Courier New"/>
          <w:kern w:val="0"/>
          <w:szCs w:val="20"/>
        </w:rPr>
        <w:tab/>
        <w:t>{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ab/>
      </w:r>
      <w:r w:rsidRPr="00B358AA">
        <w:rPr>
          <w:rFonts w:cs="Courier New"/>
          <w:kern w:val="0"/>
          <w:szCs w:val="20"/>
        </w:rPr>
        <w:tab/>
      </w:r>
      <w:r w:rsidRPr="00B358AA">
        <w:rPr>
          <w:rFonts w:cs="Courier New"/>
          <w:kern w:val="0"/>
          <w:szCs w:val="20"/>
        </w:rPr>
        <w:tab/>
      </w:r>
      <w:r w:rsidRPr="00B358AA">
        <w:rPr>
          <w:rFonts w:cs="Courier New"/>
          <w:kern w:val="0"/>
          <w:szCs w:val="20"/>
        </w:rPr>
        <w:tab/>
        <w:t>fos.write(buffer , 0 , len);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ab/>
      </w:r>
      <w:r w:rsidRPr="00B358AA">
        <w:rPr>
          <w:rFonts w:cs="Courier New"/>
          <w:kern w:val="0"/>
          <w:szCs w:val="20"/>
        </w:rPr>
        <w:tab/>
      </w:r>
      <w:r w:rsidRPr="00B358AA">
        <w:rPr>
          <w:rFonts w:cs="Courier New"/>
          <w:kern w:val="0"/>
          <w:szCs w:val="20"/>
        </w:rPr>
        <w:tab/>
        <w:t>}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ab/>
      </w:r>
      <w:r w:rsidRPr="00B358AA">
        <w:rPr>
          <w:rFonts w:cs="Courier New"/>
          <w:kern w:val="0"/>
          <w:szCs w:val="20"/>
        </w:rPr>
        <w:tab/>
        <w:t>}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 xml:space="preserve">         fos.close();// </w:t>
      </w:r>
      <w:r w:rsidRPr="00B358AA">
        <w:rPr>
          <w:rFonts w:cs="Courier New" w:hint="eastAsia"/>
          <w:kern w:val="0"/>
          <w:szCs w:val="20"/>
        </w:rPr>
        <w:t>注意：流应当关闭。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 xml:space="preserve">         fis.close();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 xml:space="preserve">        return SUCCESS;</w:t>
      </w:r>
    </w:p>
    <w:p w:rsidR="00E97F4B" w:rsidRDefault="00E97F4B" w:rsidP="005D06A1">
      <w:pPr>
        <w:ind w:left="1080" w:firstLine="39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:rsidR="00E97F4B" w:rsidRDefault="00E97F4B" w:rsidP="00B358AA">
      <w:pPr>
        <w:numPr>
          <w:ilvl w:val="0"/>
          <w:numId w:val="17"/>
        </w:numPr>
        <w:tabs>
          <w:tab w:val="clear" w:pos="1500"/>
          <w:tab w:val="num" w:pos="1080"/>
        </w:tabs>
        <w:ind w:left="1080"/>
        <w:rPr>
          <w:rFonts w:ascii="Courier New" w:hAnsi="Courier New" w:cs="Courier New"/>
          <w:kern w:val="0"/>
          <w:sz w:val="32"/>
          <w:szCs w:val="32"/>
        </w:rPr>
      </w:pPr>
      <w:r w:rsidRPr="00B358AA">
        <w:rPr>
          <w:rFonts w:ascii="仿宋_GB2312" w:eastAsia="仿宋_GB2312"/>
          <w:sz w:val="32"/>
          <w:szCs w:val="32"/>
        </w:rPr>
        <w:t>Struts2</w:t>
      </w:r>
      <w:r w:rsidRPr="00B358AA">
        <w:rPr>
          <w:rFonts w:ascii="仿宋_GB2312" w:eastAsia="仿宋_GB2312" w:hint="eastAsia"/>
          <w:sz w:val="32"/>
          <w:szCs w:val="32"/>
        </w:rPr>
        <w:t>配置</w:t>
      </w:r>
      <w:r w:rsidRPr="00B358AA">
        <w:rPr>
          <w:rFonts w:ascii="仿宋_GB2312" w:eastAsia="仿宋_GB2312"/>
          <w:sz w:val="32"/>
          <w:szCs w:val="32"/>
        </w:rPr>
        <w:t>: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 xml:space="preserve">            &lt;action name="fileup" class="fileUpLoadAction"  method=" "&gt;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 xml:space="preserve">       &lt;interceptor-ref name="fileUpload"&gt;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 xml:space="preserve">                &lt;param name="maximumSize"&gt;409600&lt;/param&gt;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 xml:space="preserve">                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 xml:space="preserve">            &lt;/interceptor-ref&gt;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 xml:space="preserve">            &lt;interceptor-ref name="defaultStack"&gt;&lt;/interceptor-ref&gt;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 xml:space="preserve">           &lt;param name="savePath"&gt;/upload&lt;/param&gt;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 xml:space="preserve">           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 xml:space="preserve">           &lt;result name="success"&gt;/file/uploadresult.jsp&lt;/result&gt;</w:t>
      </w:r>
    </w:p>
    <w:p w:rsidR="00E97F4B" w:rsidRPr="00B358AA" w:rsidRDefault="00E97F4B" w:rsidP="00B358A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358AA">
        <w:rPr>
          <w:rFonts w:cs="Courier New"/>
          <w:kern w:val="0"/>
          <w:szCs w:val="20"/>
        </w:rPr>
        <w:t xml:space="preserve">       &lt;/action&gt;</w:t>
      </w:r>
    </w:p>
    <w:p w:rsidR="00E97F4B" w:rsidRDefault="00E97F4B">
      <w:r w:rsidRPr="00B358AA">
        <w:rPr>
          <w:rFonts w:ascii="仿宋_GB2312" w:eastAsia="仿宋_GB2312" w:hint="eastAsia"/>
          <w:sz w:val="32"/>
          <w:szCs w:val="32"/>
        </w:rPr>
        <w:t>此处要注意的是配置文件上传拦截器</w:t>
      </w:r>
      <w:r w:rsidRPr="00B358AA">
        <w:rPr>
          <w:rFonts w:ascii="仿宋_GB2312" w:eastAsia="仿宋_GB2312"/>
          <w:sz w:val="32"/>
          <w:szCs w:val="32"/>
        </w:rPr>
        <w:t>,</w:t>
      </w:r>
      <w:r w:rsidRPr="00B358AA">
        <w:rPr>
          <w:rFonts w:ascii="仿宋_GB2312" w:eastAsia="仿宋_GB2312" w:hint="eastAsia"/>
          <w:sz w:val="32"/>
          <w:szCs w:val="32"/>
        </w:rPr>
        <w:t>里面可以设置允许的文件类型和大小</w:t>
      </w:r>
    </w:p>
    <w:sectPr w:rsidR="00E97F4B" w:rsidSect="00B358AA">
      <w:footerReference w:type="default" r:id="rId9"/>
      <w:pgSz w:w="11906" w:h="16838" w:code="9"/>
      <w:pgMar w:top="2155" w:right="1474" w:bottom="1588" w:left="1474" w:header="851" w:footer="992" w:gutter="0"/>
      <w:pgNumType w:start="1"/>
      <w:cols w:space="425"/>
      <w:rtlGutter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F4B" w:rsidRDefault="00E97F4B" w:rsidP="00105520">
      <w:r>
        <w:separator/>
      </w:r>
    </w:p>
  </w:endnote>
  <w:endnote w:type="continuationSeparator" w:id="1">
    <w:p w:rsidR="00E97F4B" w:rsidRDefault="00E97F4B" w:rsidP="001055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F4B" w:rsidRDefault="00E97F4B" w:rsidP="00B40EE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97F4B" w:rsidRDefault="00E97F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F4B" w:rsidRDefault="00E97F4B" w:rsidP="00B40EE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97F4B" w:rsidRDefault="00E97F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F4B" w:rsidRDefault="00E97F4B" w:rsidP="00105520">
      <w:r>
        <w:separator/>
      </w:r>
    </w:p>
  </w:footnote>
  <w:footnote w:type="continuationSeparator" w:id="1">
    <w:p w:rsidR="00E97F4B" w:rsidRDefault="00E97F4B" w:rsidP="001055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F4B" w:rsidRDefault="00E97F4B" w:rsidP="00B358AA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3B2F016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3A4E1B6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449EDF3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60F03B8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074EB3A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A7084E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32ADAA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7DCA9B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5FC33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FEC2C0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CBF31D2"/>
    <w:multiLevelType w:val="multilevel"/>
    <w:tmpl w:val="46800B5A"/>
    <w:lvl w:ilvl="0">
      <w:start w:val="8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0E091735"/>
    <w:multiLevelType w:val="hybridMultilevel"/>
    <w:tmpl w:val="6A4078AC"/>
    <w:lvl w:ilvl="0" w:tplc="C8AE3952">
      <w:start w:val="1"/>
      <w:numFmt w:val="decimal"/>
      <w:lvlText w:val="%1．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214F1B17"/>
    <w:multiLevelType w:val="hybridMultilevel"/>
    <w:tmpl w:val="E7CE7F1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26D74BAA"/>
    <w:multiLevelType w:val="hybridMultilevel"/>
    <w:tmpl w:val="1B34078E"/>
    <w:lvl w:ilvl="0" w:tplc="1DF0D872">
      <w:start w:val="8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1500"/>
        </w:tabs>
        <w:ind w:left="1500" w:hanging="42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348508CF"/>
    <w:multiLevelType w:val="hybridMultilevel"/>
    <w:tmpl w:val="30EE6E92"/>
    <w:lvl w:ilvl="0" w:tplc="0409000F">
      <w:start w:val="1"/>
      <w:numFmt w:val="decimal"/>
      <w:lvlText w:val="%1."/>
      <w:lvlJc w:val="left"/>
      <w:pPr>
        <w:tabs>
          <w:tab w:val="num" w:pos="1500"/>
        </w:tabs>
        <w:ind w:left="15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  <w:rPr>
        <w:rFonts w:cs="Times New Roman"/>
      </w:rPr>
    </w:lvl>
  </w:abstractNum>
  <w:abstractNum w:abstractNumId="15">
    <w:nsid w:val="349D375A"/>
    <w:multiLevelType w:val="multilevel"/>
    <w:tmpl w:val="E7CE7F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3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  <w:num w:numId="14">
    <w:abstractNumId w:val="11"/>
  </w:num>
  <w:num w:numId="15">
    <w:abstractNumId w:val="12"/>
  </w:num>
  <w:num w:numId="16">
    <w:abstractNumId w:val="15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5520"/>
    <w:rsid w:val="00035564"/>
    <w:rsid w:val="00064A81"/>
    <w:rsid w:val="00105520"/>
    <w:rsid w:val="0013367A"/>
    <w:rsid w:val="00157DAA"/>
    <w:rsid w:val="00192731"/>
    <w:rsid w:val="001A63EB"/>
    <w:rsid w:val="001B7114"/>
    <w:rsid w:val="001E08F3"/>
    <w:rsid w:val="001E4636"/>
    <w:rsid w:val="00207C0A"/>
    <w:rsid w:val="00216FEA"/>
    <w:rsid w:val="00241EF6"/>
    <w:rsid w:val="002B6A24"/>
    <w:rsid w:val="002D5CCE"/>
    <w:rsid w:val="00303B3B"/>
    <w:rsid w:val="0037139F"/>
    <w:rsid w:val="00380E5B"/>
    <w:rsid w:val="00381AC2"/>
    <w:rsid w:val="00385F43"/>
    <w:rsid w:val="003C772E"/>
    <w:rsid w:val="003E38D5"/>
    <w:rsid w:val="004377E9"/>
    <w:rsid w:val="00473492"/>
    <w:rsid w:val="00477F53"/>
    <w:rsid w:val="004E038F"/>
    <w:rsid w:val="004F118F"/>
    <w:rsid w:val="0052556C"/>
    <w:rsid w:val="00545014"/>
    <w:rsid w:val="0055149B"/>
    <w:rsid w:val="005550D6"/>
    <w:rsid w:val="005552D3"/>
    <w:rsid w:val="005860E0"/>
    <w:rsid w:val="005D06A1"/>
    <w:rsid w:val="005E0981"/>
    <w:rsid w:val="006010DF"/>
    <w:rsid w:val="00657368"/>
    <w:rsid w:val="006636FF"/>
    <w:rsid w:val="0066680C"/>
    <w:rsid w:val="00681F63"/>
    <w:rsid w:val="00687D0B"/>
    <w:rsid w:val="00693416"/>
    <w:rsid w:val="006A0BBB"/>
    <w:rsid w:val="006A43E7"/>
    <w:rsid w:val="006C7E0D"/>
    <w:rsid w:val="006D1AA4"/>
    <w:rsid w:val="00750DE1"/>
    <w:rsid w:val="007A11E6"/>
    <w:rsid w:val="007A79B1"/>
    <w:rsid w:val="007B751F"/>
    <w:rsid w:val="007C1AE0"/>
    <w:rsid w:val="007F62DC"/>
    <w:rsid w:val="00835375"/>
    <w:rsid w:val="0084287F"/>
    <w:rsid w:val="008A3561"/>
    <w:rsid w:val="008A666E"/>
    <w:rsid w:val="008E25E8"/>
    <w:rsid w:val="00910286"/>
    <w:rsid w:val="00914411"/>
    <w:rsid w:val="009373DE"/>
    <w:rsid w:val="009B1432"/>
    <w:rsid w:val="009C54A3"/>
    <w:rsid w:val="009D44DC"/>
    <w:rsid w:val="009F0916"/>
    <w:rsid w:val="00A74779"/>
    <w:rsid w:val="00AA0EAC"/>
    <w:rsid w:val="00B16E7B"/>
    <w:rsid w:val="00B31F4C"/>
    <w:rsid w:val="00B358AA"/>
    <w:rsid w:val="00B40EED"/>
    <w:rsid w:val="00B56260"/>
    <w:rsid w:val="00B94559"/>
    <w:rsid w:val="00BD7078"/>
    <w:rsid w:val="00BE1A0A"/>
    <w:rsid w:val="00BF2382"/>
    <w:rsid w:val="00C156D4"/>
    <w:rsid w:val="00C16A8E"/>
    <w:rsid w:val="00C32BAA"/>
    <w:rsid w:val="00C559E4"/>
    <w:rsid w:val="00CB5621"/>
    <w:rsid w:val="00D40F40"/>
    <w:rsid w:val="00D561FC"/>
    <w:rsid w:val="00D8015D"/>
    <w:rsid w:val="00DA466C"/>
    <w:rsid w:val="00DB6580"/>
    <w:rsid w:val="00DD6E27"/>
    <w:rsid w:val="00E03AA6"/>
    <w:rsid w:val="00E34962"/>
    <w:rsid w:val="00E424CA"/>
    <w:rsid w:val="00E97F4B"/>
    <w:rsid w:val="00EF5879"/>
    <w:rsid w:val="00F21BEC"/>
    <w:rsid w:val="00F22D12"/>
    <w:rsid w:val="00F6379E"/>
    <w:rsid w:val="00FD58D6"/>
    <w:rsid w:val="00FF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52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05520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05520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rsid w:val="00105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0552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05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05520"/>
    <w:rPr>
      <w:rFonts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105520"/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99"/>
    <w:qFormat/>
    <w:rsid w:val="00105520"/>
    <w:pPr>
      <w:ind w:firstLineChars="200" w:firstLine="42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  <w:uiPriority w:val="99"/>
    <w:rsid w:val="00B358AA"/>
    <w:rPr>
      <w:rFonts w:cs="Times New Roman"/>
    </w:rPr>
  </w:style>
  <w:style w:type="character" w:styleId="Hyperlink">
    <w:name w:val="Hyperlink"/>
    <w:basedOn w:val="DefaultParagraphFont"/>
    <w:uiPriority w:val="99"/>
    <w:rsid w:val="00B358AA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03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66</TotalTime>
  <Pages>6</Pages>
  <Words>397</Words>
  <Characters>2263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xianmujun</dc:creator>
  <cp:keywords/>
  <dc:description/>
  <cp:lastModifiedBy>微软用户</cp:lastModifiedBy>
  <cp:revision>9</cp:revision>
  <dcterms:created xsi:type="dcterms:W3CDTF">2009-07-16T01:21:00Z</dcterms:created>
  <dcterms:modified xsi:type="dcterms:W3CDTF">2009-07-21T03:26:00Z</dcterms:modified>
</cp:coreProperties>
</file>